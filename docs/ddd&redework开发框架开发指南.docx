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445" w:rsidRPr="00BC39C1" w:rsidRDefault="00365445" w:rsidP="00F57BF3">
      <w:pPr>
        <w:pStyle w:val="a7"/>
        <w:spacing w:line="300" w:lineRule="auto"/>
        <w:ind w:left="840" w:firstLine="420"/>
        <w:rPr>
          <w:rFonts w:ascii="宋体" w:hAnsi="宋体"/>
        </w:rPr>
      </w:pPr>
    </w:p>
    <w:p w:rsidR="00365445" w:rsidRDefault="00365445" w:rsidP="00F57BF3">
      <w:pPr>
        <w:spacing w:line="300" w:lineRule="auto"/>
        <w:ind w:firstLine="420"/>
        <w:jc w:val="center"/>
        <w:rPr>
          <w:rFonts w:ascii="宋体" w:hAnsi="宋体"/>
        </w:rPr>
      </w:pPr>
    </w:p>
    <w:p w:rsidR="004F37D8" w:rsidRDefault="004F37D8" w:rsidP="00F57BF3">
      <w:pPr>
        <w:spacing w:line="300" w:lineRule="auto"/>
        <w:ind w:firstLine="420"/>
        <w:jc w:val="center"/>
        <w:rPr>
          <w:rFonts w:ascii="宋体" w:hAnsi="宋体"/>
        </w:rPr>
      </w:pPr>
    </w:p>
    <w:p w:rsidR="004F37D8" w:rsidRPr="00BC39C1" w:rsidRDefault="004F37D8" w:rsidP="00F57BF3">
      <w:pPr>
        <w:spacing w:line="300" w:lineRule="auto"/>
        <w:ind w:firstLine="420"/>
        <w:jc w:val="center"/>
        <w:rPr>
          <w:rFonts w:ascii="宋体" w:hAnsi="宋体"/>
        </w:rPr>
      </w:pPr>
    </w:p>
    <w:p w:rsidR="00365445" w:rsidRPr="00BC39C1" w:rsidRDefault="00365445" w:rsidP="00F57BF3">
      <w:pPr>
        <w:spacing w:line="300" w:lineRule="auto"/>
        <w:ind w:firstLine="420"/>
        <w:jc w:val="center"/>
        <w:rPr>
          <w:rFonts w:ascii="宋体" w:hAnsi="宋体"/>
        </w:rPr>
      </w:pPr>
    </w:p>
    <w:p w:rsidR="00365445" w:rsidRPr="00BC39C1" w:rsidRDefault="00365445" w:rsidP="00F57BF3">
      <w:pPr>
        <w:spacing w:line="300" w:lineRule="auto"/>
        <w:ind w:firstLine="420"/>
        <w:jc w:val="center"/>
        <w:rPr>
          <w:rFonts w:ascii="宋体" w:hAnsi="宋体"/>
        </w:rPr>
      </w:pPr>
    </w:p>
    <w:p w:rsidR="00365445" w:rsidRPr="003367F1" w:rsidRDefault="00365445" w:rsidP="00F57BF3">
      <w:pPr>
        <w:spacing w:line="300" w:lineRule="auto"/>
        <w:ind w:firstLine="420"/>
        <w:jc w:val="center"/>
        <w:rPr>
          <w:rFonts w:ascii="宋体" w:hAnsi="宋体"/>
          <w:color w:val="FF0000"/>
        </w:rPr>
      </w:pPr>
    </w:p>
    <w:p w:rsidR="00365445" w:rsidRPr="00BC39C1" w:rsidRDefault="00365445" w:rsidP="00F57BF3">
      <w:pPr>
        <w:spacing w:line="300" w:lineRule="auto"/>
        <w:ind w:firstLine="420"/>
        <w:jc w:val="center"/>
        <w:rPr>
          <w:rFonts w:ascii="宋体" w:hAnsi="宋体"/>
        </w:rPr>
      </w:pPr>
    </w:p>
    <w:p w:rsidR="00365445" w:rsidRDefault="00365445" w:rsidP="00453CB3">
      <w:pPr>
        <w:pStyle w:val="a8"/>
        <w:ind w:firstLine="1044"/>
      </w:pPr>
      <w:r>
        <w:rPr>
          <w:rFonts w:hint="eastAsia"/>
          <w:sz w:val="52"/>
          <w:szCs w:val="52"/>
        </w:rPr>
        <w:t>&lt;</w:t>
      </w:r>
      <w:r w:rsidR="00453CB3">
        <w:rPr>
          <w:rFonts w:hint="eastAsia"/>
          <w:sz w:val="52"/>
          <w:szCs w:val="52"/>
        </w:rPr>
        <w:t>DDD&amp;Redwork</w:t>
      </w:r>
      <w:r w:rsidR="00453CB3">
        <w:rPr>
          <w:rFonts w:hint="eastAsia"/>
          <w:sz w:val="52"/>
          <w:szCs w:val="52"/>
        </w:rPr>
        <w:t>框架</w:t>
      </w:r>
      <w:r w:rsidR="002B6B93">
        <w:rPr>
          <w:rFonts w:hint="eastAsia"/>
          <w:sz w:val="52"/>
          <w:szCs w:val="52"/>
        </w:rPr>
        <w:t>学习</w:t>
      </w:r>
      <w:r w:rsidR="00453CB3">
        <w:rPr>
          <w:rFonts w:hint="eastAsia"/>
          <w:sz w:val="52"/>
          <w:szCs w:val="52"/>
        </w:rPr>
        <w:t>指南</w:t>
      </w:r>
      <w:r>
        <w:rPr>
          <w:rFonts w:hint="eastAsia"/>
          <w:sz w:val="52"/>
          <w:szCs w:val="52"/>
        </w:rPr>
        <w:t>&gt;</w:t>
      </w:r>
    </w:p>
    <w:p w:rsidR="00365445" w:rsidRPr="002B6B93" w:rsidRDefault="00453CB3" w:rsidP="002B6B93">
      <w:pPr>
        <w:ind w:firstLine="880"/>
        <w:jc w:val="center"/>
        <w:rPr>
          <w:rFonts w:ascii="黑体" w:eastAsia="黑体"/>
          <w:sz w:val="44"/>
          <w:szCs w:val="44"/>
        </w:rPr>
      </w:pPr>
      <w:r w:rsidRPr="002B6B93">
        <w:rPr>
          <w:rFonts w:ascii="黑体" w:eastAsia="黑体" w:hint="eastAsia"/>
          <w:sz w:val="44"/>
          <w:szCs w:val="44"/>
        </w:rPr>
        <w:t>&lt;</w:t>
      </w:r>
      <w:r w:rsidR="002B6B93">
        <w:rPr>
          <w:rFonts w:ascii="黑体" w:eastAsia="黑体" w:hint="eastAsia"/>
          <w:sz w:val="44"/>
          <w:szCs w:val="44"/>
        </w:rPr>
        <w:t xml:space="preserve">for project </w:t>
      </w:r>
      <w:r w:rsidR="002B6B93" w:rsidRPr="002B6B93">
        <w:rPr>
          <w:rFonts w:ascii="黑体" w:eastAsia="黑体" w:hint="eastAsia"/>
          <w:sz w:val="44"/>
          <w:szCs w:val="44"/>
        </w:rPr>
        <w:t>dddemo</w:t>
      </w:r>
      <w:r w:rsidRPr="002B6B93">
        <w:rPr>
          <w:rFonts w:ascii="黑体" w:eastAsia="黑体" w:hint="eastAsia"/>
          <w:sz w:val="44"/>
          <w:szCs w:val="44"/>
        </w:rPr>
        <w:t>&gt;</w:t>
      </w:r>
    </w:p>
    <w:p w:rsidR="00365445" w:rsidRDefault="00365445" w:rsidP="00F57BF3">
      <w:pPr>
        <w:ind w:firstLine="420"/>
        <w:jc w:val="center"/>
      </w:pPr>
    </w:p>
    <w:p w:rsidR="00365445" w:rsidRDefault="00365445" w:rsidP="00F57BF3">
      <w:pPr>
        <w:ind w:firstLine="420"/>
        <w:jc w:val="center"/>
      </w:pPr>
    </w:p>
    <w:p w:rsidR="00365445" w:rsidRDefault="00365445" w:rsidP="00F57BF3">
      <w:pPr>
        <w:ind w:firstLine="420"/>
        <w:jc w:val="center"/>
      </w:pPr>
    </w:p>
    <w:p w:rsidR="00365445" w:rsidRDefault="00365445" w:rsidP="00F57BF3">
      <w:pPr>
        <w:ind w:firstLine="420"/>
        <w:jc w:val="center"/>
      </w:pPr>
    </w:p>
    <w:p w:rsidR="00453CB3" w:rsidRDefault="00453CB3" w:rsidP="00F57BF3">
      <w:pPr>
        <w:ind w:firstLine="420"/>
        <w:jc w:val="center"/>
      </w:pPr>
    </w:p>
    <w:p w:rsidR="00453CB3" w:rsidRDefault="00453CB3" w:rsidP="00F57BF3">
      <w:pPr>
        <w:ind w:firstLine="420"/>
        <w:jc w:val="center"/>
      </w:pPr>
    </w:p>
    <w:p w:rsidR="00453CB3" w:rsidRDefault="00453CB3" w:rsidP="00F57BF3">
      <w:pPr>
        <w:ind w:firstLine="420"/>
        <w:jc w:val="center"/>
      </w:pPr>
    </w:p>
    <w:p w:rsidR="00F30E3A" w:rsidRPr="001F3917" w:rsidRDefault="00F30E3A" w:rsidP="00F57BF3">
      <w:pPr>
        <w:ind w:firstLine="420"/>
        <w:jc w:val="center"/>
      </w:pPr>
    </w:p>
    <w:p w:rsidR="00F30E3A" w:rsidRPr="00BC39C1" w:rsidRDefault="00F30E3A" w:rsidP="00F30E3A">
      <w:pPr>
        <w:pStyle w:val="a6"/>
        <w:spacing w:line="300" w:lineRule="auto"/>
        <w:ind w:firstLineChars="1250" w:firstLine="2625"/>
        <w:jc w:val="both"/>
        <w:rPr>
          <w:rFonts w:ascii="宋体" w:hAnsi="宋体"/>
        </w:rPr>
      </w:pPr>
      <w:r w:rsidRPr="00BC39C1">
        <w:rPr>
          <w:rFonts w:ascii="宋体" w:hAnsi="宋体" w:hint="eastAsia"/>
        </w:rPr>
        <w:t>编写：</w:t>
      </w:r>
      <w:r w:rsidR="00453CB3">
        <w:rPr>
          <w:rFonts w:ascii="宋体" w:hAnsi="宋体" w:hint="eastAsia"/>
        </w:rPr>
        <w:t>姜维</w:t>
      </w:r>
      <w:r w:rsidRPr="00BC39C1">
        <w:rPr>
          <w:rFonts w:ascii="宋体" w:hAnsi="宋体" w:hint="eastAsia"/>
        </w:rPr>
        <w:t xml:space="preserve">    日期： 20</w:t>
      </w:r>
      <w:r w:rsidR="00625CAD">
        <w:rPr>
          <w:rFonts w:ascii="宋体" w:hAnsi="宋体" w:hint="eastAsia"/>
        </w:rPr>
        <w:t>10</w:t>
      </w:r>
      <w:r w:rsidRPr="00BC39C1">
        <w:rPr>
          <w:rFonts w:ascii="宋体" w:hAnsi="宋体" w:hint="eastAsia"/>
        </w:rPr>
        <w:t>年</w:t>
      </w:r>
      <w:r>
        <w:rPr>
          <w:rFonts w:ascii="宋体" w:hAnsi="宋体" w:hint="eastAsia"/>
        </w:rPr>
        <w:t xml:space="preserve"> </w:t>
      </w:r>
      <w:r w:rsidR="00453CB3">
        <w:rPr>
          <w:rFonts w:ascii="宋体" w:hAnsi="宋体" w:hint="eastAsia"/>
        </w:rPr>
        <w:t>5</w:t>
      </w:r>
      <w:r w:rsidRPr="00BC39C1">
        <w:rPr>
          <w:rFonts w:ascii="宋体" w:hAnsi="宋体" w:hint="eastAsia"/>
        </w:rPr>
        <w:t xml:space="preserve"> 月</w:t>
      </w:r>
      <w:r>
        <w:rPr>
          <w:rFonts w:ascii="宋体" w:hAnsi="宋体" w:hint="eastAsia"/>
        </w:rPr>
        <w:t xml:space="preserve"> </w:t>
      </w:r>
      <w:r w:rsidR="00453CB3">
        <w:rPr>
          <w:rFonts w:ascii="宋体" w:hAnsi="宋体" w:hint="eastAsia"/>
        </w:rPr>
        <w:t>10</w:t>
      </w:r>
      <w:r w:rsidRPr="00BC39C1">
        <w:rPr>
          <w:rFonts w:ascii="宋体" w:hAnsi="宋体" w:hint="eastAsia"/>
        </w:rPr>
        <w:t xml:space="preserve"> 日</w:t>
      </w:r>
    </w:p>
    <w:p w:rsidR="00F30E3A" w:rsidRPr="00BC39C1" w:rsidRDefault="00F30E3A" w:rsidP="00F57BF3">
      <w:pPr>
        <w:pStyle w:val="a6"/>
        <w:spacing w:line="300" w:lineRule="auto"/>
        <w:ind w:firstLine="420"/>
        <w:rPr>
          <w:rFonts w:ascii="宋体" w:hAnsi="宋体"/>
        </w:rPr>
      </w:pPr>
    </w:p>
    <w:p w:rsidR="00F30E3A" w:rsidRPr="00BC39C1" w:rsidRDefault="00F30E3A" w:rsidP="00F57BF3">
      <w:pPr>
        <w:pStyle w:val="a6"/>
        <w:spacing w:line="300" w:lineRule="auto"/>
        <w:ind w:firstLine="420"/>
        <w:rPr>
          <w:rFonts w:ascii="宋体" w:hAnsi="宋体"/>
        </w:rPr>
      </w:pPr>
    </w:p>
    <w:p w:rsidR="00365445" w:rsidRPr="00660295" w:rsidRDefault="00365445" w:rsidP="00F57BF3">
      <w:pPr>
        <w:pStyle w:val="a9"/>
        <w:spacing w:line="300" w:lineRule="auto"/>
        <w:ind w:firstLine="422"/>
        <w:rPr>
          <w:rFonts w:ascii="宋体" w:hAnsi="宋体"/>
          <w:sz w:val="21"/>
          <w:szCs w:val="21"/>
        </w:rPr>
        <w:sectPr w:rsidR="00365445" w:rsidRPr="00660295" w:rsidSect="005969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91" w:right="1418" w:bottom="1134" w:left="1531" w:header="851" w:footer="851" w:gutter="0"/>
          <w:cols w:space="425"/>
          <w:docGrid w:type="linesAndChars" w:linePitch="312"/>
        </w:sectPr>
      </w:pPr>
    </w:p>
    <w:p w:rsidR="00B54E37" w:rsidRDefault="00B54E37" w:rsidP="007D1C3C">
      <w:pPr>
        <w:pStyle w:val="a8"/>
        <w:numPr>
          <w:ilvl w:val="0"/>
          <w:numId w:val="34"/>
        </w:numPr>
        <w:spacing w:line="360" w:lineRule="auto"/>
        <w:ind w:firstLineChars="0"/>
        <w:jc w:val="left"/>
        <w:outlineLvl w:val="0"/>
        <w:rPr>
          <w:rFonts w:asciiTheme="minorEastAsia" w:eastAsiaTheme="minorEastAsia" w:hAnsiTheme="minorEastAsia"/>
          <w:sz w:val="28"/>
          <w:szCs w:val="28"/>
        </w:rPr>
      </w:pPr>
      <w:r w:rsidRPr="00B54E37">
        <w:rPr>
          <w:rFonts w:asciiTheme="minorEastAsia" w:eastAsiaTheme="minorEastAsia" w:hAnsiTheme="minorEastAsia" w:hint="eastAsia"/>
          <w:sz w:val="28"/>
          <w:szCs w:val="28"/>
        </w:rPr>
        <w:lastRenderedPageBreak/>
        <w:t>本机运行环境搭建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93"/>
        <w:gridCol w:w="4819"/>
        <w:gridCol w:w="1610"/>
      </w:tblGrid>
      <w:tr w:rsidR="000C6D37" w:rsidTr="000E266E">
        <w:tc>
          <w:tcPr>
            <w:tcW w:w="2093" w:type="dxa"/>
            <w:shd w:val="clear" w:color="auto" w:fill="BFBFBF"/>
          </w:tcPr>
          <w:p w:rsidR="000C6D37" w:rsidRDefault="000C6D37" w:rsidP="000C6D3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9" w:type="dxa"/>
            <w:shd w:val="clear" w:color="auto" w:fill="BFBFBF"/>
          </w:tcPr>
          <w:p w:rsidR="000C6D37" w:rsidRDefault="000E266E" w:rsidP="000C6D37">
            <w:pPr>
              <w:ind w:firstLine="420"/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610" w:type="dxa"/>
            <w:shd w:val="clear" w:color="auto" w:fill="BFBFBF"/>
          </w:tcPr>
          <w:p w:rsidR="000C6D37" w:rsidRDefault="000C6D37" w:rsidP="000C6D37">
            <w:pPr>
              <w:ind w:firstLine="420"/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0C6D37" w:rsidTr="000E266E">
        <w:tc>
          <w:tcPr>
            <w:tcW w:w="2093" w:type="dxa"/>
          </w:tcPr>
          <w:p w:rsidR="000C6D37" w:rsidRPr="00DD650E" w:rsidRDefault="000C6D37" w:rsidP="000C6D37">
            <w:pPr>
              <w:ind w:firstLine="420"/>
              <w:jc w:val="center"/>
            </w:pPr>
            <w:r w:rsidRPr="00DD650E">
              <w:t xml:space="preserve">TortoiseSVN </w:t>
            </w:r>
          </w:p>
        </w:tc>
        <w:tc>
          <w:tcPr>
            <w:tcW w:w="4819" w:type="dxa"/>
          </w:tcPr>
          <w:p w:rsidR="000C6D37" w:rsidRDefault="00794B5C" w:rsidP="000C6D37">
            <w:pPr>
              <w:ind w:firstLine="420"/>
            </w:pPr>
            <w:r w:rsidRPr="00794B5C">
              <w:t>http://tortoisesvn.tigris.org/</w:t>
            </w:r>
          </w:p>
        </w:tc>
        <w:tc>
          <w:tcPr>
            <w:tcW w:w="1610" w:type="dxa"/>
          </w:tcPr>
          <w:p w:rsidR="000C6D37" w:rsidRDefault="000C6D37" w:rsidP="000C6D37">
            <w:pPr>
              <w:ind w:firstLine="420"/>
            </w:pPr>
            <w:r>
              <w:rPr>
                <w:rFonts w:hint="eastAsia"/>
              </w:rPr>
              <w:t>1.6.</w:t>
            </w:r>
            <w:r w:rsidR="00E07989">
              <w:rPr>
                <w:rFonts w:hint="eastAsia"/>
              </w:rPr>
              <w:t>8</w:t>
            </w:r>
          </w:p>
        </w:tc>
      </w:tr>
      <w:tr w:rsidR="000C6D37" w:rsidTr="000E266E">
        <w:tc>
          <w:tcPr>
            <w:tcW w:w="2093" w:type="dxa"/>
          </w:tcPr>
          <w:p w:rsidR="000C6D37" w:rsidRDefault="000C6D37" w:rsidP="000C6D37">
            <w:pPr>
              <w:ind w:firstLine="420"/>
              <w:jc w:val="center"/>
            </w:pPr>
            <w:r>
              <w:rPr>
                <w:rFonts w:hint="eastAsia"/>
              </w:rPr>
              <w:t>Maven2</w:t>
            </w:r>
          </w:p>
        </w:tc>
        <w:tc>
          <w:tcPr>
            <w:tcW w:w="4819" w:type="dxa"/>
          </w:tcPr>
          <w:p w:rsidR="000C6D37" w:rsidRDefault="00794B5C" w:rsidP="000C6D37">
            <w:pPr>
              <w:ind w:firstLine="420"/>
            </w:pPr>
            <w:r w:rsidRPr="00794B5C">
              <w:t>http://maven.apache.org/</w:t>
            </w:r>
          </w:p>
        </w:tc>
        <w:tc>
          <w:tcPr>
            <w:tcW w:w="1610" w:type="dxa"/>
          </w:tcPr>
          <w:p w:rsidR="000C6D37" w:rsidRDefault="000C6D37" w:rsidP="000C6D37">
            <w:pPr>
              <w:ind w:firstLine="420"/>
            </w:pPr>
            <w:r>
              <w:rPr>
                <w:rFonts w:hint="eastAsia"/>
              </w:rPr>
              <w:t>2.2.1</w:t>
            </w:r>
          </w:p>
        </w:tc>
      </w:tr>
      <w:tr w:rsidR="000C6D37" w:rsidTr="000E266E">
        <w:trPr>
          <w:trHeight w:val="620"/>
        </w:trPr>
        <w:tc>
          <w:tcPr>
            <w:tcW w:w="2093" w:type="dxa"/>
          </w:tcPr>
          <w:p w:rsidR="000C6D37" w:rsidRDefault="000C6D37" w:rsidP="000C6D37">
            <w:pPr>
              <w:ind w:firstLine="420"/>
              <w:jc w:val="center"/>
            </w:pPr>
            <w:r>
              <w:t>M</w:t>
            </w:r>
            <w:r>
              <w:rPr>
                <w:rFonts w:hint="eastAsia"/>
              </w:rPr>
              <w:t>2eclipse</w:t>
            </w:r>
          </w:p>
        </w:tc>
        <w:tc>
          <w:tcPr>
            <w:tcW w:w="4819" w:type="dxa"/>
          </w:tcPr>
          <w:p w:rsidR="000C6D37" w:rsidRDefault="00E07989" w:rsidP="000C6D37">
            <w:pPr>
              <w:ind w:firstLine="420"/>
            </w:pPr>
            <w:r w:rsidRPr="00E07989">
              <w:t>http://m2eclipse.sonatype.org/</w:t>
            </w:r>
          </w:p>
        </w:tc>
        <w:tc>
          <w:tcPr>
            <w:tcW w:w="1610" w:type="dxa"/>
          </w:tcPr>
          <w:p w:rsidR="000C6D37" w:rsidRDefault="00794B5C" w:rsidP="000C6D37">
            <w:pPr>
              <w:ind w:firstLine="420"/>
            </w:pPr>
            <w:r>
              <w:rPr>
                <w:rFonts w:hint="eastAsia"/>
              </w:rPr>
              <w:t>0.10.0</w:t>
            </w:r>
          </w:p>
        </w:tc>
      </w:tr>
      <w:tr w:rsidR="000E266E" w:rsidTr="000E266E">
        <w:trPr>
          <w:trHeight w:val="620"/>
        </w:trPr>
        <w:tc>
          <w:tcPr>
            <w:tcW w:w="2093" w:type="dxa"/>
          </w:tcPr>
          <w:p w:rsidR="000E266E" w:rsidRDefault="000E266E" w:rsidP="000C6D37">
            <w:pPr>
              <w:ind w:firstLine="420"/>
              <w:jc w:val="center"/>
            </w:pPr>
            <w:r>
              <w:rPr>
                <w:rFonts w:hint="eastAsia"/>
              </w:rPr>
              <w:t>mysql</w:t>
            </w:r>
          </w:p>
        </w:tc>
        <w:tc>
          <w:tcPr>
            <w:tcW w:w="4819" w:type="dxa"/>
          </w:tcPr>
          <w:p w:rsidR="000E266E" w:rsidRDefault="00E07989" w:rsidP="000C6D37">
            <w:pPr>
              <w:ind w:firstLine="420"/>
            </w:pPr>
            <w:r w:rsidRPr="00E07989">
              <w:t>http://www.mysql.com/</w:t>
            </w:r>
          </w:p>
        </w:tc>
        <w:tc>
          <w:tcPr>
            <w:tcW w:w="1610" w:type="dxa"/>
          </w:tcPr>
          <w:p w:rsidR="000E266E" w:rsidRDefault="00794B5C" w:rsidP="000C6D37">
            <w:pPr>
              <w:ind w:firstLine="420"/>
            </w:pPr>
            <w:r>
              <w:rPr>
                <w:rFonts w:hint="eastAsia"/>
              </w:rPr>
              <w:t>5.0</w:t>
            </w:r>
          </w:p>
        </w:tc>
      </w:tr>
    </w:tbl>
    <w:p w:rsidR="000C6D37" w:rsidRPr="004A043B" w:rsidRDefault="000E266E" w:rsidP="007D1C3C">
      <w:pPr>
        <w:pStyle w:val="a8"/>
        <w:numPr>
          <w:ilvl w:val="0"/>
          <w:numId w:val="35"/>
        </w:numPr>
        <w:spacing w:line="360" w:lineRule="auto"/>
        <w:ind w:firstLineChars="0"/>
        <w:jc w:val="left"/>
        <w:outlineLvl w:val="1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软件环境搭建</w:t>
      </w:r>
    </w:p>
    <w:p w:rsidR="000E266E" w:rsidRPr="004A043B" w:rsidRDefault="000E266E" w:rsidP="007D1C3C">
      <w:pPr>
        <w:pStyle w:val="a8"/>
        <w:numPr>
          <w:ilvl w:val="1"/>
          <w:numId w:val="36"/>
        </w:numPr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4"/>
          <w:szCs w:val="24"/>
        </w:rPr>
      </w:pPr>
      <w:r w:rsidRPr="004A043B">
        <w:rPr>
          <w:rFonts w:asciiTheme="minorEastAsia" w:eastAsiaTheme="minorEastAsia" w:hAnsiTheme="minorEastAsia" w:hint="eastAsia"/>
          <w:b w:val="0"/>
          <w:sz w:val="24"/>
          <w:szCs w:val="24"/>
        </w:rPr>
        <w:t>Maven2安装</w:t>
      </w:r>
    </w:p>
    <w:p w:rsidR="000E266E" w:rsidRDefault="000E266E" w:rsidP="000E266E">
      <w:pPr>
        <w:pStyle w:val="a8"/>
        <w:spacing w:line="360" w:lineRule="auto"/>
        <w:ind w:left="675" w:firstLineChars="0" w:firstLine="0"/>
        <w:jc w:val="left"/>
        <w:rPr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1.1.1下载到本地，直接解压即可（尽量避免父级文件夹存在中文，空格等）如：</w:t>
      </w:r>
      <w:r w:rsidRPr="0055695D">
        <w:rPr>
          <w:b w:val="0"/>
          <w:sz w:val="21"/>
          <w:szCs w:val="21"/>
        </w:rPr>
        <w:t>c:\maven</w:t>
      </w:r>
    </w:p>
    <w:p w:rsidR="000E266E" w:rsidRDefault="000E266E" w:rsidP="007D1C3C">
      <w:pPr>
        <w:pStyle w:val="a8"/>
        <w:spacing w:line="360" w:lineRule="auto"/>
        <w:ind w:firstLineChars="292" w:firstLine="613"/>
        <w:jc w:val="left"/>
        <w:outlineLvl w:val="3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1.1.2.maven配置</w:t>
      </w:r>
    </w:p>
    <w:p w:rsidR="000E266E" w:rsidRPr="0055695D" w:rsidRDefault="000E266E" w:rsidP="00AE3C28">
      <w:pPr>
        <w:pStyle w:val="a8"/>
        <w:numPr>
          <w:ilvl w:val="0"/>
          <w:numId w:val="3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55695D">
        <w:rPr>
          <w:rFonts w:asciiTheme="minorEastAsia" w:eastAsiaTheme="minorEastAsia" w:hAnsiTheme="minorEastAsia" w:hint="eastAsia"/>
          <w:b w:val="0"/>
          <w:sz w:val="21"/>
          <w:szCs w:val="21"/>
        </w:rPr>
        <w:t>环境变量：</w:t>
      </w:r>
      <w:r w:rsidRPr="0055695D">
        <w:rPr>
          <w:rFonts w:ascii="宋体" w:eastAsia="宋体" w:hAnsi="宋体"/>
          <w:b w:val="0"/>
          <w:sz w:val="21"/>
          <w:szCs w:val="21"/>
        </w:rPr>
        <w:t>新增M2_HOME=c:\maven，加入%M2_HOME%\bin到path变量</w:t>
      </w:r>
    </w:p>
    <w:p w:rsidR="000E266E" w:rsidRDefault="000E266E" w:rsidP="00AE3C28">
      <w:pPr>
        <w:pStyle w:val="a8"/>
        <w:numPr>
          <w:ilvl w:val="0"/>
          <w:numId w:val="38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settings.xml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文件配置</w:t>
      </w:r>
    </w:p>
    <w:p w:rsidR="000E266E" w:rsidRDefault="000E266E" w:rsidP="000E266E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 打开%用户目录%</w:t>
      </w: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\.m2\settings.xml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进行相关配置：</w:t>
      </w:r>
    </w:p>
    <w:p w:rsidR="000E266E" w:rsidRPr="0055695D" w:rsidRDefault="000E266E" w:rsidP="000E266E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color w:val="FF0000"/>
          <w:sz w:val="21"/>
          <w:szCs w:val="21"/>
        </w:rPr>
      </w:pPr>
      <w:r w:rsidRPr="0055695D"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配置本地仓库路径（路径</w:t>
      </w:r>
      <w:r w:rsidR="00254158"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避免</w:t>
      </w:r>
      <w:r w:rsidRPr="0055695D"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空格和中文）</w:t>
      </w:r>
    </w:p>
    <w:p w:rsidR="000E266E" w:rsidRDefault="000E266E" w:rsidP="000E266E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&lt;localRepository&gt;D:/Java/mavenrepository/ &lt;/localRepository&gt;</w:t>
      </w:r>
    </w:p>
    <w:p w:rsidR="000E266E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南航内网配置代理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&lt;proxy&gt;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  &lt;id&gt;csair&lt;/id&gt;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  &lt;active&gt;true&lt;/active&gt;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  &lt;protocol&gt;http&lt;/protocol&gt;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  &lt;username&gt;footmark&lt;/username&gt;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  &lt;password&gt;fm.123&lt;/password&gt;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  &lt;host&gt;10.101.1.6&lt;/host&gt;</w:t>
      </w:r>
    </w:p>
    <w:p w:rsidR="000E266E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  &lt;port&gt;80&lt;/port&gt;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    &lt;!</w:t>
      </w:r>
      <w:r>
        <w:rPr>
          <w:rFonts w:asciiTheme="minorEastAsia" w:eastAsiaTheme="minorEastAsia" w:hAnsiTheme="minorEastAsia"/>
          <w:b w:val="0"/>
          <w:sz w:val="21"/>
          <w:szCs w:val="21"/>
        </w:rPr>
        <w:t>—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不使用代理的地址列表--&gt;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  &lt;nonProxyHosts&gt;10.192.9.15&lt;/nonProxyHosts&gt;</w:t>
      </w:r>
    </w:p>
    <w:p w:rsidR="000E266E" w:rsidRPr="0055695D" w:rsidRDefault="000E266E" w:rsidP="000E266E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  &lt;/proxy&gt;</w:t>
      </w:r>
    </w:p>
    <w:p w:rsidR="000E266E" w:rsidRPr="00A337BD" w:rsidRDefault="000E266E" w:rsidP="00A337BD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 xml:space="preserve">  &lt;/proxies&gt;</w:t>
      </w:r>
    </w:p>
    <w:p w:rsidR="000E266E" w:rsidRPr="004A043B" w:rsidRDefault="00446394" w:rsidP="007D1C3C">
      <w:pPr>
        <w:pStyle w:val="a8"/>
        <w:numPr>
          <w:ilvl w:val="1"/>
          <w:numId w:val="36"/>
        </w:numPr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4"/>
          <w:szCs w:val="24"/>
        </w:rPr>
      </w:pPr>
      <w:r w:rsidRPr="004A043B">
        <w:rPr>
          <w:rFonts w:asciiTheme="minorEastAsia" w:eastAsiaTheme="minorEastAsia" w:hAnsiTheme="minorEastAsia"/>
          <w:b w:val="0"/>
          <w:sz w:val="24"/>
          <w:szCs w:val="24"/>
        </w:rPr>
        <w:t>M</w:t>
      </w:r>
      <w:r w:rsidRPr="004A043B">
        <w:rPr>
          <w:rFonts w:asciiTheme="minorEastAsia" w:eastAsiaTheme="minorEastAsia" w:hAnsiTheme="minorEastAsia" w:hint="eastAsia"/>
          <w:b w:val="0"/>
          <w:sz w:val="24"/>
          <w:szCs w:val="24"/>
        </w:rPr>
        <w:t>2eclipse插件安装（推荐eclipse在线安装）</w:t>
      </w:r>
    </w:p>
    <w:p w:rsidR="00446394" w:rsidRPr="004A043B" w:rsidRDefault="00446394" w:rsidP="007D1C3C">
      <w:pPr>
        <w:pStyle w:val="a8"/>
        <w:numPr>
          <w:ilvl w:val="1"/>
          <w:numId w:val="36"/>
        </w:numPr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4"/>
          <w:szCs w:val="24"/>
        </w:rPr>
      </w:pPr>
      <w:r w:rsidRPr="004A043B">
        <w:rPr>
          <w:rFonts w:asciiTheme="minorEastAsia" w:eastAsiaTheme="minorEastAsia" w:hAnsiTheme="minorEastAsia"/>
          <w:b w:val="0"/>
          <w:sz w:val="24"/>
          <w:szCs w:val="24"/>
        </w:rPr>
        <w:t>M</w:t>
      </w:r>
      <w:r w:rsidRPr="004A043B">
        <w:rPr>
          <w:rFonts w:asciiTheme="minorEastAsia" w:eastAsiaTheme="minorEastAsia" w:hAnsiTheme="minorEastAsia" w:hint="eastAsia"/>
          <w:b w:val="0"/>
          <w:sz w:val="24"/>
          <w:szCs w:val="24"/>
        </w:rPr>
        <w:t>ysql安装</w:t>
      </w:r>
    </w:p>
    <w:p w:rsidR="00446394" w:rsidRPr="004A043B" w:rsidRDefault="00446394" w:rsidP="00446394">
      <w:pPr>
        <w:pStyle w:val="a8"/>
        <w:spacing w:line="360" w:lineRule="auto"/>
        <w:ind w:left="1080" w:firstLineChars="0" w:firstLine="0"/>
        <w:jc w:val="left"/>
        <w:rPr>
          <w:rFonts w:asciiTheme="minorEastAsia" w:eastAsiaTheme="minorEastAsia" w:hAnsiTheme="minorEastAsia"/>
          <w:b w:val="0"/>
          <w:color w:val="FF0000"/>
          <w:sz w:val="21"/>
          <w:szCs w:val="21"/>
        </w:rPr>
      </w:pPr>
      <w:r w:rsidRPr="004A043B">
        <w:rPr>
          <w:rFonts w:hint="eastAsia"/>
          <w:b w:val="0"/>
          <w:color w:val="FF0000"/>
          <w:sz w:val="21"/>
          <w:szCs w:val="21"/>
        </w:rPr>
        <w:t>注：为了不修改项目工程本身配置，请设置</w:t>
      </w:r>
      <w:r w:rsidRPr="004A043B">
        <w:rPr>
          <w:rFonts w:hint="eastAsia"/>
          <w:b w:val="0"/>
          <w:color w:val="FF0000"/>
          <w:sz w:val="21"/>
          <w:szCs w:val="21"/>
        </w:rPr>
        <w:t>mysql</w:t>
      </w:r>
      <w:r w:rsidRPr="004A043B">
        <w:rPr>
          <w:rFonts w:hint="eastAsia"/>
          <w:b w:val="0"/>
          <w:color w:val="FF0000"/>
          <w:sz w:val="21"/>
          <w:szCs w:val="21"/>
        </w:rPr>
        <w:t>帐号：</w:t>
      </w:r>
      <w:r w:rsidRPr="004A043B">
        <w:rPr>
          <w:rFonts w:hint="eastAsia"/>
          <w:b w:val="0"/>
          <w:color w:val="FF0000"/>
          <w:sz w:val="21"/>
          <w:szCs w:val="21"/>
        </w:rPr>
        <w:t>root,</w:t>
      </w:r>
      <w:r w:rsidRPr="004A043B">
        <w:rPr>
          <w:rFonts w:hint="eastAsia"/>
          <w:b w:val="0"/>
          <w:color w:val="FF0000"/>
          <w:sz w:val="21"/>
          <w:szCs w:val="21"/>
        </w:rPr>
        <w:t>密码</w:t>
      </w:r>
      <w:r w:rsidRPr="004A043B">
        <w:rPr>
          <w:rFonts w:hint="eastAsia"/>
          <w:b w:val="0"/>
          <w:color w:val="FF0000"/>
          <w:sz w:val="21"/>
          <w:szCs w:val="21"/>
        </w:rPr>
        <w:t>:1234.</w:t>
      </w:r>
    </w:p>
    <w:p w:rsidR="00B54E37" w:rsidRPr="001A0A67" w:rsidRDefault="000E266E" w:rsidP="007D1C3C">
      <w:pPr>
        <w:pStyle w:val="a8"/>
        <w:spacing w:line="360" w:lineRule="auto"/>
        <w:ind w:firstLineChars="0"/>
        <w:jc w:val="left"/>
        <w:outlineLvl w:val="1"/>
        <w:rPr>
          <w:rFonts w:ascii="宋体" w:eastAsia="宋体" w:hAnsi="宋体"/>
          <w:sz w:val="24"/>
          <w:szCs w:val="21"/>
        </w:rPr>
      </w:pPr>
      <w:r w:rsidRPr="001A0A67">
        <w:rPr>
          <w:rFonts w:ascii="宋体" w:eastAsia="宋体" w:hAnsi="宋体" w:hint="eastAsia"/>
          <w:sz w:val="24"/>
          <w:szCs w:val="21"/>
        </w:rPr>
        <w:t>2</w:t>
      </w:r>
      <w:r w:rsidR="00B54E37" w:rsidRPr="001A0A67">
        <w:rPr>
          <w:rFonts w:ascii="宋体" w:eastAsia="宋体" w:hAnsi="宋体" w:hint="eastAsia"/>
          <w:sz w:val="24"/>
          <w:szCs w:val="21"/>
        </w:rPr>
        <w:t>.项目检出</w:t>
      </w:r>
    </w:p>
    <w:p w:rsidR="00446394" w:rsidRPr="00B54E37" w:rsidRDefault="00B54E37" w:rsidP="007D1C3C">
      <w:pPr>
        <w:pStyle w:val="a8"/>
        <w:spacing w:line="360" w:lineRule="auto"/>
        <w:ind w:firstLineChars="0"/>
        <w:jc w:val="left"/>
        <w:outlineLvl w:val="2"/>
        <w:rPr>
          <w:rFonts w:ascii="宋体" w:eastAsia="宋体" w:hAnsi="宋体"/>
          <w:b w:val="0"/>
          <w:sz w:val="24"/>
          <w:szCs w:val="21"/>
        </w:rPr>
      </w:pPr>
      <w:r w:rsidRPr="00B54E37">
        <w:rPr>
          <w:rFonts w:ascii="宋体" w:eastAsia="宋体" w:hAnsi="宋体" w:hint="eastAsia"/>
          <w:b w:val="0"/>
          <w:sz w:val="24"/>
          <w:szCs w:val="21"/>
        </w:rPr>
        <w:lastRenderedPageBreak/>
        <w:t xml:space="preserve">  1.</w:t>
      </w:r>
      <w:r w:rsidR="00446394">
        <w:rPr>
          <w:rFonts w:ascii="宋体" w:eastAsia="宋体" w:hAnsi="宋体" w:hint="eastAsia"/>
          <w:b w:val="0"/>
          <w:sz w:val="24"/>
          <w:szCs w:val="21"/>
        </w:rPr>
        <w:t>1</w:t>
      </w:r>
      <w:r w:rsidRPr="00B54E37">
        <w:rPr>
          <w:rFonts w:ascii="宋体" w:eastAsia="宋体" w:hAnsi="宋体" w:hint="eastAsia"/>
          <w:b w:val="0"/>
          <w:sz w:val="24"/>
          <w:szCs w:val="21"/>
        </w:rPr>
        <w:t xml:space="preserve">工程svn地址：http://code.google.com/p/dddemo </w:t>
      </w:r>
    </w:p>
    <w:p w:rsidR="00B54E37" w:rsidRPr="00B54E37" w:rsidRDefault="00446394" w:rsidP="007D1C3C">
      <w:pPr>
        <w:pStyle w:val="a8"/>
        <w:spacing w:line="360" w:lineRule="auto"/>
        <w:ind w:firstLineChars="0"/>
        <w:jc w:val="left"/>
        <w:outlineLvl w:val="2"/>
        <w:rPr>
          <w:rFonts w:ascii="宋体" w:eastAsia="宋体" w:hAnsi="宋体"/>
          <w:b w:val="0"/>
          <w:sz w:val="24"/>
          <w:szCs w:val="21"/>
        </w:rPr>
      </w:pPr>
      <w:r>
        <w:rPr>
          <w:rFonts w:ascii="宋体" w:eastAsia="宋体" w:hAnsi="宋体" w:hint="eastAsia"/>
          <w:b w:val="0"/>
          <w:sz w:val="24"/>
          <w:szCs w:val="21"/>
        </w:rPr>
        <w:t xml:space="preserve">  1.2 </w:t>
      </w:r>
      <w:r w:rsidR="00B54E37" w:rsidRPr="00B54E37">
        <w:rPr>
          <w:rFonts w:ascii="宋体" w:eastAsia="宋体" w:hAnsi="宋体" w:hint="eastAsia"/>
          <w:b w:val="0"/>
          <w:sz w:val="24"/>
          <w:szCs w:val="21"/>
        </w:rPr>
        <w:t>TortoiseSVN 检出步骤</w:t>
      </w:r>
    </w:p>
    <w:p w:rsidR="00B54E37" w:rsidRDefault="00B54E37" w:rsidP="00516C76">
      <w:pPr>
        <w:pStyle w:val="a8"/>
        <w:numPr>
          <w:ilvl w:val="0"/>
          <w:numId w:val="39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新建目录</w:t>
      </w:r>
      <w:r w:rsidR="000C6D37">
        <w:rPr>
          <w:rFonts w:asciiTheme="minorEastAsia" w:eastAsiaTheme="minorEastAsia" w:hAnsiTheme="minorEastAsia" w:hint="eastAsia"/>
          <w:b w:val="0"/>
          <w:sz w:val="21"/>
          <w:szCs w:val="21"/>
        </w:rPr>
        <w:t>。如</w:t>
      </w:r>
      <w:r w:rsidRPr="00B54E37">
        <w:rPr>
          <w:rFonts w:asciiTheme="minorEastAsia" w:eastAsiaTheme="minorEastAsia" w:hAnsiTheme="minorEastAsia"/>
          <w:b w:val="0"/>
          <w:sz w:val="21"/>
          <w:szCs w:val="21"/>
        </w:rPr>
        <w:t>D:\projects\dddemo</w:t>
      </w:r>
      <w:r w:rsidR="000C6D37">
        <w:rPr>
          <w:rFonts w:asciiTheme="minorEastAsia" w:eastAsiaTheme="minorEastAsia" w:hAnsiTheme="minorEastAsia" w:hint="eastAsia"/>
          <w:b w:val="0"/>
          <w:sz w:val="21"/>
          <w:szCs w:val="21"/>
        </w:rPr>
        <w:t>（以后都在该目录下进行讲解）</w:t>
      </w:r>
    </w:p>
    <w:p w:rsidR="00B54E37" w:rsidRDefault="00B54E37" w:rsidP="00516C76">
      <w:pPr>
        <w:pStyle w:val="a8"/>
        <w:numPr>
          <w:ilvl w:val="0"/>
          <w:numId w:val="39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切换到</w:t>
      </w:r>
      <w:r w:rsidR="000C6D37" w:rsidRPr="00B54E37">
        <w:rPr>
          <w:rFonts w:asciiTheme="minorEastAsia" w:eastAsiaTheme="minorEastAsia" w:hAnsiTheme="minorEastAsia"/>
          <w:b w:val="0"/>
          <w:sz w:val="21"/>
          <w:szCs w:val="21"/>
        </w:rPr>
        <w:t>D:\projects\dddemo</w:t>
      </w:r>
      <w:r w:rsidR="000C6D37">
        <w:rPr>
          <w:rFonts w:asciiTheme="minorEastAsia" w:eastAsiaTheme="minorEastAsia" w:hAnsiTheme="minorEastAsia" w:hint="eastAsia"/>
          <w:b w:val="0"/>
          <w:sz w:val="21"/>
          <w:szCs w:val="21"/>
        </w:rPr>
        <w:t>（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目录，单击右键</w:t>
      </w:r>
      <w:r>
        <w:rPr>
          <w:rFonts w:asciiTheme="minorEastAsia" w:eastAsiaTheme="minorEastAsia" w:hAnsiTheme="minorEastAsia"/>
          <w:b w:val="0"/>
          <w:sz w:val="21"/>
          <w:szCs w:val="21"/>
        </w:rPr>
        <w:t>”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SVN CheckOut</w:t>
      </w:r>
      <w:r>
        <w:rPr>
          <w:rFonts w:asciiTheme="minorEastAsia" w:eastAsiaTheme="minorEastAsia" w:hAnsiTheme="minorEastAsia"/>
          <w:b w:val="0"/>
          <w:sz w:val="21"/>
          <w:szCs w:val="21"/>
        </w:rPr>
        <w:t>”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,出现检出界面输入svn地址，确定。</w:t>
      </w:r>
    </w:p>
    <w:p w:rsidR="0055695D" w:rsidRPr="0055695D" w:rsidRDefault="0055695D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color w:val="FF0000"/>
          <w:sz w:val="21"/>
          <w:szCs w:val="21"/>
        </w:rPr>
      </w:pPr>
      <w:r w:rsidRPr="0055695D"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注：</w:t>
      </w:r>
      <w:r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南航内网代理设置</w:t>
      </w:r>
    </w:p>
    <w:p w:rsidR="0055695D" w:rsidRDefault="0055695D" w:rsidP="0055695D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用记事本打开：</w:t>
      </w: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%APPDATA%\Subversion\servers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（</w:t>
      </w:r>
      <w:r w:rsidRPr="0055695D">
        <w:rPr>
          <w:rFonts w:asciiTheme="minorEastAsia" w:eastAsiaTheme="minorEastAsia" w:hAnsiTheme="minorEastAsia" w:hint="eastAsia"/>
          <w:b w:val="0"/>
          <w:sz w:val="21"/>
          <w:szCs w:val="21"/>
        </w:rPr>
        <w:t>如C:\Documents and Settings\Administrator\Application Data\Subversion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）</w:t>
      </w:r>
    </w:p>
    <w:p w:rsidR="0055695D" w:rsidRDefault="0055695D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增加以下内容：</w:t>
      </w:r>
    </w:p>
    <w:p w:rsidR="0055695D" w:rsidRPr="0055695D" w:rsidRDefault="0055695D" w:rsidP="0055695D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http-proxy-exceptions = 10.*</w:t>
      </w:r>
    </w:p>
    <w:p w:rsidR="0055695D" w:rsidRPr="0055695D" w:rsidRDefault="0055695D" w:rsidP="0055695D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http-proxy-host =10.101.1.6</w:t>
      </w:r>
    </w:p>
    <w:p w:rsidR="0055695D" w:rsidRPr="0055695D" w:rsidRDefault="0055695D" w:rsidP="0055695D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http-proxy-port =80</w:t>
      </w:r>
    </w:p>
    <w:p w:rsidR="0055695D" w:rsidRPr="0055695D" w:rsidRDefault="0055695D" w:rsidP="0055695D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http-proxy-username =footmark</w:t>
      </w:r>
    </w:p>
    <w:p w:rsidR="0055695D" w:rsidRPr="00B54E37" w:rsidRDefault="0055695D" w:rsidP="0055695D">
      <w:pPr>
        <w:pStyle w:val="a8"/>
        <w:spacing w:line="240" w:lineRule="atLeast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55695D">
        <w:rPr>
          <w:rFonts w:asciiTheme="minorEastAsia" w:eastAsiaTheme="minorEastAsia" w:hAnsiTheme="minorEastAsia"/>
          <w:b w:val="0"/>
          <w:sz w:val="21"/>
          <w:szCs w:val="21"/>
        </w:rPr>
        <w:t>http-proxy-password =fm.123</w:t>
      </w:r>
    </w:p>
    <w:p w:rsidR="00B54E37" w:rsidRPr="004A043B" w:rsidRDefault="007D1C3C" w:rsidP="007D1C3C">
      <w:pPr>
        <w:pStyle w:val="a8"/>
        <w:spacing w:line="360" w:lineRule="auto"/>
        <w:ind w:firstLineChars="0" w:firstLine="0"/>
        <w:jc w:val="left"/>
        <w:outlineLvl w:val="1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3.</w:t>
      </w:r>
      <w:r w:rsidR="00B54E37" w:rsidRPr="004A043B">
        <w:rPr>
          <w:rFonts w:asciiTheme="minorEastAsia" w:eastAsiaTheme="minorEastAsia" w:hAnsiTheme="minorEastAsia" w:hint="eastAsia"/>
          <w:sz w:val="21"/>
          <w:szCs w:val="21"/>
        </w:rPr>
        <w:t>maven构建管理</w:t>
      </w:r>
    </w:p>
    <w:p w:rsidR="000C6D37" w:rsidRDefault="000E266E" w:rsidP="007D1C3C">
      <w:pPr>
        <w:pStyle w:val="a8"/>
        <w:numPr>
          <w:ilvl w:val="1"/>
          <w:numId w:val="35"/>
        </w:numPr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编译：</w:t>
      </w:r>
      <w:r w:rsidR="000C6D37">
        <w:rPr>
          <w:rFonts w:asciiTheme="minorEastAsia" w:eastAsiaTheme="minorEastAsia" w:hAnsiTheme="minorEastAsia"/>
          <w:b w:val="0"/>
          <w:sz w:val="21"/>
          <w:szCs w:val="21"/>
        </w:rPr>
        <w:t>C</w:t>
      </w:r>
      <w:r w:rsidR="000C6D37">
        <w:rPr>
          <w:rFonts w:asciiTheme="minorEastAsia" w:eastAsiaTheme="minorEastAsia" w:hAnsiTheme="minorEastAsia" w:hint="eastAsia"/>
          <w:b w:val="0"/>
          <w:sz w:val="21"/>
          <w:szCs w:val="21"/>
        </w:rPr>
        <w:t>md下进入到</w:t>
      </w:r>
      <w:r w:rsidR="000C6D37" w:rsidRPr="00B54E37">
        <w:rPr>
          <w:rFonts w:asciiTheme="minorEastAsia" w:eastAsiaTheme="minorEastAsia" w:hAnsiTheme="minorEastAsia"/>
          <w:b w:val="0"/>
          <w:sz w:val="21"/>
          <w:szCs w:val="21"/>
        </w:rPr>
        <w:t>D:\projects\dddemo</w:t>
      </w:r>
      <w:r w:rsidR="000C6D37">
        <w:rPr>
          <w:rFonts w:asciiTheme="minorEastAsia" w:eastAsiaTheme="minorEastAsia" w:hAnsiTheme="minorEastAsia" w:hint="eastAsia"/>
          <w:b w:val="0"/>
          <w:sz w:val="21"/>
          <w:szCs w:val="21"/>
        </w:rPr>
        <w:t>目录。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运行命令：mvn clean install</w:t>
      </w:r>
    </w:p>
    <w:p w:rsidR="00446394" w:rsidRPr="00446394" w:rsidRDefault="00446394" w:rsidP="007D1C3C">
      <w:pPr>
        <w:pStyle w:val="a8"/>
        <w:numPr>
          <w:ilvl w:val="1"/>
          <w:numId w:val="35"/>
        </w:numPr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运用m2eclipse插件导入eclipse（前提：前一步编译通过）</w:t>
      </w:r>
    </w:p>
    <w:p w:rsidR="00446394" w:rsidRPr="001A0A67" w:rsidRDefault="00446394" w:rsidP="000440F5">
      <w:pPr>
        <w:pStyle w:val="a8"/>
        <w:numPr>
          <w:ilvl w:val="0"/>
          <w:numId w:val="47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步骤</w:t>
      </w:r>
      <w:r w:rsidR="00A453D7" w:rsidRPr="004A043B">
        <w:rPr>
          <w:rFonts w:asciiTheme="minorEastAsia" w:eastAsiaTheme="minorEastAsia" w:hAnsiTheme="minorEastAsia" w:hint="eastAsia"/>
          <w:sz w:val="21"/>
          <w:szCs w:val="21"/>
        </w:rPr>
        <w:t>1</w:t>
      </w:r>
      <w:r w:rsidRPr="004A043B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打开eclipse，file-&gt;import-&gt;</w:t>
      </w:r>
      <w:r w:rsidR="00A453D7"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选择</w:t>
      </w:r>
      <w:r w:rsidR="00A453D7" w:rsidRPr="001A0A67">
        <w:rPr>
          <w:rFonts w:asciiTheme="minorEastAsia" w:eastAsiaTheme="minorEastAsia" w:hAnsiTheme="minorEastAsia"/>
          <w:b w:val="0"/>
          <w:sz w:val="21"/>
          <w:szCs w:val="21"/>
        </w:rPr>
        <w:t>”</w:t>
      </w:r>
      <w:r w:rsidR="00A453D7"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existing Maven Projects</w:t>
      </w:r>
      <w:r w:rsidR="00A453D7" w:rsidRPr="001A0A67">
        <w:rPr>
          <w:rFonts w:asciiTheme="minorEastAsia" w:eastAsiaTheme="minorEastAsia" w:hAnsiTheme="minorEastAsia"/>
          <w:b w:val="0"/>
          <w:sz w:val="21"/>
          <w:szCs w:val="21"/>
        </w:rPr>
        <w:t>”</w:t>
      </w:r>
    </w:p>
    <w:p w:rsidR="00A453D7" w:rsidRPr="004A043B" w:rsidRDefault="00A453D7" w:rsidP="00446394">
      <w:pPr>
        <w:pStyle w:val="a8"/>
        <w:spacing w:line="360" w:lineRule="auto"/>
        <w:ind w:left="1080" w:firstLineChars="0"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3762375" cy="3415321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632" cy="341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3D7" w:rsidRPr="001A0A67" w:rsidRDefault="00A453D7" w:rsidP="000440F5">
      <w:pPr>
        <w:pStyle w:val="a8"/>
        <w:numPr>
          <w:ilvl w:val="0"/>
          <w:numId w:val="46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步骤2：</w:t>
      </w:r>
      <w:r w:rsidR="0095446E"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选择root directory为：</w:t>
      </w:r>
      <w:r w:rsidR="0095446E" w:rsidRPr="001A0A67">
        <w:rPr>
          <w:rFonts w:asciiTheme="minorEastAsia" w:eastAsiaTheme="minorEastAsia" w:hAnsiTheme="minorEastAsia"/>
          <w:b w:val="0"/>
          <w:sz w:val="21"/>
          <w:szCs w:val="21"/>
        </w:rPr>
        <w:t>D:\projects\dddemo</w:t>
      </w:r>
      <w:r w:rsidR="0095446E"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，确定。出现下图说明可以成功导入eclipse了。</w:t>
      </w:r>
    </w:p>
    <w:p w:rsidR="0095446E" w:rsidRPr="004A043B" w:rsidRDefault="0095446E" w:rsidP="00446394">
      <w:pPr>
        <w:pStyle w:val="a8"/>
        <w:spacing w:line="360" w:lineRule="auto"/>
        <w:ind w:left="1080" w:firstLineChars="0" w:firstLine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noProof/>
          <w:sz w:val="21"/>
          <w:szCs w:val="21"/>
        </w:rPr>
        <w:lastRenderedPageBreak/>
        <w:drawing>
          <wp:inline distT="0" distB="0" distL="0" distR="0">
            <wp:extent cx="5019675" cy="2686050"/>
            <wp:effectExtent l="19050" t="0" r="9525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46E" w:rsidRPr="004A043B" w:rsidRDefault="0095446E" w:rsidP="00446394">
      <w:pPr>
        <w:pStyle w:val="a8"/>
        <w:spacing w:line="360" w:lineRule="auto"/>
        <w:ind w:left="1080" w:firstLineChars="0" w:firstLine="0"/>
        <w:jc w:val="left"/>
        <w:rPr>
          <w:rFonts w:asciiTheme="minorEastAsia" w:eastAsiaTheme="minorEastAsia" w:hAnsiTheme="minorEastAsia"/>
          <w:sz w:val="21"/>
          <w:szCs w:val="21"/>
        </w:rPr>
      </w:pPr>
    </w:p>
    <w:p w:rsidR="00446394" w:rsidRPr="004A043B" w:rsidRDefault="0095446E" w:rsidP="00446394">
      <w:pPr>
        <w:pStyle w:val="a8"/>
        <w:numPr>
          <w:ilvl w:val="1"/>
          <w:numId w:val="35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运行</w:t>
      </w:r>
    </w:p>
    <w:p w:rsidR="0095446E" w:rsidRPr="004A043B" w:rsidRDefault="0095446E" w:rsidP="001A0A67">
      <w:pPr>
        <w:pStyle w:val="a8"/>
        <w:spacing w:line="240" w:lineRule="auto"/>
        <w:ind w:left="1077" w:firstLineChars="0" w:firstLine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1）.命令行运行：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mvn jetty:run</w:t>
      </w:r>
    </w:p>
    <w:p w:rsidR="0095446E" w:rsidRPr="004A043B" w:rsidRDefault="0095446E" w:rsidP="001A0A67">
      <w:pPr>
        <w:pStyle w:val="a8"/>
        <w:spacing w:line="240" w:lineRule="auto"/>
        <w:ind w:left="1077" w:firstLineChars="0" w:firstLine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2）.eclipse调试环境运行</w:t>
      </w:r>
    </w:p>
    <w:p w:rsidR="0095446E" w:rsidRPr="004A043B" w:rsidRDefault="0095446E" w:rsidP="000440F5">
      <w:pPr>
        <w:pStyle w:val="a8"/>
        <w:numPr>
          <w:ilvl w:val="0"/>
          <w:numId w:val="45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步骤1：</w:t>
      </w:r>
      <w:r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在eclipse中新建一个External Tool</w:t>
      </w:r>
      <w:r w:rsidR="00B62473"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s Configurtions启动配置</w:t>
      </w:r>
      <w:r w:rsidR="000C6C7C"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文件，然后启动，</w:t>
      </w:r>
      <w:r w:rsidR="00B62473"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如下图：</w:t>
      </w:r>
    </w:p>
    <w:p w:rsidR="0095446E" w:rsidRPr="004A043B" w:rsidRDefault="0095446E" w:rsidP="0095446E">
      <w:pPr>
        <w:pStyle w:val="a8"/>
        <w:spacing w:line="360" w:lineRule="auto"/>
        <w:ind w:left="1080" w:firstLineChars="0"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5676900" cy="2819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C7C" w:rsidRPr="001A0A67" w:rsidRDefault="000C6C7C" w:rsidP="000440F5">
      <w:pPr>
        <w:pStyle w:val="a8"/>
        <w:numPr>
          <w:ilvl w:val="0"/>
          <w:numId w:val="44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步骤2：</w:t>
      </w:r>
      <w:r w:rsidRPr="001A0A67">
        <w:rPr>
          <w:rFonts w:asciiTheme="minorEastAsia" w:eastAsiaTheme="minorEastAsia" w:hAnsiTheme="minorEastAsia" w:hint="eastAsia"/>
          <w:b w:val="0"/>
          <w:sz w:val="21"/>
          <w:szCs w:val="21"/>
        </w:rPr>
        <w:t>在eclipse中新建一个Debug Configurtions启动配置文件，然后启动，如下图：</w:t>
      </w:r>
    </w:p>
    <w:p w:rsidR="000C6C7C" w:rsidRPr="004A043B" w:rsidRDefault="000C6C7C" w:rsidP="0095446E">
      <w:pPr>
        <w:pStyle w:val="a8"/>
        <w:spacing w:line="360" w:lineRule="auto"/>
        <w:ind w:left="1080" w:firstLineChars="0"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noProof/>
          <w:sz w:val="21"/>
          <w:szCs w:val="21"/>
        </w:rPr>
        <w:lastRenderedPageBreak/>
        <w:drawing>
          <wp:inline distT="0" distB="0" distL="0" distR="0">
            <wp:extent cx="5686425" cy="370522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37" w:rsidRPr="004A043B" w:rsidRDefault="00B54E37" w:rsidP="007D1C3C">
      <w:pPr>
        <w:pStyle w:val="a8"/>
        <w:spacing w:line="360" w:lineRule="auto"/>
        <w:ind w:firstLineChars="0"/>
        <w:jc w:val="left"/>
        <w:outlineLvl w:val="0"/>
        <w:rPr>
          <w:rFonts w:asciiTheme="minorEastAsia" w:eastAsiaTheme="minorEastAsia" w:hAnsiTheme="minorEastAsia"/>
          <w:sz w:val="28"/>
          <w:szCs w:val="28"/>
        </w:rPr>
      </w:pPr>
      <w:r w:rsidRPr="004A043B">
        <w:rPr>
          <w:rFonts w:asciiTheme="minorEastAsia" w:eastAsiaTheme="minorEastAsia" w:hAnsiTheme="minorEastAsia" w:hint="eastAsia"/>
          <w:sz w:val="28"/>
          <w:szCs w:val="28"/>
        </w:rPr>
        <w:t>二.运行架构图</w:t>
      </w:r>
    </w:p>
    <w:p w:rsidR="00B54E37" w:rsidRPr="004A043B" w:rsidRDefault="00B54E37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</w:p>
    <w:p w:rsidR="00B54E37" w:rsidRPr="004A043B" w:rsidRDefault="00B54E37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</w:p>
    <w:p w:rsidR="00B54E37" w:rsidRPr="004A043B" w:rsidRDefault="00B54E37" w:rsidP="007D1C3C">
      <w:pPr>
        <w:pStyle w:val="a8"/>
        <w:spacing w:line="360" w:lineRule="auto"/>
        <w:ind w:firstLineChars="0"/>
        <w:jc w:val="left"/>
        <w:outlineLvl w:val="0"/>
        <w:rPr>
          <w:rFonts w:asciiTheme="minorEastAsia" w:eastAsiaTheme="minorEastAsia" w:hAnsiTheme="minorEastAsia"/>
          <w:sz w:val="28"/>
          <w:szCs w:val="28"/>
        </w:rPr>
      </w:pPr>
      <w:r w:rsidRPr="004A043B">
        <w:rPr>
          <w:rFonts w:asciiTheme="minorEastAsia" w:eastAsiaTheme="minorEastAsia" w:hAnsiTheme="minorEastAsia" w:hint="eastAsia"/>
          <w:sz w:val="28"/>
          <w:szCs w:val="28"/>
        </w:rPr>
        <w:t>三.开发指南</w:t>
      </w:r>
    </w:p>
    <w:p w:rsidR="00B54E37" w:rsidRPr="004A043B" w:rsidRDefault="00B54E37" w:rsidP="007D1C3C">
      <w:pPr>
        <w:pStyle w:val="a8"/>
        <w:spacing w:line="360" w:lineRule="auto"/>
        <w:ind w:firstLineChars="0"/>
        <w:jc w:val="left"/>
        <w:outlineLvl w:val="1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1.领域驱动设计(DDD)分层界定</w:t>
      </w:r>
    </w:p>
    <w:p w:rsidR="00254158" w:rsidRPr="004A043B" w:rsidRDefault="00254158" w:rsidP="007D1C3C">
      <w:pPr>
        <w:pStyle w:val="a8"/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 1.1领域层(domain)：包含业务对象和仓储接口及其仓储实现</w:t>
      </w:r>
    </w:p>
    <w:p w:rsidR="00254158" w:rsidRPr="004A043B" w:rsidRDefault="00254158" w:rsidP="007D1C3C">
      <w:pPr>
        <w:pStyle w:val="a8"/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 1.2 应用层(application)：用与非业务逻辑的逻辑组装，桥接展现层和领域层</w:t>
      </w:r>
    </w:p>
    <w:p w:rsidR="00254158" w:rsidRPr="004A043B" w:rsidRDefault="00254158" w:rsidP="007D1C3C">
      <w:pPr>
        <w:pStyle w:val="a8"/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  <w:vertAlign w:val="subscript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 1.3 展现层(web)：用于与用户交互，此处主要用struts</w:t>
      </w:r>
      <w:r w:rsidR="009C1407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2+freemaker+jquery实现</w:t>
      </w:r>
    </w:p>
    <w:p w:rsidR="00B54E37" w:rsidRPr="004A043B" w:rsidRDefault="00B54E37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/>
          <w:sz w:val="21"/>
          <w:szCs w:val="21"/>
        </w:rPr>
        <w:lastRenderedPageBreak/>
        <w:t xml:space="preserve">   </w:t>
      </w:r>
      <w:r w:rsidR="00254158" w:rsidRPr="004A043B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3219450" cy="41338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37" w:rsidRPr="004A043B" w:rsidRDefault="00B54E37" w:rsidP="006639C2">
      <w:pPr>
        <w:pStyle w:val="a8"/>
        <w:spacing w:line="360" w:lineRule="auto"/>
        <w:ind w:firstLineChars="0"/>
        <w:jc w:val="left"/>
        <w:outlineLvl w:val="1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2.领域层(domain)开发指南</w:t>
      </w:r>
    </w:p>
    <w:p w:rsidR="00B54E37" w:rsidRPr="004A043B" w:rsidRDefault="005D1546" w:rsidP="000440F5">
      <w:pPr>
        <w:pStyle w:val="a8"/>
        <w:numPr>
          <w:ilvl w:val="0"/>
          <w:numId w:val="42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836AF1">
        <w:rPr>
          <w:rFonts w:asciiTheme="minorEastAsia" w:eastAsiaTheme="minorEastAsia" w:hAnsiTheme="minorEastAsia" w:hint="eastAsia"/>
          <w:sz w:val="21"/>
          <w:szCs w:val="21"/>
        </w:rPr>
        <w:t>步骤1：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编写领域对象，包括对象属性，领域方法（该对象对应的自身业务方法），ORM配置，仓储对象。需要继承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com.dayatang.domain.BaseEntity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基类</w:t>
      </w:r>
    </w:p>
    <w:p w:rsidR="005D1546" w:rsidRPr="004A043B" w:rsidRDefault="005D1546" w:rsidP="000440F5">
      <w:pPr>
        <w:pStyle w:val="a8"/>
        <w:numPr>
          <w:ilvl w:val="0"/>
          <w:numId w:val="42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836AF1">
        <w:rPr>
          <w:rFonts w:asciiTheme="minorEastAsia" w:eastAsiaTheme="minorEastAsia" w:hAnsiTheme="minorEastAsia" w:hint="eastAsia"/>
          <w:sz w:val="21"/>
          <w:szCs w:val="21"/>
        </w:rPr>
        <w:t>步骤2：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编写仓储接口,位于领域对象同一包名下。其中只定义单纯数据库CRUD方法而不包含业务逻辑。需要继承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com.dayatang.domain.BaseEntityRepository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基类，这样就默认实现了常用的数据库CRUD方法。</w:t>
      </w:r>
    </w:p>
    <w:p w:rsidR="005D1546" w:rsidRDefault="005D1546" w:rsidP="000440F5">
      <w:pPr>
        <w:pStyle w:val="a8"/>
        <w:numPr>
          <w:ilvl w:val="0"/>
          <w:numId w:val="42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836AF1">
        <w:rPr>
          <w:rFonts w:asciiTheme="minorEastAsia" w:eastAsiaTheme="minorEastAsia" w:hAnsiTheme="minorEastAsia" w:hint="eastAsia"/>
          <w:sz w:val="21"/>
          <w:szCs w:val="21"/>
        </w:rPr>
        <w:t>步骤3：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编写仓储实现类：在此用hibernate做数据库持久化工具，因此我们同样需要继承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com.dayatang.spring.repository.BaseEntityRepositoryHibernateSpring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基类</w:t>
      </w:r>
    </w:p>
    <w:p w:rsidR="00B30CA7" w:rsidRDefault="00B30CA7" w:rsidP="000440F5">
      <w:pPr>
        <w:pStyle w:val="a8"/>
        <w:numPr>
          <w:ilvl w:val="0"/>
          <w:numId w:val="42"/>
        </w:numPr>
        <w:spacing w:line="24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步骤4：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配置hibernate mapping</w:t>
      </w:r>
      <w:r w:rsidR="00DB5319">
        <w:rPr>
          <w:rFonts w:asciiTheme="minorEastAsia" w:eastAsiaTheme="minorEastAsia" w:hAnsiTheme="minorEastAsia" w:hint="eastAsia"/>
          <w:b w:val="0"/>
          <w:sz w:val="21"/>
          <w:szCs w:val="21"/>
        </w:rPr>
        <w:t>，此处hibernate配置位于</w:t>
      </w:r>
      <w:r w:rsidR="00DB5319" w:rsidRPr="00DB5319">
        <w:rPr>
          <w:rFonts w:asciiTheme="minorEastAsia" w:eastAsiaTheme="minorEastAsia" w:hAnsiTheme="minorEastAsia"/>
          <w:b w:val="0"/>
          <w:sz w:val="21"/>
          <w:szCs w:val="21"/>
        </w:rPr>
        <w:t>application\src\main\resources\hibernate.cfg.xml</w:t>
      </w:r>
      <w:r w:rsidR="00DB5319">
        <w:rPr>
          <w:rFonts w:asciiTheme="minorEastAsia" w:eastAsiaTheme="minorEastAsia" w:hAnsiTheme="minorEastAsia" w:hint="eastAsia"/>
          <w:b w:val="0"/>
          <w:sz w:val="21"/>
          <w:szCs w:val="21"/>
        </w:rPr>
        <w:t>。</w:t>
      </w:r>
    </w:p>
    <w:p w:rsidR="00DB5319" w:rsidRPr="00DB5319" w:rsidRDefault="00DB5319" w:rsidP="00DB5319">
      <w:pPr>
        <w:pStyle w:val="a8"/>
        <w:spacing w:line="240" w:lineRule="auto"/>
        <w:ind w:left="618" w:firstLineChars="0" w:firstLine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DB5319">
        <w:rPr>
          <w:rFonts w:asciiTheme="minorEastAsia" w:eastAsiaTheme="minorEastAsia" w:hAnsiTheme="minorEastAsia" w:hint="eastAsia"/>
          <w:b w:val="0"/>
          <w:sz w:val="21"/>
          <w:szCs w:val="21"/>
        </w:rPr>
        <w:t>如：</w:t>
      </w:r>
      <w:r w:rsidRPr="00DB5319">
        <w:rPr>
          <w:rFonts w:asciiTheme="minorEastAsia" w:eastAsiaTheme="minorEastAsia" w:hAnsiTheme="minorEastAsia"/>
          <w:b w:val="0"/>
          <w:sz w:val="21"/>
          <w:szCs w:val="21"/>
        </w:rPr>
        <w:t>&lt;mapping class="com.redhat.demo.domain.FunctionEntity" /&gt;</w:t>
      </w:r>
    </w:p>
    <w:p w:rsidR="00B54E37" w:rsidRPr="004A043B" w:rsidRDefault="00B54E37" w:rsidP="006639C2">
      <w:pPr>
        <w:pStyle w:val="a8"/>
        <w:spacing w:line="360" w:lineRule="auto"/>
        <w:ind w:firstLineChars="0"/>
        <w:jc w:val="left"/>
        <w:outlineLvl w:val="1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3.应用层(application)开发指南</w:t>
      </w:r>
    </w:p>
    <w:p w:rsidR="00B54E37" w:rsidRPr="004A043B" w:rsidRDefault="00E53F36" w:rsidP="000440F5">
      <w:pPr>
        <w:pStyle w:val="a8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836AF1">
        <w:rPr>
          <w:rFonts w:asciiTheme="minorEastAsia" w:eastAsiaTheme="minorEastAsia" w:hAnsiTheme="minorEastAsia" w:hint="eastAsia"/>
          <w:sz w:val="21"/>
          <w:szCs w:val="21"/>
        </w:rPr>
        <w:t>注意点1：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应用层可以按每一个业务对象对应一个应用层服务，如dddemo。也可以多个业务对象共用一个应用层服务。</w:t>
      </w:r>
    </w:p>
    <w:p w:rsidR="00E53F36" w:rsidRPr="004A043B" w:rsidRDefault="00E53F36" w:rsidP="000440F5">
      <w:pPr>
        <w:pStyle w:val="a8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836AF1">
        <w:rPr>
          <w:rFonts w:asciiTheme="minorEastAsia" w:eastAsiaTheme="minorEastAsia" w:hAnsiTheme="minorEastAsia" w:hint="eastAsia"/>
          <w:sz w:val="21"/>
          <w:szCs w:val="21"/>
        </w:rPr>
        <w:t>注意点2：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应用层只能包含非业务逻辑的代码，用于数据包装等</w:t>
      </w:r>
    </w:p>
    <w:p w:rsidR="00E53F36" w:rsidRPr="004A043B" w:rsidRDefault="00E53F36" w:rsidP="000440F5">
      <w:pPr>
        <w:pStyle w:val="a8"/>
        <w:numPr>
          <w:ilvl w:val="0"/>
          <w:numId w:val="43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836AF1">
        <w:rPr>
          <w:rFonts w:asciiTheme="minorEastAsia" w:eastAsiaTheme="minorEastAsia" w:hAnsiTheme="minorEastAsia" w:hint="eastAsia"/>
          <w:sz w:val="21"/>
          <w:szCs w:val="21"/>
        </w:rPr>
        <w:t>注意点3：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应用层不应该引用具体具体仓储对象进行数据库操作，如果需要进行数据访问需要用到查询通道（本指南介绍DDD框架引入一个数据访问的概念）。</w:t>
      </w:r>
    </w:p>
    <w:p w:rsidR="00E53F36" w:rsidRPr="004A043B" w:rsidRDefault="00E53F36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查询通道应用代码片段：</w:t>
      </w:r>
    </w:p>
    <w:p w:rsidR="00E53F36" w:rsidRPr="004A043B" w:rsidRDefault="00E53F36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5686425" cy="187642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37" w:rsidRPr="004A043B" w:rsidRDefault="00B54E37" w:rsidP="006639C2">
      <w:pPr>
        <w:pStyle w:val="a8"/>
        <w:spacing w:line="360" w:lineRule="auto"/>
        <w:ind w:firstLineChars="0"/>
        <w:jc w:val="left"/>
        <w:outlineLvl w:val="1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4.展现层(web)开发指南</w:t>
      </w:r>
    </w:p>
    <w:p w:rsidR="00B54E37" w:rsidRPr="004A043B" w:rsidRDefault="00B54E37" w:rsidP="006639C2">
      <w:pPr>
        <w:pStyle w:val="a8"/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4.1.redwork框架硬性结构规约</w:t>
      </w:r>
    </w:p>
    <w:p w:rsidR="005B609A" w:rsidRPr="004A043B" w:rsidRDefault="005B609A" w:rsidP="00836AF1">
      <w:pPr>
        <w:pStyle w:val="a8"/>
        <w:spacing w:line="240" w:lineRule="auto"/>
        <w:ind w:firstLineChars="0" w:firstLine="198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  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R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edwork框架一个重要特性就是实现了零配置。其主要原理就是通过包名以及类名进行页面渲染，完成跳转。所以为了让零配置特性能够发挥作用，我们在开发过程就必须遵循一些默认的规约进行包结构、模板页面放置路径结构、类名和页面模板文件名称定义。</w:t>
      </w:r>
    </w:p>
    <w:p w:rsidR="005B609A" w:rsidRPr="004A043B" w:rsidRDefault="00B54E37" w:rsidP="006639C2">
      <w:pPr>
        <w:pStyle w:val="a8"/>
        <w:spacing w:line="360" w:lineRule="auto"/>
        <w:ind w:firstLineChars="0"/>
        <w:jc w:val="left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 xml:space="preserve">   </w:t>
      </w:r>
      <w:r w:rsidR="005B609A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4.1.1 首先我在struts.xml中定义了基础package和模板页面的基础路径。如下图：</w:t>
      </w:r>
      <w:r w:rsidR="005B609A" w:rsidRPr="004A043B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5400675" cy="552450"/>
            <wp:effectExtent l="19050" t="0" r="952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09A" w:rsidRPr="004A043B" w:rsidRDefault="005B609A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也就是说在基础package和模板页面的基础路径以下的内容都是相互对应的。如下图：</w:t>
      </w:r>
    </w:p>
    <w:p w:rsidR="00B54E37" w:rsidRPr="004A043B" w:rsidRDefault="00A2458B" w:rsidP="00D001ED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3695700" cy="3629025"/>
            <wp:effectExtent l="19050" t="0" r="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8F8" w:rsidRPr="004A043B" w:rsidRDefault="00B54E37" w:rsidP="007178F8">
      <w:pPr>
        <w:pStyle w:val="a8"/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4.2.</w:t>
      </w:r>
      <w:r w:rsidR="00B218FE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action开发</w:t>
      </w:r>
    </w:p>
    <w:p w:rsidR="00D001ED" w:rsidRPr="004A043B" w:rsidRDefault="00D001ED" w:rsidP="000440F5">
      <w:pPr>
        <w:pStyle w:val="a8"/>
        <w:numPr>
          <w:ilvl w:val="0"/>
          <w:numId w:val="40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步骤1：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新建action继承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 xml:space="preserve"> RedworkActionSupport 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并实现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RedworkAction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接口</w:t>
      </w:r>
    </w:p>
    <w:p w:rsidR="00A2458B" w:rsidRPr="004A043B" w:rsidRDefault="00A2458B" w:rsidP="000440F5">
      <w:pPr>
        <w:pStyle w:val="a8"/>
        <w:numPr>
          <w:ilvl w:val="0"/>
          <w:numId w:val="40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规约1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：如果请求</w:t>
      </w:r>
      <w:r w:rsidR="002D7078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url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是：parent pa</w:t>
      </w:r>
      <w:r w:rsidR="002D7078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ckage/xxxx.action,就会默认对应到parent packageAction 中xxxx的方法。</w:t>
      </w:r>
    </w:p>
    <w:p w:rsidR="002D7078" w:rsidRPr="004A043B" w:rsidRDefault="002D7078" w:rsidP="004A043B">
      <w:pPr>
        <w:pStyle w:val="a8"/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lastRenderedPageBreak/>
        <w:t>如：请求url：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functionentity/add.action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，就会对应到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FunctionentityAction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这个类中的add方法。</w:t>
      </w:r>
    </w:p>
    <w:p w:rsidR="002D7078" w:rsidRPr="004A043B" w:rsidRDefault="002D7078" w:rsidP="000440F5">
      <w:pPr>
        <w:pStyle w:val="a8"/>
        <w:numPr>
          <w:ilvl w:val="0"/>
          <w:numId w:val="41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规约2：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如果请求url是：parent package/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 xml:space="preserve"> 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xxxx1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-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xxxxx2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.action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,就会默认对应到xxxx1Action 中xxxxx2的方法。</w:t>
      </w:r>
    </w:p>
    <w:p w:rsidR="002D7078" w:rsidRPr="004A043B" w:rsidRDefault="002D7078" w:rsidP="004A043B">
      <w:pPr>
        <w:pStyle w:val="a8"/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如：请求url：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functionentity/ functionEntityType-addFunctionEntityType.action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，就会对应到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functionEntityTypeAction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这个类中的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addFunctionEntityType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方法。</w:t>
      </w:r>
    </w:p>
    <w:p w:rsidR="002D7078" w:rsidRPr="004A043B" w:rsidRDefault="002D7078" w:rsidP="000440F5">
      <w:pPr>
        <w:pStyle w:val="a8"/>
        <w:numPr>
          <w:ilvl w:val="0"/>
          <w:numId w:val="41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规约3：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请求action：xxx.action首先会去查找按规约1，2对应action类中的同名</w:t>
      </w:r>
      <w:r w:rsidR="00E32C60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的xxx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方法。如果存在则执行该方法，完成后跳转至return map所要渲染的页面。否则直接渲染到</w:t>
      </w:r>
      <w:r w:rsidR="00E32C60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对应页面模板文件夹中的xxx.ftl页面。</w:t>
      </w:r>
    </w:p>
    <w:p w:rsidR="00C47679" w:rsidRPr="004A043B" w:rsidRDefault="00C47679" w:rsidP="002D7078">
      <w:pPr>
        <w:pStyle w:val="a8"/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5686425" cy="1381125"/>
            <wp:effectExtent l="19050" t="0" r="9525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679" w:rsidRPr="004A043B" w:rsidRDefault="00C47679" w:rsidP="002D7078">
      <w:pPr>
        <w:pStyle w:val="a8"/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 w:val="21"/>
          <w:szCs w:val="21"/>
        </w:rPr>
      </w:pPr>
    </w:p>
    <w:p w:rsidR="002D7078" w:rsidRPr="004A043B" w:rsidRDefault="002D7078" w:rsidP="00D001ED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</w:p>
    <w:p w:rsidR="00B218FE" w:rsidRPr="004A043B" w:rsidRDefault="00B218FE" w:rsidP="006639C2">
      <w:pPr>
        <w:pStyle w:val="a8"/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4.3页面开发</w:t>
      </w:r>
      <w:r w:rsidR="00C14C10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：熟悉freemaker语法</w:t>
      </w:r>
    </w:p>
    <w:p w:rsidR="00B218FE" w:rsidRPr="004A043B" w:rsidRDefault="00B218FE" w:rsidP="006639C2">
      <w:pPr>
        <w:pStyle w:val="a8"/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4.4 组件引用</w:t>
      </w:r>
    </w:p>
    <w:p w:rsidR="00825B08" w:rsidRPr="004A043B" w:rsidRDefault="00C14C10" w:rsidP="00825B08">
      <w:pPr>
        <w:pStyle w:val="a8"/>
        <w:spacing w:line="360" w:lineRule="auto"/>
        <w:ind w:left="620" w:firstLineChars="0" w:firstLine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4.4.1 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G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rid组件</w:t>
      </w:r>
    </w:p>
    <w:p w:rsidR="00C14C10" w:rsidRPr="004A043B" w:rsidRDefault="00C14C10" w:rsidP="000440F5">
      <w:pPr>
        <w:pStyle w:val="a8"/>
        <w:numPr>
          <w:ilvl w:val="0"/>
          <w:numId w:val="41"/>
        </w:numPr>
        <w:spacing w:line="240" w:lineRule="auto"/>
        <w:ind w:firstLineChars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步骤1：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在action所在同一包结构下编写gridModel对象，继承</w:t>
      </w:r>
      <w:r w:rsidRPr="004A043B">
        <w:rPr>
          <w:rFonts w:asciiTheme="minorEastAsia" w:eastAsiaTheme="minorEastAsia" w:hAnsiTheme="minorEastAsia"/>
          <w:b w:val="0"/>
          <w:sz w:val="21"/>
          <w:szCs w:val="21"/>
        </w:rPr>
        <w:t>AbstractGridModel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基类，重写需要重新的方法</w:t>
      </w:r>
      <w:r w:rsidR="003E36D6"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。代码片段：</w:t>
      </w:r>
    </w:p>
    <w:p w:rsidR="003E36D6" w:rsidRPr="004A043B" w:rsidRDefault="00BD0CA8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5438775" cy="2914650"/>
            <wp:effectExtent l="19050" t="0" r="952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D6" w:rsidRPr="004A043B" w:rsidRDefault="003E36D6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b w:val="0"/>
          <w:color w:val="FF000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注意点：编写完成后一定要注册成spring管理下的服务，通过spring XML配置或者标注</w:t>
      </w:r>
      <w:r w:rsidR="00BD0CA8" w:rsidRPr="004A043B"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。</w:t>
      </w:r>
    </w:p>
    <w:p w:rsidR="00BD0CA8" w:rsidRDefault="00BD0CA8" w:rsidP="000440F5">
      <w:pPr>
        <w:pStyle w:val="a8"/>
        <w:numPr>
          <w:ilvl w:val="0"/>
          <w:numId w:val="41"/>
        </w:numPr>
        <w:spacing w:line="360" w:lineRule="auto"/>
        <w:ind w:firstLineChars="0"/>
        <w:jc w:val="left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sz w:val="21"/>
          <w:szCs w:val="21"/>
        </w:rPr>
        <w:t>步骤2：</w:t>
      </w:r>
      <w:r w:rsidR="001C02CB">
        <w:rPr>
          <w:rFonts w:asciiTheme="minorEastAsia" w:eastAsiaTheme="minorEastAsia" w:hAnsiTheme="minorEastAsia" w:hint="eastAsia"/>
          <w:b w:val="0"/>
          <w:sz w:val="21"/>
          <w:szCs w:val="21"/>
        </w:rPr>
        <w:t>导入JS文件</w:t>
      </w:r>
    </w:p>
    <w:p w:rsidR="001C02CB" w:rsidRDefault="001C02CB" w:rsidP="001C02CB">
      <w:pPr>
        <w:pStyle w:val="HTML"/>
        <w:ind w:left="620"/>
        <w:rPr>
          <w:rFonts w:hint="eastAsia"/>
        </w:rPr>
      </w:pPr>
      <w:r>
        <w:t>&lt;</w:t>
      </w:r>
      <w:r>
        <w:rPr>
          <w:rStyle w:val="start-tag"/>
        </w:rPr>
        <w:t>script</w:t>
      </w:r>
      <w:r>
        <w:rPr>
          <w:rStyle w:val="attribute-name"/>
        </w:rPr>
        <w:t xml:space="preserve"> src</w:t>
      </w:r>
      <w:r>
        <w:t>="</w:t>
      </w:r>
      <w:hyperlink r:id="rId24" w:history="1">
        <w:r>
          <w:rPr>
            <w:rStyle w:val="aa"/>
          </w:rPr>
          <w:t>/static/jquery.jqGrid.ext.js</w:t>
        </w:r>
      </w:hyperlink>
      <w:r>
        <w:t xml:space="preserve">" </w:t>
      </w:r>
      <w:r>
        <w:rPr>
          <w:rStyle w:val="attribute-name"/>
        </w:rPr>
        <w:t>type</w:t>
      </w:r>
      <w:r>
        <w:t>=</w:t>
      </w:r>
      <w:r>
        <w:rPr>
          <w:rStyle w:val="attribute-value"/>
        </w:rPr>
        <w:t xml:space="preserve">"text/javascript" </w:t>
      </w:r>
      <w:r>
        <w:rPr>
          <w:rStyle w:val="attribute-name"/>
        </w:rPr>
        <w:t>charset</w:t>
      </w:r>
      <w:r>
        <w:t>=</w:t>
      </w:r>
      <w:r>
        <w:rPr>
          <w:rStyle w:val="attribute-value"/>
        </w:rPr>
        <w:t>"utf-8"</w:t>
      </w:r>
      <w:r>
        <w:t>&gt;&lt;/</w:t>
      </w:r>
      <w:r>
        <w:rPr>
          <w:rStyle w:val="end-tag"/>
        </w:rPr>
        <w:t>script</w:t>
      </w:r>
      <w:r>
        <w:t>&gt;</w:t>
      </w:r>
    </w:p>
    <w:p w:rsidR="001C02CB" w:rsidRDefault="001C02CB" w:rsidP="001C02CB">
      <w:pPr>
        <w:pStyle w:val="HTML"/>
        <w:numPr>
          <w:ilvl w:val="0"/>
          <w:numId w:val="41"/>
        </w:numPr>
      </w:pPr>
      <w:r w:rsidRPr="001C02CB">
        <w:rPr>
          <w:rFonts w:hint="eastAsia"/>
          <w:b/>
          <w:sz w:val="21"/>
          <w:szCs w:val="21"/>
        </w:rPr>
        <w:lastRenderedPageBreak/>
        <w:t>步骤3</w:t>
      </w:r>
      <w:r w:rsidRPr="001C02CB">
        <w:rPr>
          <w:rFonts w:hint="eastAsia"/>
          <w:b/>
        </w:rPr>
        <w:t>：</w:t>
      </w:r>
      <w:r>
        <w:rPr>
          <w:rFonts w:hint="eastAsia"/>
        </w:rPr>
        <w:t>页面引用</w:t>
      </w:r>
    </w:p>
    <w:p w:rsidR="001C02CB" w:rsidRPr="001C02CB" w:rsidRDefault="001C02CB" w:rsidP="001C02CB">
      <w:pPr>
        <w:pStyle w:val="a8"/>
        <w:spacing w:line="360" w:lineRule="auto"/>
        <w:ind w:left="620" w:firstLineChars="0" w:firstLine="0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</w:p>
    <w:p w:rsidR="00BD0CA8" w:rsidRPr="004A043B" w:rsidRDefault="00BD0CA8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5686425" cy="2495550"/>
            <wp:effectExtent l="19050" t="0" r="9525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B08" w:rsidRDefault="00825B08" w:rsidP="00825B08">
      <w:pPr>
        <w:pStyle w:val="a8"/>
        <w:spacing w:line="360" w:lineRule="auto"/>
        <w:ind w:left="620" w:firstLineChars="0" w:firstLine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4.4.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2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tree</w:t>
      </w:r>
      <w:r w:rsidRPr="004A043B">
        <w:rPr>
          <w:rFonts w:asciiTheme="minorEastAsia" w:eastAsiaTheme="minorEastAsia" w:hAnsiTheme="minorEastAsia" w:hint="eastAsia"/>
          <w:b w:val="0"/>
          <w:sz w:val="21"/>
          <w:szCs w:val="21"/>
        </w:rPr>
        <w:t>组件</w:t>
      </w:r>
    </w:p>
    <w:p w:rsidR="004C1713" w:rsidRDefault="004C1713" w:rsidP="001C02CB">
      <w:pPr>
        <w:pStyle w:val="a8"/>
        <w:numPr>
          <w:ilvl w:val="0"/>
          <w:numId w:val="41"/>
        </w:numPr>
        <w:spacing w:line="240" w:lineRule="auto"/>
        <w:ind w:left="618" w:firstLineChars="0"/>
        <w:jc w:val="left"/>
        <w:outlineLvl w:val="2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FF0B53">
        <w:rPr>
          <w:rFonts w:asciiTheme="minorEastAsia" w:eastAsiaTheme="minorEastAsia" w:hAnsiTheme="minorEastAsia" w:hint="eastAsia"/>
          <w:sz w:val="21"/>
          <w:szCs w:val="21"/>
        </w:rPr>
        <w:t>步骤1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：</w:t>
      </w:r>
      <w:r w:rsidR="001C02CB">
        <w:rPr>
          <w:rFonts w:asciiTheme="minorEastAsia" w:eastAsiaTheme="minorEastAsia" w:hAnsiTheme="minorEastAsia" w:hint="eastAsia"/>
          <w:b w:val="0"/>
          <w:sz w:val="21"/>
          <w:szCs w:val="21"/>
        </w:rPr>
        <w:t>在web工程Spring配置文件中增加treeModel bean 配置。本例路径：</w:t>
      </w:r>
      <w:r w:rsidR="001C02CB" w:rsidRPr="001C02CB">
        <w:rPr>
          <w:rFonts w:asciiTheme="minorEastAsia" w:eastAsiaTheme="minorEastAsia" w:hAnsiTheme="minorEastAsia"/>
          <w:b w:val="0"/>
          <w:sz w:val="21"/>
          <w:szCs w:val="21"/>
        </w:rPr>
        <w:t>web\src\main\resources\spring\web-context.xml</w:t>
      </w:r>
      <w:r w:rsidR="001C02CB">
        <w:rPr>
          <w:rFonts w:asciiTheme="minorEastAsia" w:eastAsiaTheme="minorEastAsia" w:hAnsiTheme="minorEastAsia" w:hint="eastAsia"/>
          <w:b w:val="0"/>
          <w:sz w:val="21"/>
          <w:szCs w:val="21"/>
        </w:rPr>
        <w:t>，增加如：</w:t>
      </w:r>
    </w:p>
    <w:p w:rsidR="001C02CB" w:rsidRDefault="001C02CB" w:rsidP="001C02CB">
      <w:pPr>
        <w:pStyle w:val="a8"/>
        <w:spacing w:line="360" w:lineRule="auto"/>
        <w:ind w:left="620" w:firstLineChars="0" w:firstLine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/>
          <w:b w:val="0"/>
          <w:noProof/>
          <w:sz w:val="21"/>
          <w:szCs w:val="21"/>
        </w:rPr>
        <w:drawing>
          <wp:inline distT="0" distB="0" distL="0" distR="0">
            <wp:extent cx="5686425" cy="819150"/>
            <wp:effectExtent l="1905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713" w:rsidRDefault="004C1713" w:rsidP="004C1713">
      <w:pPr>
        <w:pStyle w:val="a8"/>
        <w:numPr>
          <w:ilvl w:val="0"/>
          <w:numId w:val="41"/>
        </w:numPr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FF0B53">
        <w:rPr>
          <w:rFonts w:asciiTheme="minorEastAsia" w:eastAsiaTheme="minorEastAsia" w:hAnsiTheme="minorEastAsia" w:hint="eastAsia"/>
          <w:sz w:val="21"/>
          <w:szCs w:val="21"/>
        </w:rPr>
        <w:t>步骤2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：</w:t>
      </w:r>
      <w:r w:rsidR="001C02CB">
        <w:rPr>
          <w:rFonts w:asciiTheme="minorEastAsia" w:eastAsiaTheme="minorEastAsia" w:hAnsiTheme="minorEastAsia" w:hint="eastAsia"/>
          <w:b w:val="0"/>
          <w:sz w:val="21"/>
          <w:szCs w:val="21"/>
        </w:rPr>
        <w:t>js</w:t>
      </w:r>
      <w:r w:rsidR="000E2A5A">
        <w:rPr>
          <w:rFonts w:asciiTheme="minorEastAsia" w:eastAsiaTheme="minorEastAsia" w:hAnsiTheme="minorEastAsia" w:hint="eastAsia"/>
          <w:b w:val="0"/>
          <w:sz w:val="21"/>
          <w:szCs w:val="21"/>
        </w:rPr>
        <w:t>及其样式文件</w:t>
      </w:r>
      <w:r w:rsidR="001C02CB">
        <w:rPr>
          <w:rFonts w:asciiTheme="minorEastAsia" w:eastAsiaTheme="minorEastAsia" w:hAnsiTheme="minorEastAsia" w:hint="eastAsia"/>
          <w:b w:val="0"/>
          <w:sz w:val="21"/>
          <w:szCs w:val="21"/>
        </w:rPr>
        <w:t>导入</w:t>
      </w:r>
    </w:p>
    <w:p w:rsidR="001C02CB" w:rsidRDefault="000E2A5A" w:rsidP="000E2A5A">
      <w:pPr>
        <w:pStyle w:val="a8"/>
        <w:spacing w:line="240" w:lineRule="auto"/>
        <w:ind w:left="618" w:firstLineChars="0" w:firstLine="0"/>
        <w:jc w:val="left"/>
        <w:outlineLvl w:val="2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0E2A5A">
        <w:rPr>
          <w:rFonts w:asciiTheme="minorEastAsia" w:eastAsiaTheme="minorEastAsia" w:hAnsiTheme="minorEastAsia"/>
          <w:b w:val="0"/>
          <w:sz w:val="21"/>
          <w:szCs w:val="21"/>
        </w:rPr>
        <w:t>&lt;script src="/javascripts/jquery.ajaxTree.js" type="text/javascript" charset="utf-8"&gt;&lt;/script&gt;</w:t>
      </w:r>
    </w:p>
    <w:p w:rsidR="000E2A5A" w:rsidRDefault="000E2A5A" w:rsidP="000E2A5A">
      <w:pPr>
        <w:pStyle w:val="a8"/>
        <w:spacing w:line="240" w:lineRule="auto"/>
        <w:ind w:left="618" w:firstLineChars="0" w:firstLine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  <w:r w:rsidRPr="000E2A5A">
        <w:rPr>
          <w:rFonts w:asciiTheme="minorEastAsia" w:eastAsiaTheme="minorEastAsia" w:hAnsiTheme="minorEastAsia"/>
          <w:b w:val="0"/>
          <w:sz w:val="21"/>
          <w:szCs w:val="21"/>
        </w:rPr>
        <w:t>&lt;#include "/pages/include/tree-css.ftl" /&gt;</w:t>
      </w:r>
    </w:p>
    <w:p w:rsidR="004C1713" w:rsidRDefault="004C1713" w:rsidP="004C1713">
      <w:pPr>
        <w:pStyle w:val="a8"/>
        <w:numPr>
          <w:ilvl w:val="0"/>
          <w:numId w:val="41"/>
        </w:numPr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FF0B53">
        <w:rPr>
          <w:rFonts w:asciiTheme="minorEastAsia" w:eastAsiaTheme="minorEastAsia" w:hAnsiTheme="minorEastAsia" w:hint="eastAsia"/>
          <w:sz w:val="21"/>
          <w:szCs w:val="21"/>
        </w:rPr>
        <w:t>步骤3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：</w:t>
      </w:r>
      <w:r w:rsidR="000E2A5A">
        <w:rPr>
          <w:rFonts w:asciiTheme="minorEastAsia" w:eastAsiaTheme="minorEastAsia" w:hAnsiTheme="minorEastAsia" w:hint="eastAsia"/>
          <w:b w:val="0"/>
          <w:sz w:val="21"/>
          <w:szCs w:val="21"/>
        </w:rPr>
        <w:t>页面引用</w:t>
      </w:r>
    </w:p>
    <w:p w:rsidR="000E2A5A" w:rsidRDefault="000E2A5A" w:rsidP="000E2A5A">
      <w:pPr>
        <w:pStyle w:val="a8"/>
        <w:spacing w:line="360" w:lineRule="auto"/>
        <w:ind w:left="620" w:firstLineChars="0" w:firstLine="0"/>
        <w:jc w:val="left"/>
        <w:outlineLvl w:val="2"/>
        <w:rPr>
          <w:rFonts w:asciiTheme="minorEastAsia" w:eastAsiaTheme="minorEastAsia" w:hAnsiTheme="minorEastAsia" w:hint="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noProof/>
          <w:sz w:val="21"/>
          <w:szCs w:val="21"/>
        </w:rPr>
        <w:drawing>
          <wp:inline distT="0" distB="0" distL="0" distR="0">
            <wp:extent cx="5686425" cy="1190625"/>
            <wp:effectExtent l="19050" t="0" r="952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2CB" w:rsidRPr="004A043B" w:rsidRDefault="001C02CB" w:rsidP="004C1713">
      <w:pPr>
        <w:pStyle w:val="a8"/>
        <w:numPr>
          <w:ilvl w:val="0"/>
          <w:numId w:val="41"/>
        </w:numPr>
        <w:spacing w:line="360" w:lineRule="auto"/>
        <w:ind w:firstLineChars="0"/>
        <w:jc w:val="left"/>
        <w:outlineLvl w:val="2"/>
        <w:rPr>
          <w:rFonts w:asciiTheme="minorEastAsia" w:eastAsiaTheme="minorEastAsia" w:hAnsiTheme="minorEastAsia"/>
          <w:b w:val="0"/>
          <w:sz w:val="21"/>
          <w:szCs w:val="21"/>
        </w:rPr>
      </w:pPr>
    </w:p>
    <w:p w:rsidR="00BD0CA8" w:rsidRPr="00BD0CA8" w:rsidRDefault="00BD0CA8" w:rsidP="00B54E37">
      <w:pPr>
        <w:pStyle w:val="a8"/>
        <w:spacing w:line="360" w:lineRule="auto"/>
        <w:ind w:firstLineChars="0"/>
        <w:jc w:val="left"/>
        <w:rPr>
          <w:rFonts w:asciiTheme="minorEastAsia" w:eastAsiaTheme="minorEastAsia" w:hAnsiTheme="minorEastAsia"/>
          <w:sz w:val="28"/>
          <w:szCs w:val="28"/>
        </w:rPr>
      </w:pPr>
    </w:p>
    <w:sectPr w:rsidR="00BD0CA8" w:rsidRPr="00BD0CA8" w:rsidSect="00E96237">
      <w:footerReference w:type="default" r:id="rId28"/>
      <w:pgSz w:w="11906" w:h="16838" w:code="9"/>
      <w:pgMar w:top="1191" w:right="1418" w:bottom="1134" w:left="1531" w:header="851" w:footer="851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359" w:rsidRDefault="00DB7359" w:rsidP="00F57BF3">
      <w:pPr>
        <w:spacing w:line="240" w:lineRule="auto"/>
        <w:ind w:firstLine="420"/>
      </w:pPr>
      <w:r>
        <w:separator/>
      </w:r>
    </w:p>
  </w:endnote>
  <w:endnote w:type="continuationSeparator" w:id="0">
    <w:p w:rsidR="00DB7359" w:rsidRDefault="00DB7359" w:rsidP="00F57BF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078" w:rsidRDefault="00E16842" w:rsidP="00F57BF3">
    <w:pPr>
      <w:framePr w:wrap="around" w:vAnchor="text" w:hAnchor="margin" w:xAlign="right" w:y="1"/>
      <w:ind w:firstLine="420"/>
    </w:pPr>
    <w:r>
      <w:fldChar w:fldCharType="begin"/>
    </w:r>
    <w:r w:rsidR="002D7078">
      <w:instrText xml:space="preserve">PAGE  </w:instrText>
    </w:r>
    <w:r>
      <w:fldChar w:fldCharType="end"/>
    </w:r>
  </w:p>
  <w:p w:rsidR="002D7078" w:rsidRDefault="002D7078" w:rsidP="00F57BF3">
    <w:pPr>
      <w:ind w:right="360" w:firstLine="4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078" w:rsidRDefault="002D7078" w:rsidP="008278DD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078" w:rsidRPr="00A854E5" w:rsidRDefault="002D7078" w:rsidP="00F57BF3">
    <w:pPr>
      <w:widowControl/>
      <w:ind w:firstLine="360"/>
      <w:jc w:val="left"/>
      <w:rPr>
        <w:rFonts w:ascii="宋体" w:hAnsi="宋体"/>
        <w:sz w:val="18"/>
        <w:szCs w:val="18"/>
      </w:rPr>
    </w:pPr>
    <w:r w:rsidRPr="00A854E5">
      <w:rPr>
        <w:rFonts w:ascii="宋体" w:hAnsi="宋体" w:cs="宋体" w:hint="eastAsia"/>
        <w:sz w:val="18"/>
        <w:szCs w:val="18"/>
      </w:rPr>
      <w:t xml:space="preserve">集团技术研发中心　</w:t>
    </w:r>
    <w:r w:rsidRPr="00A854E5">
      <w:rPr>
        <w:rFonts w:ascii="宋体" w:hAnsi="宋体"/>
        <w:sz w:val="18"/>
        <w:szCs w:val="18"/>
      </w:rPr>
      <w:tab/>
    </w:r>
    <w:r w:rsidRPr="00A854E5">
      <w:rPr>
        <w:rFonts w:ascii="宋体" w:hAnsi="宋体"/>
        <w:sz w:val="18"/>
        <w:szCs w:val="18"/>
      </w:rPr>
      <w:tab/>
    </w:r>
    <w:r w:rsidRPr="00A854E5">
      <w:rPr>
        <w:rFonts w:ascii="宋体" w:hAnsi="宋体"/>
        <w:sz w:val="18"/>
        <w:szCs w:val="18"/>
      </w:rPr>
      <w:tab/>
    </w:r>
    <w:r w:rsidRPr="00A854E5">
      <w:rPr>
        <w:rFonts w:ascii="宋体" w:hAnsi="宋体"/>
        <w:sz w:val="18"/>
        <w:szCs w:val="18"/>
      </w:rPr>
      <w:tab/>
    </w:r>
    <w:r>
      <w:rPr>
        <w:rFonts w:ascii="宋体" w:hAnsi="宋体" w:hint="eastAsia"/>
        <w:sz w:val="18"/>
        <w:szCs w:val="18"/>
      </w:rPr>
      <w:t xml:space="preserve">    </w:t>
    </w:r>
    <w:r w:rsidRPr="00A854E5">
      <w:rPr>
        <w:rFonts w:ascii="宋体" w:hAnsi="宋体" w:hint="eastAsia"/>
        <w:sz w:val="18"/>
        <w:szCs w:val="18"/>
      </w:rPr>
      <w:t xml:space="preserve"> 第</w:t>
    </w:r>
    <w:r w:rsidRPr="00A854E5">
      <w:rPr>
        <w:rFonts w:ascii="宋体" w:hAnsi="宋体"/>
        <w:sz w:val="18"/>
        <w:szCs w:val="18"/>
      </w:rPr>
      <w:t xml:space="preserve"> </w:t>
    </w:r>
    <w:r w:rsidR="00E16842" w:rsidRPr="00A854E5">
      <w:rPr>
        <w:rStyle w:val="ab"/>
        <w:sz w:val="18"/>
        <w:szCs w:val="18"/>
      </w:rPr>
      <w:fldChar w:fldCharType="begin"/>
    </w:r>
    <w:r w:rsidRPr="00A854E5">
      <w:rPr>
        <w:rStyle w:val="ab"/>
        <w:sz w:val="18"/>
        <w:szCs w:val="18"/>
      </w:rPr>
      <w:instrText xml:space="preserve"> PAGE </w:instrText>
    </w:r>
    <w:r w:rsidR="00E16842" w:rsidRPr="00A854E5">
      <w:rPr>
        <w:rStyle w:val="ab"/>
        <w:sz w:val="18"/>
        <w:szCs w:val="18"/>
      </w:rPr>
      <w:fldChar w:fldCharType="separate"/>
    </w:r>
    <w:r>
      <w:rPr>
        <w:rStyle w:val="ab"/>
        <w:noProof/>
        <w:sz w:val="18"/>
        <w:szCs w:val="18"/>
      </w:rPr>
      <w:t>2</w:t>
    </w:r>
    <w:r w:rsidR="00E16842" w:rsidRPr="00A854E5">
      <w:rPr>
        <w:rStyle w:val="ab"/>
        <w:sz w:val="18"/>
        <w:szCs w:val="18"/>
      </w:rPr>
      <w:fldChar w:fldCharType="end"/>
    </w:r>
    <w:r w:rsidRPr="00A854E5">
      <w:rPr>
        <w:rFonts w:ascii="宋体" w:hAnsi="宋体"/>
        <w:sz w:val="18"/>
        <w:szCs w:val="18"/>
      </w:rPr>
      <w:t xml:space="preserve"> </w:t>
    </w:r>
    <w:r w:rsidRPr="00A854E5">
      <w:rPr>
        <w:rFonts w:ascii="宋体" w:hAnsi="宋体" w:hint="eastAsia"/>
        <w:sz w:val="18"/>
        <w:szCs w:val="18"/>
      </w:rPr>
      <w:t>页 共8页</w:t>
    </w:r>
    <w:r w:rsidRPr="00A854E5">
      <w:rPr>
        <w:rFonts w:ascii="宋体" w:hAnsi="宋体"/>
        <w:sz w:val="18"/>
        <w:szCs w:val="18"/>
      </w:rPr>
      <w:tab/>
    </w:r>
    <w:r>
      <w:rPr>
        <w:rFonts w:ascii="宋体" w:hAnsi="宋体" w:hint="eastAsia"/>
        <w:sz w:val="18"/>
        <w:szCs w:val="18"/>
      </w:rPr>
      <w:t xml:space="preserve">      </w:t>
    </w:r>
    <w:r w:rsidRPr="00A854E5">
      <w:rPr>
        <w:rFonts w:ascii="宋体" w:hAnsi="宋体" w:hint="eastAsia"/>
        <w:sz w:val="18"/>
        <w:szCs w:val="18"/>
      </w:rPr>
      <w:tab/>
      <w:t xml:space="preserve">     版权归中国数码集团所有</w:t>
    </w:r>
  </w:p>
  <w:p w:rsidR="002D7078" w:rsidRPr="002D2588" w:rsidRDefault="002D7078" w:rsidP="00F57BF3">
    <w:pPr>
      <w:widowControl/>
      <w:ind w:firstLine="420"/>
      <w:jc w:val="left"/>
      <w:rPr>
        <w:sz w:val="18"/>
        <w:szCs w:val="18"/>
      </w:rPr>
    </w:pPr>
    <w:r w:rsidRPr="00A854E5">
      <w:rPr>
        <w:rFonts w:hint="eastAsia"/>
      </w:rPr>
      <w:t>华南研发中心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078" w:rsidRPr="005E1A56" w:rsidRDefault="002D7078" w:rsidP="005E1A56">
    <w:pPr>
      <w:widowControl/>
      <w:ind w:firstLineChars="350" w:firstLine="630"/>
      <w:jc w:val="left"/>
      <w:rPr>
        <w:rFonts w:ascii="宋体" w:hAnsi="宋体"/>
        <w:sz w:val="18"/>
        <w:szCs w:val="18"/>
      </w:rPr>
    </w:pPr>
    <w:r w:rsidRPr="002D2588">
      <w:rPr>
        <w:rFonts w:ascii="宋体" w:hAnsi="宋体" w:cs="宋体" w:hint="eastAsia"/>
        <w:sz w:val="18"/>
        <w:szCs w:val="18"/>
      </w:rPr>
      <w:t xml:space="preserve">　 </w:t>
    </w:r>
    <w:r w:rsidRPr="002D2588">
      <w:rPr>
        <w:rFonts w:ascii="宋体" w:hAnsi="宋体"/>
        <w:sz w:val="18"/>
        <w:szCs w:val="18"/>
      </w:rPr>
      <w:tab/>
    </w:r>
    <w:r>
      <w:rPr>
        <w:rFonts w:ascii="宋体" w:hAnsi="宋体" w:hint="eastAsia"/>
        <w:sz w:val="18"/>
        <w:szCs w:val="18"/>
      </w:rPr>
      <w:tab/>
    </w:r>
    <w:r w:rsidRPr="002D2588">
      <w:rPr>
        <w:rFonts w:ascii="宋体" w:hAnsi="宋体"/>
        <w:sz w:val="18"/>
        <w:szCs w:val="18"/>
      </w:rPr>
      <w:tab/>
    </w:r>
    <w:r w:rsidRPr="002D2588">
      <w:rPr>
        <w:rFonts w:ascii="宋体" w:hAnsi="宋体"/>
        <w:sz w:val="18"/>
        <w:szCs w:val="18"/>
      </w:rPr>
      <w:tab/>
    </w:r>
    <w:r w:rsidRPr="002D2588">
      <w:rPr>
        <w:rFonts w:ascii="宋体" w:hAnsi="宋体"/>
        <w:sz w:val="18"/>
        <w:szCs w:val="18"/>
      </w:rPr>
      <w:tab/>
    </w:r>
    <w:r>
      <w:rPr>
        <w:rFonts w:ascii="宋体" w:hAnsi="宋体" w:hint="eastAsia"/>
        <w:sz w:val="18"/>
        <w:szCs w:val="18"/>
      </w:rPr>
      <w:t xml:space="preserve">      </w:t>
    </w:r>
    <w:r w:rsidRPr="002D2588">
      <w:rPr>
        <w:rFonts w:ascii="宋体" w:hAnsi="宋体" w:hint="eastAsia"/>
        <w:sz w:val="18"/>
        <w:szCs w:val="18"/>
      </w:rPr>
      <w:t xml:space="preserve"> 第</w:t>
    </w:r>
    <w:r w:rsidRPr="002D2588">
      <w:rPr>
        <w:rFonts w:ascii="宋体" w:hAnsi="宋体"/>
        <w:sz w:val="18"/>
        <w:szCs w:val="18"/>
      </w:rPr>
      <w:t xml:space="preserve"> </w:t>
    </w:r>
    <w:r w:rsidR="00E16842">
      <w:rPr>
        <w:rStyle w:val="ab"/>
        <w:sz w:val="18"/>
        <w:szCs w:val="18"/>
      </w:rPr>
      <w:fldChar w:fldCharType="begin"/>
    </w:r>
    <w:r>
      <w:rPr>
        <w:rStyle w:val="ab"/>
        <w:sz w:val="18"/>
        <w:szCs w:val="18"/>
      </w:rPr>
      <w:instrText xml:space="preserve"> PAGE </w:instrText>
    </w:r>
    <w:r w:rsidR="00E16842">
      <w:rPr>
        <w:rStyle w:val="ab"/>
        <w:sz w:val="18"/>
        <w:szCs w:val="18"/>
      </w:rPr>
      <w:fldChar w:fldCharType="separate"/>
    </w:r>
    <w:r w:rsidR="00FF0B53">
      <w:rPr>
        <w:rStyle w:val="ab"/>
        <w:noProof/>
        <w:sz w:val="18"/>
        <w:szCs w:val="18"/>
      </w:rPr>
      <w:t>8</w:t>
    </w:r>
    <w:r w:rsidR="00E16842">
      <w:rPr>
        <w:rStyle w:val="ab"/>
        <w:sz w:val="18"/>
        <w:szCs w:val="18"/>
      </w:rPr>
      <w:fldChar w:fldCharType="end"/>
    </w:r>
    <w:r w:rsidRPr="002D2588">
      <w:rPr>
        <w:rFonts w:ascii="宋体" w:hAnsi="宋体"/>
        <w:sz w:val="18"/>
        <w:szCs w:val="18"/>
      </w:rPr>
      <w:t xml:space="preserve"> </w:t>
    </w:r>
    <w:r w:rsidRPr="002D2588">
      <w:rPr>
        <w:rFonts w:ascii="宋体" w:hAnsi="宋体" w:hint="eastAsia"/>
        <w:sz w:val="18"/>
        <w:szCs w:val="18"/>
      </w:rPr>
      <w:t>页</w:t>
    </w:r>
    <w:r w:rsidRPr="002D2588">
      <w:rPr>
        <w:rFonts w:ascii="宋体" w:hAnsi="宋体"/>
        <w:sz w:val="18"/>
        <w:szCs w:val="18"/>
      </w:rPr>
      <w:tab/>
    </w:r>
    <w:r>
      <w:rPr>
        <w:rFonts w:ascii="宋体" w:hAnsi="宋体" w:hint="eastAsia"/>
        <w:sz w:val="18"/>
        <w:szCs w:val="18"/>
      </w:rPr>
      <w:t xml:space="preserve">共 </w:t>
    </w:r>
    <w:r w:rsidR="00E16842">
      <w:rPr>
        <w:rStyle w:val="ab"/>
        <w:sz w:val="18"/>
        <w:szCs w:val="18"/>
      </w:rPr>
      <w:fldChar w:fldCharType="begin"/>
    </w:r>
    <w:r>
      <w:rPr>
        <w:rStyle w:val="ab"/>
        <w:sz w:val="18"/>
        <w:szCs w:val="18"/>
      </w:rPr>
      <w:instrText xml:space="preserve"> NUMPAGES </w:instrText>
    </w:r>
    <w:r w:rsidR="00E16842">
      <w:rPr>
        <w:rStyle w:val="ab"/>
        <w:sz w:val="18"/>
        <w:szCs w:val="18"/>
      </w:rPr>
      <w:fldChar w:fldCharType="separate"/>
    </w:r>
    <w:r w:rsidR="00FF0B53">
      <w:rPr>
        <w:rStyle w:val="ab"/>
        <w:noProof/>
        <w:sz w:val="18"/>
        <w:szCs w:val="18"/>
      </w:rPr>
      <w:t>9</w:t>
    </w:r>
    <w:r w:rsidR="00E16842">
      <w:rPr>
        <w:rStyle w:val="ab"/>
        <w:sz w:val="18"/>
        <w:szCs w:val="18"/>
      </w:rPr>
      <w:fldChar w:fldCharType="end"/>
    </w:r>
    <w:r>
      <w:rPr>
        <w:rFonts w:ascii="宋体" w:hAnsi="宋体" w:hint="eastAsia"/>
        <w:sz w:val="18"/>
        <w:szCs w:val="18"/>
      </w:rPr>
      <w:t xml:space="preserve"> 页</w:t>
    </w:r>
    <w:r w:rsidRPr="002D2588">
      <w:rPr>
        <w:rFonts w:ascii="宋体" w:hAnsi="宋体" w:hint="eastAsia"/>
        <w:sz w:val="18"/>
        <w:szCs w:val="18"/>
      </w:rPr>
      <w:tab/>
    </w:r>
    <w:r w:rsidRPr="002D2588">
      <w:rPr>
        <w:rFonts w:ascii="宋体" w:hAnsi="宋体" w:hint="eastAsia"/>
        <w:sz w:val="18"/>
        <w:szCs w:val="18"/>
      </w:rPr>
      <w:tab/>
    </w:r>
    <w:r w:rsidRPr="002D2588">
      <w:rPr>
        <w:rFonts w:ascii="宋体" w:hAnsi="宋体" w:hint="eastAsia"/>
        <w:sz w:val="18"/>
        <w:szCs w:val="18"/>
      </w:rPr>
      <w:tab/>
    </w:r>
    <w:r>
      <w:rPr>
        <w:rFonts w:ascii="宋体" w:hAnsi="宋体" w:hint="eastAsia"/>
        <w:sz w:val="18"/>
        <w:szCs w:val="18"/>
      </w:rPr>
      <w:t xml:space="preserve">   </w:t>
    </w:r>
    <w:r>
      <w:rPr>
        <w:rFonts w:ascii="宋体" w:hAnsi="宋体" w:hint="eastAsia"/>
        <w:sz w:val="18"/>
        <w:szCs w:val="18"/>
      </w:rPr>
      <w:tab/>
      <w:t xml:space="preserve">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359" w:rsidRDefault="00DB7359" w:rsidP="00F57BF3">
      <w:pPr>
        <w:spacing w:line="240" w:lineRule="auto"/>
        <w:ind w:firstLine="420"/>
      </w:pPr>
      <w:r>
        <w:separator/>
      </w:r>
    </w:p>
  </w:footnote>
  <w:footnote w:type="continuationSeparator" w:id="0">
    <w:p w:rsidR="00DB7359" w:rsidRDefault="00DB7359" w:rsidP="00F57BF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078" w:rsidRDefault="002D7078" w:rsidP="008278DD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078" w:rsidRDefault="002D7078" w:rsidP="007C273B">
    <w:pPr>
      <w:ind w:right="137" w:firstLineChars="0" w:firstLine="0"/>
      <w:rPr>
        <w:sz w:val="18"/>
        <w:szCs w:val="18"/>
      </w:rPr>
    </w:pPr>
    <w:r>
      <w:rPr>
        <w:rFonts w:hint="eastAsia"/>
        <w:noProof/>
      </w:rPr>
      <w:drawing>
        <wp:inline distT="0" distB="0" distL="0" distR="0">
          <wp:extent cx="933450" cy="304800"/>
          <wp:effectExtent l="19050" t="0" r="0" b="0"/>
          <wp:docPr id="3" name="图片 3" descr="redh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ha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 xml:space="preserve">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078" w:rsidRDefault="00DB5319" w:rsidP="00F57BF3">
    <w:pPr>
      <w:pBdr>
        <w:bottom w:val="single" w:sz="4" w:space="0" w:color="auto"/>
      </w:pBdr>
      <w:wordWrap w:val="0"/>
      <w:ind w:right="137" w:firstLine="420"/>
      <w:jc w:val="right"/>
      <w:rPr>
        <w:sz w:val="18"/>
        <w:szCs w:val="18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7pt;height:45pt">
          <v:imagedata r:id="rId1" o:title="中国数码logo" gain="1.25"/>
        </v:shape>
      </w:pict>
    </w:r>
    <w:r w:rsidR="002D7078">
      <w:rPr>
        <w:rFonts w:hint="eastAsia"/>
        <w:sz w:val="18"/>
        <w:szCs w:val="18"/>
      </w:rPr>
      <w:t xml:space="preserve">                                                            &lt;</w:t>
    </w:r>
    <w:r w:rsidR="002D7078">
      <w:rPr>
        <w:rFonts w:hint="eastAsia"/>
        <w:sz w:val="18"/>
        <w:szCs w:val="18"/>
      </w:rPr>
      <w:t>文档名称</w:t>
    </w:r>
    <w:r w:rsidR="002D7078">
      <w:rPr>
        <w:rFonts w:hint="eastAsia"/>
        <w:sz w:val="18"/>
        <w:szCs w:val="18"/>
      </w:rPr>
      <w:t>&gt;</w:t>
    </w:r>
    <w:r w:rsidR="00E16842">
      <w:fldChar w:fldCharType="begin"/>
    </w:r>
    <w:r w:rsidR="002D7078">
      <w:instrText xml:space="preserve"> TITLE  \* MERGEFORMAT </w:instrText>
    </w:r>
    <w:r w:rsidR="00E16842">
      <w:fldChar w:fldCharType="end"/>
    </w:r>
  </w:p>
  <w:p w:rsidR="002D7078" w:rsidRDefault="002D7078" w:rsidP="00F57BF3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1942"/>
    <w:multiLevelType w:val="hybridMultilevel"/>
    <w:tmpl w:val="67B0325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615B7E"/>
    <w:multiLevelType w:val="hybridMultilevel"/>
    <w:tmpl w:val="792E3DC0"/>
    <w:lvl w:ilvl="0" w:tplc="04090009">
      <w:start w:val="1"/>
      <w:numFmt w:val="bullet"/>
      <w:lvlText w:val=""/>
      <w:lvlJc w:val="left"/>
      <w:pPr>
        <w:ind w:left="14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7" w:hanging="420"/>
      </w:pPr>
      <w:rPr>
        <w:rFonts w:ascii="Wingdings" w:hAnsi="Wingdings" w:hint="default"/>
      </w:rPr>
    </w:lvl>
  </w:abstractNum>
  <w:abstractNum w:abstractNumId="2">
    <w:nsid w:val="06A87842"/>
    <w:multiLevelType w:val="hybridMultilevel"/>
    <w:tmpl w:val="B9F09CF2"/>
    <w:lvl w:ilvl="0" w:tplc="7FE617F0">
      <w:start w:val="1"/>
      <w:numFmt w:val="japaneseCounting"/>
      <w:lvlText w:val="%1."/>
      <w:lvlJc w:val="left"/>
      <w:pPr>
        <w:ind w:left="6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07904499"/>
    <w:multiLevelType w:val="hybridMultilevel"/>
    <w:tmpl w:val="EC900F7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B160ADF"/>
    <w:multiLevelType w:val="multilevel"/>
    <w:tmpl w:val="5ACA63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44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4320" w:hanging="216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5040" w:hanging="252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760" w:hanging="2880"/>
      </w:pPr>
      <w:rPr>
        <w:rFonts w:hint="default"/>
        <w:b/>
        <w:sz w:val="28"/>
      </w:rPr>
    </w:lvl>
  </w:abstractNum>
  <w:abstractNum w:abstractNumId="5">
    <w:nsid w:val="0BD05ED4"/>
    <w:multiLevelType w:val="hybridMultilevel"/>
    <w:tmpl w:val="6EE0246A"/>
    <w:lvl w:ilvl="0" w:tplc="04090001">
      <w:start w:val="1"/>
      <w:numFmt w:val="bullet"/>
      <w:lvlText w:val=""/>
      <w:lvlJc w:val="left"/>
      <w:pPr>
        <w:ind w:left="11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20"/>
      </w:pPr>
      <w:rPr>
        <w:rFonts w:ascii="Wingdings" w:hAnsi="Wingdings" w:hint="default"/>
      </w:rPr>
    </w:lvl>
  </w:abstractNum>
  <w:abstractNum w:abstractNumId="6">
    <w:nsid w:val="0CB40ECB"/>
    <w:multiLevelType w:val="hybridMultilevel"/>
    <w:tmpl w:val="698226F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0FF67E43"/>
    <w:multiLevelType w:val="hybridMultilevel"/>
    <w:tmpl w:val="F7949BBC"/>
    <w:lvl w:ilvl="0" w:tplc="04090009">
      <w:start w:val="1"/>
      <w:numFmt w:val="bullet"/>
      <w:lvlText w:val="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8">
    <w:nsid w:val="13607284"/>
    <w:multiLevelType w:val="hybridMultilevel"/>
    <w:tmpl w:val="2924D8C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3C63611"/>
    <w:multiLevelType w:val="hybridMultilevel"/>
    <w:tmpl w:val="DB5ABD20"/>
    <w:lvl w:ilvl="0" w:tplc="04090009">
      <w:start w:val="1"/>
      <w:numFmt w:val="bullet"/>
      <w:lvlText w:val="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0">
    <w:nsid w:val="198412E3"/>
    <w:multiLevelType w:val="hybridMultilevel"/>
    <w:tmpl w:val="80D044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BC05719"/>
    <w:multiLevelType w:val="hybridMultilevel"/>
    <w:tmpl w:val="34B0A44A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2">
    <w:nsid w:val="1C04705C"/>
    <w:multiLevelType w:val="hybridMultilevel"/>
    <w:tmpl w:val="A7FCF18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0103C78"/>
    <w:multiLevelType w:val="hybridMultilevel"/>
    <w:tmpl w:val="2CFE62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27B712F"/>
    <w:multiLevelType w:val="hybridMultilevel"/>
    <w:tmpl w:val="E910CC64"/>
    <w:lvl w:ilvl="0" w:tplc="04090001">
      <w:start w:val="1"/>
      <w:numFmt w:val="bullet"/>
      <w:lvlText w:val=""/>
      <w:lvlJc w:val="left"/>
      <w:pPr>
        <w:ind w:left="11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20"/>
      </w:pPr>
      <w:rPr>
        <w:rFonts w:ascii="Wingdings" w:hAnsi="Wingdings" w:hint="default"/>
      </w:rPr>
    </w:lvl>
  </w:abstractNum>
  <w:abstractNum w:abstractNumId="15">
    <w:nsid w:val="23425E8D"/>
    <w:multiLevelType w:val="hybridMultilevel"/>
    <w:tmpl w:val="027251D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4587E61"/>
    <w:multiLevelType w:val="hybridMultilevel"/>
    <w:tmpl w:val="65FE35F2"/>
    <w:lvl w:ilvl="0" w:tplc="04090009">
      <w:start w:val="1"/>
      <w:numFmt w:val="bullet"/>
      <w:lvlText w:val=""/>
      <w:lvlJc w:val="left"/>
      <w:pPr>
        <w:ind w:left="6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abstractNum w:abstractNumId="17">
    <w:nsid w:val="25875E69"/>
    <w:multiLevelType w:val="hybridMultilevel"/>
    <w:tmpl w:val="39168C5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DDC0E5F"/>
    <w:multiLevelType w:val="hybridMultilevel"/>
    <w:tmpl w:val="4E78E504"/>
    <w:lvl w:ilvl="0" w:tplc="AEFEC9CC">
      <w:start w:val="1"/>
      <w:numFmt w:val="japaneseCounting"/>
      <w:lvlText w:val="%1．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9">
    <w:nsid w:val="2E4C6537"/>
    <w:multiLevelType w:val="hybridMultilevel"/>
    <w:tmpl w:val="6B8EAB2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8EE5353"/>
    <w:multiLevelType w:val="hybridMultilevel"/>
    <w:tmpl w:val="DBC25D2C"/>
    <w:lvl w:ilvl="0" w:tplc="04090009">
      <w:start w:val="1"/>
      <w:numFmt w:val="bullet"/>
      <w:lvlText w:val=""/>
      <w:lvlJc w:val="left"/>
      <w:pPr>
        <w:ind w:left="14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7" w:hanging="420"/>
      </w:pPr>
      <w:rPr>
        <w:rFonts w:ascii="Wingdings" w:hAnsi="Wingdings" w:hint="default"/>
      </w:rPr>
    </w:lvl>
  </w:abstractNum>
  <w:abstractNum w:abstractNumId="21">
    <w:nsid w:val="3CC5118A"/>
    <w:multiLevelType w:val="hybridMultilevel"/>
    <w:tmpl w:val="FB2ECA1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EF4589E"/>
    <w:multiLevelType w:val="hybridMultilevel"/>
    <w:tmpl w:val="EA7082D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3FF3E08"/>
    <w:multiLevelType w:val="hybridMultilevel"/>
    <w:tmpl w:val="8D4E590E"/>
    <w:lvl w:ilvl="0" w:tplc="B648931E">
      <w:start w:val="1"/>
      <w:numFmt w:val="decimal"/>
      <w:lvlText w:val="%1."/>
      <w:lvlJc w:val="left"/>
      <w:pPr>
        <w:ind w:left="16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2" w:hanging="420"/>
      </w:pPr>
    </w:lvl>
    <w:lvl w:ilvl="2" w:tplc="0409001B" w:tentative="1">
      <w:start w:val="1"/>
      <w:numFmt w:val="lowerRoman"/>
      <w:lvlText w:val="%3."/>
      <w:lvlJc w:val="right"/>
      <w:pPr>
        <w:ind w:left="2542" w:hanging="420"/>
      </w:pPr>
    </w:lvl>
    <w:lvl w:ilvl="3" w:tplc="0409000F" w:tentative="1">
      <w:start w:val="1"/>
      <w:numFmt w:val="decimal"/>
      <w:lvlText w:val="%4."/>
      <w:lvlJc w:val="left"/>
      <w:pPr>
        <w:ind w:left="2962" w:hanging="420"/>
      </w:pPr>
    </w:lvl>
    <w:lvl w:ilvl="4" w:tplc="04090019" w:tentative="1">
      <w:start w:val="1"/>
      <w:numFmt w:val="lowerLetter"/>
      <w:lvlText w:val="%5)"/>
      <w:lvlJc w:val="left"/>
      <w:pPr>
        <w:ind w:left="3382" w:hanging="420"/>
      </w:pPr>
    </w:lvl>
    <w:lvl w:ilvl="5" w:tplc="0409001B" w:tentative="1">
      <w:start w:val="1"/>
      <w:numFmt w:val="lowerRoman"/>
      <w:lvlText w:val="%6."/>
      <w:lvlJc w:val="right"/>
      <w:pPr>
        <w:ind w:left="3802" w:hanging="420"/>
      </w:pPr>
    </w:lvl>
    <w:lvl w:ilvl="6" w:tplc="0409000F" w:tentative="1">
      <w:start w:val="1"/>
      <w:numFmt w:val="decimal"/>
      <w:lvlText w:val="%7."/>
      <w:lvlJc w:val="left"/>
      <w:pPr>
        <w:ind w:left="4222" w:hanging="420"/>
      </w:pPr>
    </w:lvl>
    <w:lvl w:ilvl="7" w:tplc="04090019" w:tentative="1">
      <w:start w:val="1"/>
      <w:numFmt w:val="lowerLetter"/>
      <w:lvlText w:val="%8)"/>
      <w:lvlJc w:val="left"/>
      <w:pPr>
        <w:ind w:left="4642" w:hanging="420"/>
      </w:pPr>
    </w:lvl>
    <w:lvl w:ilvl="8" w:tplc="0409001B" w:tentative="1">
      <w:start w:val="1"/>
      <w:numFmt w:val="lowerRoman"/>
      <w:lvlText w:val="%9."/>
      <w:lvlJc w:val="right"/>
      <w:pPr>
        <w:ind w:left="5062" w:hanging="420"/>
      </w:pPr>
    </w:lvl>
  </w:abstractNum>
  <w:abstractNum w:abstractNumId="24">
    <w:nsid w:val="480E0B2F"/>
    <w:multiLevelType w:val="hybridMultilevel"/>
    <w:tmpl w:val="8690A120"/>
    <w:lvl w:ilvl="0" w:tplc="C9B4B244">
      <w:start w:val="1"/>
      <w:numFmt w:val="decimal"/>
      <w:pStyle w:val="xx11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9FD44BD"/>
    <w:multiLevelType w:val="hybridMultilevel"/>
    <w:tmpl w:val="85CA1C8A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26">
    <w:nsid w:val="4A47435D"/>
    <w:multiLevelType w:val="hybridMultilevel"/>
    <w:tmpl w:val="333859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B007B95"/>
    <w:multiLevelType w:val="hybridMultilevel"/>
    <w:tmpl w:val="FE20D61A"/>
    <w:lvl w:ilvl="0" w:tplc="04090009">
      <w:start w:val="1"/>
      <w:numFmt w:val="bullet"/>
      <w:lvlText w:val="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8">
    <w:nsid w:val="4E3D36A7"/>
    <w:multiLevelType w:val="multilevel"/>
    <w:tmpl w:val="C5D6185E"/>
    <w:lvl w:ilvl="0">
      <w:start w:val="1"/>
      <w:numFmt w:val="decimal"/>
      <w:lvlText w:val="%1"/>
      <w:lvlJc w:val="left"/>
      <w:pPr>
        <w:ind w:left="675" w:hanging="675"/>
      </w:pPr>
      <w:rPr>
        <w:rFonts w:asciiTheme="minorEastAsia" w:eastAsiaTheme="minorEastAsia" w:hAnsiTheme="minorEastAsia" w:hint="default"/>
        <w:sz w:val="28"/>
      </w:rPr>
    </w:lvl>
    <w:lvl w:ilvl="1">
      <w:start w:val="1"/>
      <w:numFmt w:val="decimal"/>
      <w:lvlText w:val="%1．%2"/>
      <w:lvlJc w:val="left"/>
      <w:pPr>
        <w:ind w:left="1080" w:hanging="720"/>
      </w:pPr>
      <w:rPr>
        <w:rFonts w:asciiTheme="minorEastAsia" w:eastAsiaTheme="minorEastAsia" w:hAnsiTheme="minorEastAsia" w:hint="default"/>
        <w:sz w:val="28"/>
      </w:rPr>
    </w:lvl>
    <w:lvl w:ilvl="2">
      <w:start w:val="1"/>
      <w:numFmt w:val="decimal"/>
      <w:lvlText w:val="%1．%2.%3"/>
      <w:lvlJc w:val="left"/>
      <w:pPr>
        <w:ind w:left="1800" w:hanging="1080"/>
      </w:pPr>
      <w:rPr>
        <w:rFonts w:asciiTheme="minorEastAsia" w:eastAsiaTheme="minorEastAsia" w:hAnsiTheme="minorEastAsia" w:hint="default"/>
        <w:sz w:val="28"/>
      </w:rPr>
    </w:lvl>
    <w:lvl w:ilvl="3">
      <w:start w:val="1"/>
      <w:numFmt w:val="decimal"/>
      <w:lvlText w:val="%1．%2.%3.%4"/>
      <w:lvlJc w:val="left"/>
      <w:pPr>
        <w:ind w:left="2520" w:hanging="1440"/>
      </w:pPr>
      <w:rPr>
        <w:rFonts w:asciiTheme="minorEastAsia" w:eastAsiaTheme="minorEastAsia" w:hAnsiTheme="minorEastAsia" w:hint="default"/>
        <w:sz w:val="28"/>
      </w:rPr>
    </w:lvl>
    <w:lvl w:ilvl="4">
      <w:start w:val="1"/>
      <w:numFmt w:val="decimal"/>
      <w:lvlText w:val="%1．%2.%3.%4.%5"/>
      <w:lvlJc w:val="left"/>
      <w:pPr>
        <w:ind w:left="2880" w:hanging="1440"/>
      </w:pPr>
      <w:rPr>
        <w:rFonts w:asciiTheme="minorEastAsia" w:eastAsiaTheme="minorEastAsia" w:hAnsiTheme="minorEastAsia" w:hint="default"/>
        <w:sz w:val="28"/>
      </w:rPr>
    </w:lvl>
    <w:lvl w:ilvl="5">
      <w:start w:val="1"/>
      <w:numFmt w:val="decimal"/>
      <w:lvlText w:val="%1．%2.%3.%4.%5.%6"/>
      <w:lvlJc w:val="left"/>
      <w:pPr>
        <w:ind w:left="3600" w:hanging="1800"/>
      </w:pPr>
      <w:rPr>
        <w:rFonts w:asciiTheme="minorEastAsia" w:eastAsiaTheme="minorEastAsia" w:hAnsiTheme="minorEastAsia" w:hint="default"/>
        <w:sz w:val="28"/>
      </w:rPr>
    </w:lvl>
    <w:lvl w:ilvl="6">
      <w:start w:val="1"/>
      <w:numFmt w:val="decimal"/>
      <w:lvlText w:val="%1．%2.%3.%4.%5.%6.%7"/>
      <w:lvlJc w:val="left"/>
      <w:pPr>
        <w:ind w:left="4320" w:hanging="2160"/>
      </w:pPr>
      <w:rPr>
        <w:rFonts w:asciiTheme="minorEastAsia" w:eastAsiaTheme="minorEastAsia" w:hAnsiTheme="minorEastAsia" w:hint="default"/>
        <w:sz w:val="28"/>
      </w:rPr>
    </w:lvl>
    <w:lvl w:ilvl="7">
      <w:start w:val="1"/>
      <w:numFmt w:val="decimal"/>
      <w:lvlText w:val="%1．%2.%3.%4.%5.%6.%7.%8"/>
      <w:lvlJc w:val="left"/>
      <w:pPr>
        <w:ind w:left="5040" w:hanging="2520"/>
      </w:pPr>
      <w:rPr>
        <w:rFonts w:asciiTheme="minorEastAsia" w:eastAsiaTheme="minorEastAsia" w:hAnsiTheme="minorEastAsia" w:hint="default"/>
        <w:sz w:val="28"/>
      </w:rPr>
    </w:lvl>
    <w:lvl w:ilvl="8">
      <w:start w:val="1"/>
      <w:numFmt w:val="decimal"/>
      <w:lvlText w:val="%1．%2.%3.%4.%5.%6.%7.%8.%9"/>
      <w:lvlJc w:val="left"/>
      <w:pPr>
        <w:ind w:left="5760" w:hanging="2880"/>
      </w:pPr>
      <w:rPr>
        <w:rFonts w:asciiTheme="minorEastAsia" w:eastAsiaTheme="minorEastAsia" w:hAnsiTheme="minorEastAsia" w:hint="default"/>
        <w:sz w:val="28"/>
      </w:rPr>
    </w:lvl>
  </w:abstractNum>
  <w:abstractNum w:abstractNumId="29">
    <w:nsid w:val="4E527428"/>
    <w:multiLevelType w:val="hybridMultilevel"/>
    <w:tmpl w:val="EF1EE5F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E560D70"/>
    <w:multiLevelType w:val="hybridMultilevel"/>
    <w:tmpl w:val="8716C90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ADC0487"/>
    <w:multiLevelType w:val="hybridMultilevel"/>
    <w:tmpl w:val="D8A6F83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3D07CFA"/>
    <w:multiLevelType w:val="hybridMultilevel"/>
    <w:tmpl w:val="97D2DA7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48F1926"/>
    <w:multiLevelType w:val="hybridMultilevel"/>
    <w:tmpl w:val="1F08BA0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6B4465D9"/>
    <w:multiLevelType w:val="hybridMultilevel"/>
    <w:tmpl w:val="F9B076B2"/>
    <w:lvl w:ilvl="0" w:tplc="04090009">
      <w:start w:val="1"/>
      <w:numFmt w:val="bullet"/>
      <w:lvlText w:val=""/>
      <w:lvlJc w:val="left"/>
      <w:pPr>
        <w:ind w:left="14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7" w:hanging="420"/>
      </w:pPr>
      <w:rPr>
        <w:rFonts w:ascii="Wingdings" w:hAnsi="Wingdings" w:hint="default"/>
      </w:rPr>
    </w:lvl>
  </w:abstractNum>
  <w:abstractNum w:abstractNumId="35">
    <w:nsid w:val="70EB2BF6"/>
    <w:multiLevelType w:val="hybridMultilevel"/>
    <w:tmpl w:val="4CBC2AF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931111F"/>
    <w:multiLevelType w:val="hybridMultilevel"/>
    <w:tmpl w:val="69C65FC2"/>
    <w:lvl w:ilvl="0" w:tplc="D8FAA8BE">
      <w:start w:val="1"/>
      <w:numFmt w:val="decimal"/>
      <w:pStyle w:val="xx1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99F12E0"/>
    <w:multiLevelType w:val="multilevel"/>
    <w:tmpl w:val="05169C8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425"/>
        </w:tabs>
        <w:ind w:left="624" w:hanging="62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38">
    <w:nsid w:val="7EDD25FF"/>
    <w:multiLevelType w:val="hybridMultilevel"/>
    <w:tmpl w:val="AA7C081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FF5278C"/>
    <w:multiLevelType w:val="hybridMultilevel"/>
    <w:tmpl w:val="91BC5540"/>
    <w:lvl w:ilvl="0" w:tplc="04090009">
      <w:start w:val="1"/>
      <w:numFmt w:val="bullet"/>
      <w:lvlText w:val=""/>
      <w:lvlJc w:val="left"/>
      <w:pPr>
        <w:ind w:left="6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num w:numId="1">
    <w:abstractNumId w:val="37"/>
  </w:num>
  <w:num w:numId="2">
    <w:abstractNumId w:val="13"/>
  </w:num>
  <w:num w:numId="3">
    <w:abstractNumId w:val="21"/>
  </w:num>
  <w:num w:numId="4">
    <w:abstractNumId w:val="38"/>
  </w:num>
  <w:num w:numId="5">
    <w:abstractNumId w:val="29"/>
  </w:num>
  <w:num w:numId="6">
    <w:abstractNumId w:val="19"/>
  </w:num>
  <w:num w:numId="7">
    <w:abstractNumId w:val="22"/>
  </w:num>
  <w:num w:numId="8">
    <w:abstractNumId w:val="3"/>
  </w:num>
  <w:num w:numId="9">
    <w:abstractNumId w:val="36"/>
  </w:num>
  <w:num w:numId="10">
    <w:abstractNumId w:val="36"/>
    <w:lvlOverride w:ilvl="0">
      <w:startOverride w:val="1"/>
    </w:lvlOverride>
  </w:num>
  <w:num w:numId="11">
    <w:abstractNumId w:val="36"/>
    <w:lvlOverride w:ilvl="0">
      <w:startOverride w:val="1"/>
    </w:lvlOverride>
  </w:num>
  <w:num w:numId="12">
    <w:abstractNumId w:val="36"/>
    <w:lvlOverride w:ilvl="0">
      <w:startOverride w:val="1"/>
    </w:lvlOverride>
  </w:num>
  <w:num w:numId="13">
    <w:abstractNumId w:val="36"/>
    <w:lvlOverride w:ilvl="0">
      <w:startOverride w:val="1"/>
    </w:lvlOverride>
  </w:num>
  <w:num w:numId="14">
    <w:abstractNumId w:val="24"/>
  </w:num>
  <w:num w:numId="15">
    <w:abstractNumId w:val="24"/>
    <w:lvlOverride w:ilvl="0">
      <w:startOverride w:val="1"/>
    </w:lvlOverride>
  </w:num>
  <w:num w:numId="16">
    <w:abstractNumId w:val="30"/>
  </w:num>
  <w:num w:numId="17">
    <w:abstractNumId w:val="15"/>
  </w:num>
  <w:num w:numId="18">
    <w:abstractNumId w:val="12"/>
  </w:num>
  <w:num w:numId="19">
    <w:abstractNumId w:val="24"/>
    <w:lvlOverride w:ilvl="0">
      <w:startOverride w:val="1"/>
    </w:lvlOverride>
  </w:num>
  <w:num w:numId="20">
    <w:abstractNumId w:val="24"/>
    <w:lvlOverride w:ilvl="0">
      <w:startOverride w:val="1"/>
    </w:lvlOverride>
  </w:num>
  <w:num w:numId="21">
    <w:abstractNumId w:val="17"/>
  </w:num>
  <w:num w:numId="22">
    <w:abstractNumId w:val="35"/>
  </w:num>
  <w:num w:numId="23">
    <w:abstractNumId w:val="0"/>
  </w:num>
  <w:num w:numId="24">
    <w:abstractNumId w:val="31"/>
  </w:num>
  <w:num w:numId="25">
    <w:abstractNumId w:val="24"/>
    <w:lvlOverride w:ilvl="0">
      <w:startOverride w:val="1"/>
    </w:lvlOverride>
  </w:num>
  <w:num w:numId="26">
    <w:abstractNumId w:val="26"/>
  </w:num>
  <w:num w:numId="27">
    <w:abstractNumId w:val="10"/>
  </w:num>
  <w:num w:numId="28">
    <w:abstractNumId w:val="32"/>
  </w:num>
  <w:num w:numId="29">
    <w:abstractNumId w:val="8"/>
  </w:num>
  <w:num w:numId="30">
    <w:abstractNumId w:val="33"/>
  </w:num>
  <w:num w:numId="31">
    <w:abstractNumId w:val="6"/>
  </w:num>
  <w:num w:numId="32">
    <w:abstractNumId w:val="18"/>
  </w:num>
  <w:num w:numId="33">
    <w:abstractNumId w:val="23"/>
  </w:num>
  <w:num w:numId="34">
    <w:abstractNumId w:val="2"/>
  </w:num>
  <w:num w:numId="35">
    <w:abstractNumId w:val="4"/>
  </w:num>
  <w:num w:numId="36">
    <w:abstractNumId w:val="28"/>
  </w:num>
  <w:num w:numId="37">
    <w:abstractNumId w:val="5"/>
  </w:num>
  <w:num w:numId="38">
    <w:abstractNumId w:val="14"/>
  </w:num>
  <w:num w:numId="39">
    <w:abstractNumId w:val="25"/>
  </w:num>
  <w:num w:numId="40">
    <w:abstractNumId w:val="27"/>
  </w:num>
  <w:num w:numId="41">
    <w:abstractNumId w:val="7"/>
  </w:num>
  <w:num w:numId="42">
    <w:abstractNumId w:val="16"/>
  </w:num>
  <w:num w:numId="43">
    <w:abstractNumId w:val="39"/>
  </w:num>
  <w:num w:numId="44">
    <w:abstractNumId w:val="1"/>
  </w:num>
  <w:num w:numId="45">
    <w:abstractNumId w:val="20"/>
  </w:num>
  <w:num w:numId="46">
    <w:abstractNumId w:val="34"/>
  </w:num>
  <w:num w:numId="47">
    <w:abstractNumId w:val="9"/>
  </w:num>
  <w:num w:numId="48">
    <w:abstractNumId w:val="1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95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6CC6"/>
    <w:rsid w:val="0000093E"/>
    <w:rsid w:val="00000FEE"/>
    <w:rsid w:val="00001674"/>
    <w:rsid w:val="000026C9"/>
    <w:rsid w:val="000027FE"/>
    <w:rsid w:val="00002AE0"/>
    <w:rsid w:val="00004FCC"/>
    <w:rsid w:val="00005932"/>
    <w:rsid w:val="000059CA"/>
    <w:rsid w:val="00006D9D"/>
    <w:rsid w:val="00007849"/>
    <w:rsid w:val="000078A2"/>
    <w:rsid w:val="00010052"/>
    <w:rsid w:val="000108B4"/>
    <w:rsid w:val="00010E7F"/>
    <w:rsid w:val="0001281C"/>
    <w:rsid w:val="00013FAD"/>
    <w:rsid w:val="00015875"/>
    <w:rsid w:val="00015AD3"/>
    <w:rsid w:val="00015BA6"/>
    <w:rsid w:val="000205A0"/>
    <w:rsid w:val="0002451A"/>
    <w:rsid w:val="00027599"/>
    <w:rsid w:val="000277D9"/>
    <w:rsid w:val="0002797D"/>
    <w:rsid w:val="0003033A"/>
    <w:rsid w:val="000316DC"/>
    <w:rsid w:val="00032678"/>
    <w:rsid w:val="00032A72"/>
    <w:rsid w:val="000337E8"/>
    <w:rsid w:val="00033A97"/>
    <w:rsid w:val="00033E11"/>
    <w:rsid w:val="00033F47"/>
    <w:rsid w:val="00034DA3"/>
    <w:rsid w:val="000351AE"/>
    <w:rsid w:val="00035881"/>
    <w:rsid w:val="000363B0"/>
    <w:rsid w:val="00037961"/>
    <w:rsid w:val="0004231D"/>
    <w:rsid w:val="00042B9D"/>
    <w:rsid w:val="00043C96"/>
    <w:rsid w:val="000440F5"/>
    <w:rsid w:val="000441FB"/>
    <w:rsid w:val="000457F3"/>
    <w:rsid w:val="0005075A"/>
    <w:rsid w:val="00051815"/>
    <w:rsid w:val="000523EF"/>
    <w:rsid w:val="00052730"/>
    <w:rsid w:val="00052D40"/>
    <w:rsid w:val="00053373"/>
    <w:rsid w:val="0005494F"/>
    <w:rsid w:val="0005601B"/>
    <w:rsid w:val="00057A36"/>
    <w:rsid w:val="000605A6"/>
    <w:rsid w:val="000617B8"/>
    <w:rsid w:val="000622C9"/>
    <w:rsid w:val="000631E3"/>
    <w:rsid w:val="000635A4"/>
    <w:rsid w:val="00063A9A"/>
    <w:rsid w:val="00064A2A"/>
    <w:rsid w:val="0006547B"/>
    <w:rsid w:val="00065EBB"/>
    <w:rsid w:val="00066234"/>
    <w:rsid w:val="00066D95"/>
    <w:rsid w:val="0006702B"/>
    <w:rsid w:val="00067457"/>
    <w:rsid w:val="00070F05"/>
    <w:rsid w:val="00071B76"/>
    <w:rsid w:val="00073120"/>
    <w:rsid w:val="0007398B"/>
    <w:rsid w:val="0007583B"/>
    <w:rsid w:val="0007700F"/>
    <w:rsid w:val="0007770A"/>
    <w:rsid w:val="00077885"/>
    <w:rsid w:val="000802EC"/>
    <w:rsid w:val="000812F2"/>
    <w:rsid w:val="0008148F"/>
    <w:rsid w:val="000815E7"/>
    <w:rsid w:val="00084588"/>
    <w:rsid w:val="00084E57"/>
    <w:rsid w:val="0009010B"/>
    <w:rsid w:val="000905A8"/>
    <w:rsid w:val="00091899"/>
    <w:rsid w:val="00091B65"/>
    <w:rsid w:val="00094EFE"/>
    <w:rsid w:val="000960ED"/>
    <w:rsid w:val="000962C7"/>
    <w:rsid w:val="000975BE"/>
    <w:rsid w:val="000A158E"/>
    <w:rsid w:val="000A1A2F"/>
    <w:rsid w:val="000A2C0E"/>
    <w:rsid w:val="000A3FF2"/>
    <w:rsid w:val="000A43F1"/>
    <w:rsid w:val="000A514C"/>
    <w:rsid w:val="000A67CC"/>
    <w:rsid w:val="000A76A7"/>
    <w:rsid w:val="000B0C06"/>
    <w:rsid w:val="000B0FB6"/>
    <w:rsid w:val="000B23ED"/>
    <w:rsid w:val="000B3134"/>
    <w:rsid w:val="000B3379"/>
    <w:rsid w:val="000B396B"/>
    <w:rsid w:val="000B4434"/>
    <w:rsid w:val="000B4877"/>
    <w:rsid w:val="000B55E0"/>
    <w:rsid w:val="000B6DA8"/>
    <w:rsid w:val="000C1157"/>
    <w:rsid w:val="000C24D1"/>
    <w:rsid w:val="000C27C9"/>
    <w:rsid w:val="000C289E"/>
    <w:rsid w:val="000C3CB3"/>
    <w:rsid w:val="000C42ED"/>
    <w:rsid w:val="000C4C28"/>
    <w:rsid w:val="000C558C"/>
    <w:rsid w:val="000C5C92"/>
    <w:rsid w:val="000C6724"/>
    <w:rsid w:val="000C69DE"/>
    <w:rsid w:val="000C6C7C"/>
    <w:rsid w:val="000C6D37"/>
    <w:rsid w:val="000C7338"/>
    <w:rsid w:val="000D075C"/>
    <w:rsid w:val="000D0945"/>
    <w:rsid w:val="000D20D0"/>
    <w:rsid w:val="000D275E"/>
    <w:rsid w:val="000D2E3C"/>
    <w:rsid w:val="000D37AE"/>
    <w:rsid w:val="000D4C6C"/>
    <w:rsid w:val="000D6185"/>
    <w:rsid w:val="000D61B4"/>
    <w:rsid w:val="000E0B2A"/>
    <w:rsid w:val="000E1307"/>
    <w:rsid w:val="000E1E9A"/>
    <w:rsid w:val="000E266E"/>
    <w:rsid w:val="000E268C"/>
    <w:rsid w:val="000E2A5A"/>
    <w:rsid w:val="000E2BA9"/>
    <w:rsid w:val="000E3340"/>
    <w:rsid w:val="000E3619"/>
    <w:rsid w:val="000E3FBD"/>
    <w:rsid w:val="000E4003"/>
    <w:rsid w:val="000E4197"/>
    <w:rsid w:val="000E45F8"/>
    <w:rsid w:val="000E5531"/>
    <w:rsid w:val="000E770D"/>
    <w:rsid w:val="000F03FC"/>
    <w:rsid w:val="000F0F59"/>
    <w:rsid w:val="000F12AF"/>
    <w:rsid w:val="000F1580"/>
    <w:rsid w:val="000F2E3F"/>
    <w:rsid w:val="000F2F68"/>
    <w:rsid w:val="000F3700"/>
    <w:rsid w:val="000F566B"/>
    <w:rsid w:val="000F5DF4"/>
    <w:rsid w:val="000F77FE"/>
    <w:rsid w:val="00101E89"/>
    <w:rsid w:val="001030EC"/>
    <w:rsid w:val="00103761"/>
    <w:rsid w:val="00103AA9"/>
    <w:rsid w:val="001053E6"/>
    <w:rsid w:val="00105663"/>
    <w:rsid w:val="001057C8"/>
    <w:rsid w:val="00105BE6"/>
    <w:rsid w:val="00105EA7"/>
    <w:rsid w:val="00105EBD"/>
    <w:rsid w:val="001063E2"/>
    <w:rsid w:val="00107429"/>
    <w:rsid w:val="00110169"/>
    <w:rsid w:val="001104EB"/>
    <w:rsid w:val="00111291"/>
    <w:rsid w:val="001131DF"/>
    <w:rsid w:val="00114F4B"/>
    <w:rsid w:val="0011631D"/>
    <w:rsid w:val="001169D6"/>
    <w:rsid w:val="00116A64"/>
    <w:rsid w:val="00116B88"/>
    <w:rsid w:val="00117882"/>
    <w:rsid w:val="001210E1"/>
    <w:rsid w:val="001217EF"/>
    <w:rsid w:val="00121B95"/>
    <w:rsid w:val="00121EC0"/>
    <w:rsid w:val="00121F7B"/>
    <w:rsid w:val="001228EC"/>
    <w:rsid w:val="001232B3"/>
    <w:rsid w:val="001242A0"/>
    <w:rsid w:val="00125574"/>
    <w:rsid w:val="00125708"/>
    <w:rsid w:val="00125D5F"/>
    <w:rsid w:val="00126025"/>
    <w:rsid w:val="00126FEA"/>
    <w:rsid w:val="00127D07"/>
    <w:rsid w:val="00127DD7"/>
    <w:rsid w:val="00131185"/>
    <w:rsid w:val="001315B8"/>
    <w:rsid w:val="00131AA8"/>
    <w:rsid w:val="00131C68"/>
    <w:rsid w:val="00132D2D"/>
    <w:rsid w:val="00132D8A"/>
    <w:rsid w:val="00133E43"/>
    <w:rsid w:val="001340DF"/>
    <w:rsid w:val="00134DB8"/>
    <w:rsid w:val="00134E7D"/>
    <w:rsid w:val="00135080"/>
    <w:rsid w:val="0013667D"/>
    <w:rsid w:val="00136F13"/>
    <w:rsid w:val="001401ED"/>
    <w:rsid w:val="00140409"/>
    <w:rsid w:val="0014139C"/>
    <w:rsid w:val="00141B4A"/>
    <w:rsid w:val="00142AA5"/>
    <w:rsid w:val="001444ED"/>
    <w:rsid w:val="0014470D"/>
    <w:rsid w:val="001452C0"/>
    <w:rsid w:val="00145D0F"/>
    <w:rsid w:val="00146CDD"/>
    <w:rsid w:val="0014711E"/>
    <w:rsid w:val="001507FD"/>
    <w:rsid w:val="001522D9"/>
    <w:rsid w:val="00154327"/>
    <w:rsid w:val="00156975"/>
    <w:rsid w:val="00160151"/>
    <w:rsid w:val="00163920"/>
    <w:rsid w:val="00163B1D"/>
    <w:rsid w:val="00164E0D"/>
    <w:rsid w:val="0016577A"/>
    <w:rsid w:val="00166900"/>
    <w:rsid w:val="00166FF1"/>
    <w:rsid w:val="00167458"/>
    <w:rsid w:val="001703EF"/>
    <w:rsid w:val="0017218F"/>
    <w:rsid w:val="001721CA"/>
    <w:rsid w:val="00173782"/>
    <w:rsid w:val="001739AC"/>
    <w:rsid w:val="00173A2C"/>
    <w:rsid w:val="00174261"/>
    <w:rsid w:val="001742BD"/>
    <w:rsid w:val="001748FD"/>
    <w:rsid w:val="00176B7E"/>
    <w:rsid w:val="00180D41"/>
    <w:rsid w:val="001813E9"/>
    <w:rsid w:val="0018146A"/>
    <w:rsid w:val="00181667"/>
    <w:rsid w:val="001816D1"/>
    <w:rsid w:val="00182388"/>
    <w:rsid w:val="00183686"/>
    <w:rsid w:val="001842E3"/>
    <w:rsid w:val="001855D6"/>
    <w:rsid w:val="00185F39"/>
    <w:rsid w:val="00185F86"/>
    <w:rsid w:val="001919CA"/>
    <w:rsid w:val="00191CAE"/>
    <w:rsid w:val="00192056"/>
    <w:rsid w:val="001931CF"/>
    <w:rsid w:val="00194345"/>
    <w:rsid w:val="00194B08"/>
    <w:rsid w:val="00195DAF"/>
    <w:rsid w:val="0019629C"/>
    <w:rsid w:val="00196710"/>
    <w:rsid w:val="0019678A"/>
    <w:rsid w:val="001A0183"/>
    <w:rsid w:val="001A0A67"/>
    <w:rsid w:val="001A19FF"/>
    <w:rsid w:val="001A38C2"/>
    <w:rsid w:val="001A47EE"/>
    <w:rsid w:val="001A4B74"/>
    <w:rsid w:val="001A7960"/>
    <w:rsid w:val="001A79E9"/>
    <w:rsid w:val="001B0314"/>
    <w:rsid w:val="001B08CA"/>
    <w:rsid w:val="001B1197"/>
    <w:rsid w:val="001B13EB"/>
    <w:rsid w:val="001B1A4F"/>
    <w:rsid w:val="001B1EED"/>
    <w:rsid w:val="001B2F9E"/>
    <w:rsid w:val="001B341B"/>
    <w:rsid w:val="001B4696"/>
    <w:rsid w:val="001B4853"/>
    <w:rsid w:val="001B5F45"/>
    <w:rsid w:val="001B64C5"/>
    <w:rsid w:val="001C02CB"/>
    <w:rsid w:val="001C2378"/>
    <w:rsid w:val="001C2846"/>
    <w:rsid w:val="001C323F"/>
    <w:rsid w:val="001C40AD"/>
    <w:rsid w:val="001C439C"/>
    <w:rsid w:val="001C47AB"/>
    <w:rsid w:val="001C4D27"/>
    <w:rsid w:val="001C4E45"/>
    <w:rsid w:val="001C55E0"/>
    <w:rsid w:val="001C5B8F"/>
    <w:rsid w:val="001D0D92"/>
    <w:rsid w:val="001D125D"/>
    <w:rsid w:val="001D2A19"/>
    <w:rsid w:val="001D35DB"/>
    <w:rsid w:val="001D3CF9"/>
    <w:rsid w:val="001D53F7"/>
    <w:rsid w:val="001D5D26"/>
    <w:rsid w:val="001D68AD"/>
    <w:rsid w:val="001D6D2F"/>
    <w:rsid w:val="001E0EB9"/>
    <w:rsid w:val="001E190F"/>
    <w:rsid w:val="001E2081"/>
    <w:rsid w:val="001E2637"/>
    <w:rsid w:val="001E3848"/>
    <w:rsid w:val="001E3A4D"/>
    <w:rsid w:val="001E3A5B"/>
    <w:rsid w:val="001E5A9E"/>
    <w:rsid w:val="001F3917"/>
    <w:rsid w:val="001F5A8B"/>
    <w:rsid w:val="001F5BC2"/>
    <w:rsid w:val="001F5E9D"/>
    <w:rsid w:val="001F645C"/>
    <w:rsid w:val="001F65AC"/>
    <w:rsid w:val="00200214"/>
    <w:rsid w:val="00200D27"/>
    <w:rsid w:val="002026CB"/>
    <w:rsid w:val="002033A9"/>
    <w:rsid w:val="002034AB"/>
    <w:rsid w:val="002042E1"/>
    <w:rsid w:val="00204692"/>
    <w:rsid w:val="00206801"/>
    <w:rsid w:val="00206B10"/>
    <w:rsid w:val="002076AB"/>
    <w:rsid w:val="00207F6D"/>
    <w:rsid w:val="0021119A"/>
    <w:rsid w:val="00211AD9"/>
    <w:rsid w:val="00211D01"/>
    <w:rsid w:val="002126A7"/>
    <w:rsid w:val="00212B8F"/>
    <w:rsid w:val="0021385A"/>
    <w:rsid w:val="00213C9D"/>
    <w:rsid w:val="00214A1A"/>
    <w:rsid w:val="002165D9"/>
    <w:rsid w:val="00216796"/>
    <w:rsid w:val="00216EBF"/>
    <w:rsid w:val="00216F20"/>
    <w:rsid w:val="002234E0"/>
    <w:rsid w:val="00223A47"/>
    <w:rsid w:val="00224418"/>
    <w:rsid w:val="00224598"/>
    <w:rsid w:val="002261D1"/>
    <w:rsid w:val="00226AE0"/>
    <w:rsid w:val="0022732E"/>
    <w:rsid w:val="00227959"/>
    <w:rsid w:val="00230893"/>
    <w:rsid w:val="00230FAF"/>
    <w:rsid w:val="00231231"/>
    <w:rsid w:val="00232619"/>
    <w:rsid w:val="00233C02"/>
    <w:rsid w:val="0023743F"/>
    <w:rsid w:val="00237688"/>
    <w:rsid w:val="00237AD7"/>
    <w:rsid w:val="00240163"/>
    <w:rsid w:val="002401DB"/>
    <w:rsid w:val="00240EA7"/>
    <w:rsid w:val="00241053"/>
    <w:rsid w:val="002410F9"/>
    <w:rsid w:val="00241293"/>
    <w:rsid w:val="00241642"/>
    <w:rsid w:val="002418FC"/>
    <w:rsid w:val="00241E3B"/>
    <w:rsid w:val="00244A47"/>
    <w:rsid w:val="00244B62"/>
    <w:rsid w:val="00246A5A"/>
    <w:rsid w:val="002474AD"/>
    <w:rsid w:val="0024759F"/>
    <w:rsid w:val="00250031"/>
    <w:rsid w:val="00250D72"/>
    <w:rsid w:val="00251019"/>
    <w:rsid w:val="00251149"/>
    <w:rsid w:val="002512E4"/>
    <w:rsid w:val="002517E0"/>
    <w:rsid w:val="0025194C"/>
    <w:rsid w:val="002519D4"/>
    <w:rsid w:val="002534E4"/>
    <w:rsid w:val="00254158"/>
    <w:rsid w:val="00254833"/>
    <w:rsid w:val="002548DC"/>
    <w:rsid w:val="00254D7F"/>
    <w:rsid w:val="00255CAF"/>
    <w:rsid w:val="002606AA"/>
    <w:rsid w:val="00260F15"/>
    <w:rsid w:val="00261455"/>
    <w:rsid w:val="00262711"/>
    <w:rsid w:val="00262DEA"/>
    <w:rsid w:val="00262F25"/>
    <w:rsid w:val="00263754"/>
    <w:rsid w:val="002655E6"/>
    <w:rsid w:val="00265696"/>
    <w:rsid w:val="0026745C"/>
    <w:rsid w:val="00267E8A"/>
    <w:rsid w:val="002701C3"/>
    <w:rsid w:val="002703F0"/>
    <w:rsid w:val="002709C0"/>
    <w:rsid w:val="0027169D"/>
    <w:rsid w:val="00272E9D"/>
    <w:rsid w:val="00273EDD"/>
    <w:rsid w:val="00273F8B"/>
    <w:rsid w:val="0027443D"/>
    <w:rsid w:val="00274670"/>
    <w:rsid w:val="00275420"/>
    <w:rsid w:val="002758D0"/>
    <w:rsid w:val="00276104"/>
    <w:rsid w:val="00276638"/>
    <w:rsid w:val="00277092"/>
    <w:rsid w:val="0027752B"/>
    <w:rsid w:val="00277ABD"/>
    <w:rsid w:val="00277B45"/>
    <w:rsid w:val="00281D6D"/>
    <w:rsid w:val="00281F83"/>
    <w:rsid w:val="0028322F"/>
    <w:rsid w:val="0028463A"/>
    <w:rsid w:val="00284F60"/>
    <w:rsid w:val="002854A1"/>
    <w:rsid w:val="00285546"/>
    <w:rsid w:val="00286536"/>
    <w:rsid w:val="00292585"/>
    <w:rsid w:val="00293862"/>
    <w:rsid w:val="002938C6"/>
    <w:rsid w:val="00293F60"/>
    <w:rsid w:val="00294370"/>
    <w:rsid w:val="00294EEB"/>
    <w:rsid w:val="00295A78"/>
    <w:rsid w:val="00295E6A"/>
    <w:rsid w:val="00295F12"/>
    <w:rsid w:val="002976D5"/>
    <w:rsid w:val="00297B55"/>
    <w:rsid w:val="00297D02"/>
    <w:rsid w:val="002A06AD"/>
    <w:rsid w:val="002A0B3C"/>
    <w:rsid w:val="002A1E66"/>
    <w:rsid w:val="002A2950"/>
    <w:rsid w:val="002A4595"/>
    <w:rsid w:val="002A4703"/>
    <w:rsid w:val="002A4843"/>
    <w:rsid w:val="002A519A"/>
    <w:rsid w:val="002A5710"/>
    <w:rsid w:val="002A6DE7"/>
    <w:rsid w:val="002A74EB"/>
    <w:rsid w:val="002A7727"/>
    <w:rsid w:val="002A7E69"/>
    <w:rsid w:val="002B106D"/>
    <w:rsid w:val="002B259B"/>
    <w:rsid w:val="002B26C8"/>
    <w:rsid w:val="002B32E0"/>
    <w:rsid w:val="002B35AF"/>
    <w:rsid w:val="002B3F97"/>
    <w:rsid w:val="002B4CDB"/>
    <w:rsid w:val="002B5F68"/>
    <w:rsid w:val="002B6B93"/>
    <w:rsid w:val="002B726F"/>
    <w:rsid w:val="002B73AE"/>
    <w:rsid w:val="002B7791"/>
    <w:rsid w:val="002B77F9"/>
    <w:rsid w:val="002C034A"/>
    <w:rsid w:val="002C1C8C"/>
    <w:rsid w:val="002C23AA"/>
    <w:rsid w:val="002C2C03"/>
    <w:rsid w:val="002C2D9D"/>
    <w:rsid w:val="002C3879"/>
    <w:rsid w:val="002C3E7C"/>
    <w:rsid w:val="002C4395"/>
    <w:rsid w:val="002C47D4"/>
    <w:rsid w:val="002C4A3D"/>
    <w:rsid w:val="002C5D53"/>
    <w:rsid w:val="002C642A"/>
    <w:rsid w:val="002C64DA"/>
    <w:rsid w:val="002C71A8"/>
    <w:rsid w:val="002C73A4"/>
    <w:rsid w:val="002C7E1A"/>
    <w:rsid w:val="002D22FA"/>
    <w:rsid w:val="002D282B"/>
    <w:rsid w:val="002D446A"/>
    <w:rsid w:val="002D50CD"/>
    <w:rsid w:val="002D58A1"/>
    <w:rsid w:val="002D6D40"/>
    <w:rsid w:val="002D7078"/>
    <w:rsid w:val="002E22E9"/>
    <w:rsid w:val="002E35D7"/>
    <w:rsid w:val="002E5199"/>
    <w:rsid w:val="002E64F8"/>
    <w:rsid w:val="002F0256"/>
    <w:rsid w:val="002F0F5D"/>
    <w:rsid w:val="002F12AB"/>
    <w:rsid w:val="002F1D68"/>
    <w:rsid w:val="002F2A37"/>
    <w:rsid w:val="002F31CE"/>
    <w:rsid w:val="002F31E1"/>
    <w:rsid w:val="002F379D"/>
    <w:rsid w:val="002F40BA"/>
    <w:rsid w:val="002F4760"/>
    <w:rsid w:val="002F619D"/>
    <w:rsid w:val="002F72DA"/>
    <w:rsid w:val="002F73A7"/>
    <w:rsid w:val="003003FE"/>
    <w:rsid w:val="00301EAE"/>
    <w:rsid w:val="00302201"/>
    <w:rsid w:val="0030255C"/>
    <w:rsid w:val="00302EC5"/>
    <w:rsid w:val="00302FDF"/>
    <w:rsid w:val="00303134"/>
    <w:rsid w:val="00303618"/>
    <w:rsid w:val="00303A8A"/>
    <w:rsid w:val="00305601"/>
    <w:rsid w:val="0030614A"/>
    <w:rsid w:val="003065E3"/>
    <w:rsid w:val="00306854"/>
    <w:rsid w:val="00306973"/>
    <w:rsid w:val="0030725E"/>
    <w:rsid w:val="0030749D"/>
    <w:rsid w:val="00307B4E"/>
    <w:rsid w:val="00307F67"/>
    <w:rsid w:val="0031066A"/>
    <w:rsid w:val="00310881"/>
    <w:rsid w:val="003109EB"/>
    <w:rsid w:val="00310B00"/>
    <w:rsid w:val="00311190"/>
    <w:rsid w:val="00311BBC"/>
    <w:rsid w:val="00314927"/>
    <w:rsid w:val="00314E8B"/>
    <w:rsid w:val="0031608A"/>
    <w:rsid w:val="00316546"/>
    <w:rsid w:val="00316957"/>
    <w:rsid w:val="00316C36"/>
    <w:rsid w:val="00317051"/>
    <w:rsid w:val="00317A07"/>
    <w:rsid w:val="00317AC6"/>
    <w:rsid w:val="00317D68"/>
    <w:rsid w:val="003200D6"/>
    <w:rsid w:val="0032140A"/>
    <w:rsid w:val="003215FA"/>
    <w:rsid w:val="0032184D"/>
    <w:rsid w:val="003220A8"/>
    <w:rsid w:val="003229B1"/>
    <w:rsid w:val="00322D12"/>
    <w:rsid w:val="00323328"/>
    <w:rsid w:val="0032525E"/>
    <w:rsid w:val="00325D38"/>
    <w:rsid w:val="00326466"/>
    <w:rsid w:val="0033062C"/>
    <w:rsid w:val="003306BC"/>
    <w:rsid w:val="003311BC"/>
    <w:rsid w:val="00332425"/>
    <w:rsid w:val="003336E9"/>
    <w:rsid w:val="0033461B"/>
    <w:rsid w:val="003346C4"/>
    <w:rsid w:val="00334CEA"/>
    <w:rsid w:val="00334E2C"/>
    <w:rsid w:val="0033595B"/>
    <w:rsid w:val="003364E8"/>
    <w:rsid w:val="003367F1"/>
    <w:rsid w:val="00337A79"/>
    <w:rsid w:val="00337CE9"/>
    <w:rsid w:val="00337E8C"/>
    <w:rsid w:val="0034000E"/>
    <w:rsid w:val="00341D69"/>
    <w:rsid w:val="003427E9"/>
    <w:rsid w:val="00342D87"/>
    <w:rsid w:val="003450FE"/>
    <w:rsid w:val="00345604"/>
    <w:rsid w:val="00350756"/>
    <w:rsid w:val="00350991"/>
    <w:rsid w:val="00350D32"/>
    <w:rsid w:val="00350D6A"/>
    <w:rsid w:val="00351A33"/>
    <w:rsid w:val="00352B92"/>
    <w:rsid w:val="00352BB6"/>
    <w:rsid w:val="0035350E"/>
    <w:rsid w:val="00353C73"/>
    <w:rsid w:val="00353CFC"/>
    <w:rsid w:val="00354F08"/>
    <w:rsid w:val="00355BA7"/>
    <w:rsid w:val="003566D0"/>
    <w:rsid w:val="0035690F"/>
    <w:rsid w:val="00357AA9"/>
    <w:rsid w:val="00361661"/>
    <w:rsid w:val="0036181F"/>
    <w:rsid w:val="00362034"/>
    <w:rsid w:val="00364854"/>
    <w:rsid w:val="00365445"/>
    <w:rsid w:val="0036673E"/>
    <w:rsid w:val="00367583"/>
    <w:rsid w:val="00372826"/>
    <w:rsid w:val="003747B9"/>
    <w:rsid w:val="00374A1F"/>
    <w:rsid w:val="00375E4B"/>
    <w:rsid w:val="003765EA"/>
    <w:rsid w:val="00377B16"/>
    <w:rsid w:val="00382036"/>
    <w:rsid w:val="0038284C"/>
    <w:rsid w:val="00382FED"/>
    <w:rsid w:val="00384A4B"/>
    <w:rsid w:val="00385FA9"/>
    <w:rsid w:val="003867EE"/>
    <w:rsid w:val="003907E8"/>
    <w:rsid w:val="00390D28"/>
    <w:rsid w:val="00390F26"/>
    <w:rsid w:val="00391452"/>
    <w:rsid w:val="00391545"/>
    <w:rsid w:val="0039673F"/>
    <w:rsid w:val="00397BF5"/>
    <w:rsid w:val="003A07A6"/>
    <w:rsid w:val="003A08AD"/>
    <w:rsid w:val="003A0E5E"/>
    <w:rsid w:val="003A1280"/>
    <w:rsid w:val="003A2EF4"/>
    <w:rsid w:val="003A302E"/>
    <w:rsid w:val="003A6102"/>
    <w:rsid w:val="003A68D7"/>
    <w:rsid w:val="003A695B"/>
    <w:rsid w:val="003B01BB"/>
    <w:rsid w:val="003B0559"/>
    <w:rsid w:val="003B1930"/>
    <w:rsid w:val="003B2D27"/>
    <w:rsid w:val="003B3764"/>
    <w:rsid w:val="003B6E94"/>
    <w:rsid w:val="003B70F4"/>
    <w:rsid w:val="003B7B22"/>
    <w:rsid w:val="003C0349"/>
    <w:rsid w:val="003C06F6"/>
    <w:rsid w:val="003C30D0"/>
    <w:rsid w:val="003C3CF2"/>
    <w:rsid w:val="003C430D"/>
    <w:rsid w:val="003C49C2"/>
    <w:rsid w:val="003C4B88"/>
    <w:rsid w:val="003C4D8F"/>
    <w:rsid w:val="003C57E6"/>
    <w:rsid w:val="003C5A43"/>
    <w:rsid w:val="003C6611"/>
    <w:rsid w:val="003C66AA"/>
    <w:rsid w:val="003C6EFC"/>
    <w:rsid w:val="003C6F95"/>
    <w:rsid w:val="003D0BED"/>
    <w:rsid w:val="003D1815"/>
    <w:rsid w:val="003D51C5"/>
    <w:rsid w:val="003D6237"/>
    <w:rsid w:val="003D6CEF"/>
    <w:rsid w:val="003D7D85"/>
    <w:rsid w:val="003E0755"/>
    <w:rsid w:val="003E0C5A"/>
    <w:rsid w:val="003E0CF9"/>
    <w:rsid w:val="003E1028"/>
    <w:rsid w:val="003E299C"/>
    <w:rsid w:val="003E36D6"/>
    <w:rsid w:val="003E3A6E"/>
    <w:rsid w:val="003E3CCC"/>
    <w:rsid w:val="003E493C"/>
    <w:rsid w:val="003E57D0"/>
    <w:rsid w:val="003E5D04"/>
    <w:rsid w:val="003E6842"/>
    <w:rsid w:val="003E7B2F"/>
    <w:rsid w:val="003F01D5"/>
    <w:rsid w:val="003F0761"/>
    <w:rsid w:val="003F16FC"/>
    <w:rsid w:val="003F3569"/>
    <w:rsid w:val="003F4717"/>
    <w:rsid w:val="003F4931"/>
    <w:rsid w:val="003F52E3"/>
    <w:rsid w:val="003F6A48"/>
    <w:rsid w:val="003F6AC7"/>
    <w:rsid w:val="003F6D57"/>
    <w:rsid w:val="003F7197"/>
    <w:rsid w:val="003F7237"/>
    <w:rsid w:val="003F7509"/>
    <w:rsid w:val="00400630"/>
    <w:rsid w:val="004011A0"/>
    <w:rsid w:val="00403506"/>
    <w:rsid w:val="00404AAB"/>
    <w:rsid w:val="004051BA"/>
    <w:rsid w:val="00406EC1"/>
    <w:rsid w:val="00407C7A"/>
    <w:rsid w:val="00410C5B"/>
    <w:rsid w:val="00412322"/>
    <w:rsid w:val="00412F3C"/>
    <w:rsid w:val="004138C0"/>
    <w:rsid w:val="0041502B"/>
    <w:rsid w:val="00416091"/>
    <w:rsid w:val="00416A7C"/>
    <w:rsid w:val="0042122D"/>
    <w:rsid w:val="00421879"/>
    <w:rsid w:val="004219B7"/>
    <w:rsid w:val="00422454"/>
    <w:rsid w:val="004226C7"/>
    <w:rsid w:val="004236AC"/>
    <w:rsid w:val="00423FEC"/>
    <w:rsid w:val="0042616A"/>
    <w:rsid w:val="004274D2"/>
    <w:rsid w:val="00427CEB"/>
    <w:rsid w:val="004309BB"/>
    <w:rsid w:val="0043118C"/>
    <w:rsid w:val="004319F6"/>
    <w:rsid w:val="0043290C"/>
    <w:rsid w:val="004338D5"/>
    <w:rsid w:val="0043394B"/>
    <w:rsid w:val="004341F6"/>
    <w:rsid w:val="004354E1"/>
    <w:rsid w:val="00436461"/>
    <w:rsid w:val="004366EC"/>
    <w:rsid w:val="00436EBC"/>
    <w:rsid w:val="00437027"/>
    <w:rsid w:val="004407FA"/>
    <w:rsid w:val="00442220"/>
    <w:rsid w:val="00443C04"/>
    <w:rsid w:val="004442A1"/>
    <w:rsid w:val="004456E8"/>
    <w:rsid w:val="00446394"/>
    <w:rsid w:val="0044666F"/>
    <w:rsid w:val="0044670C"/>
    <w:rsid w:val="00446A54"/>
    <w:rsid w:val="00447439"/>
    <w:rsid w:val="00450125"/>
    <w:rsid w:val="00450D90"/>
    <w:rsid w:val="00453CB3"/>
    <w:rsid w:val="00454DA4"/>
    <w:rsid w:val="0045557E"/>
    <w:rsid w:val="00456D54"/>
    <w:rsid w:val="00457012"/>
    <w:rsid w:val="00457037"/>
    <w:rsid w:val="00457619"/>
    <w:rsid w:val="00457E17"/>
    <w:rsid w:val="0046104C"/>
    <w:rsid w:val="004617B8"/>
    <w:rsid w:val="00461B57"/>
    <w:rsid w:val="00461BB9"/>
    <w:rsid w:val="00462C22"/>
    <w:rsid w:val="004632EF"/>
    <w:rsid w:val="00463567"/>
    <w:rsid w:val="004636EA"/>
    <w:rsid w:val="00463806"/>
    <w:rsid w:val="004654A4"/>
    <w:rsid w:val="00465567"/>
    <w:rsid w:val="00466012"/>
    <w:rsid w:val="004665FB"/>
    <w:rsid w:val="00466CF1"/>
    <w:rsid w:val="00467804"/>
    <w:rsid w:val="00467E97"/>
    <w:rsid w:val="004712CB"/>
    <w:rsid w:val="004715BC"/>
    <w:rsid w:val="00472CBE"/>
    <w:rsid w:val="00473F5B"/>
    <w:rsid w:val="00474560"/>
    <w:rsid w:val="004758EB"/>
    <w:rsid w:val="00475DCB"/>
    <w:rsid w:val="00476270"/>
    <w:rsid w:val="004764BC"/>
    <w:rsid w:val="0047777A"/>
    <w:rsid w:val="00480142"/>
    <w:rsid w:val="00480FFD"/>
    <w:rsid w:val="0048224C"/>
    <w:rsid w:val="00482561"/>
    <w:rsid w:val="00483703"/>
    <w:rsid w:val="00484730"/>
    <w:rsid w:val="0048487F"/>
    <w:rsid w:val="00484932"/>
    <w:rsid w:val="00484F7F"/>
    <w:rsid w:val="00487479"/>
    <w:rsid w:val="0048782F"/>
    <w:rsid w:val="0049082B"/>
    <w:rsid w:val="00490B9D"/>
    <w:rsid w:val="004910E8"/>
    <w:rsid w:val="00491488"/>
    <w:rsid w:val="00491C4E"/>
    <w:rsid w:val="0049268A"/>
    <w:rsid w:val="00494D38"/>
    <w:rsid w:val="00497EED"/>
    <w:rsid w:val="004A043B"/>
    <w:rsid w:val="004A08C4"/>
    <w:rsid w:val="004A132B"/>
    <w:rsid w:val="004A1406"/>
    <w:rsid w:val="004A4AEB"/>
    <w:rsid w:val="004A7AD6"/>
    <w:rsid w:val="004B032B"/>
    <w:rsid w:val="004B1962"/>
    <w:rsid w:val="004B2B5E"/>
    <w:rsid w:val="004B3175"/>
    <w:rsid w:val="004B32F1"/>
    <w:rsid w:val="004B385A"/>
    <w:rsid w:val="004B618F"/>
    <w:rsid w:val="004B6AB9"/>
    <w:rsid w:val="004B6B32"/>
    <w:rsid w:val="004B7850"/>
    <w:rsid w:val="004C09DD"/>
    <w:rsid w:val="004C16ED"/>
    <w:rsid w:val="004C1713"/>
    <w:rsid w:val="004C1B6D"/>
    <w:rsid w:val="004C305B"/>
    <w:rsid w:val="004C35D4"/>
    <w:rsid w:val="004C4106"/>
    <w:rsid w:val="004C41F7"/>
    <w:rsid w:val="004C4556"/>
    <w:rsid w:val="004C4E1B"/>
    <w:rsid w:val="004C6F13"/>
    <w:rsid w:val="004C7707"/>
    <w:rsid w:val="004D2122"/>
    <w:rsid w:val="004D2199"/>
    <w:rsid w:val="004D28D5"/>
    <w:rsid w:val="004D29E0"/>
    <w:rsid w:val="004D41F2"/>
    <w:rsid w:val="004D4460"/>
    <w:rsid w:val="004D4913"/>
    <w:rsid w:val="004D5DB4"/>
    <w:rsid w:val="004D6327"/>
    <w:rsid w:val="004D693D"/>
    <w:rsid w:val="004D7AA2"/>
    <w:rsid w:val="004D7B61"/>
    <w:rsid w:val="004E008F"/>
    <w:rsid w:val="004E02BF"/>
    <w:rsid w:val="004E06C8"/>
    <w:rsid w:val="004E218D"/>
    <w:rsid w:val="004E2621"/>
    <w:rsid w:val="004E308B"/>
    <w:rsid w:val="004E3B65"/>
    <w:rsid w:val="004E6959"/>
    <w:rsid w:val="004E6F70"/>
    <w:rsid w:val="004E7238"/>
    <w:rsid w:val="004E7E8A"/>
    <w:rsid w:val="004F0734"/>
    <w:rsid w:val="004F1BCE"/>
    <w:rsid w:val="004F1F4D"/>
    <w:rsid w:val="004F205A"/>
    <w:rsid w:val="004F37D8"/>
    <w:rsid w:val="004F3841"/>
    <w:rsid w:val="004F4656"/>
    <w:rsid w:val="004F47C8"/>
    <w:rsid w:val="004F6DFC"/>
    <w:rsid w:val="00500974"/>
    <w:rsid w:val="00500B67"/>
    <w:rsid w:val="0050176B"/>
    <w:rsid w:val="005018F5"/>
    <w:rsid w:val="00501B9D"/>
    <w:rsid w:val="00501EE1"/>
    <w:rsid w:val="00501FE2"/>
    <w:rsid w:val="005021DF"/>
    <w:rsid w:val="005026F5"/>
    <w:rsid w:val="00502841"/>
    <w:rsid w:val="00502F6D"/>
    <w:rsid w:val="005031F2"/>
    <w:rsid w:val="005058EF"/>
    <w:rsid w:val="00505AD2"/>
    <w:rsid w:val="00506151"/>
    <w:rsid w:val="00507347"/>
    <w:rsid w:val="005074AC"/>
    <w:rsid w:val="00507898"/>
    <w:rsid w:val="00507D0E"/>
    <w:rsid w:val="00510405"/>
    <w:rsid w:val="005106C2"/>
    <w:rsid w:val="00510838"/>
    <w:rsid w:val="00510A70"/>
    <w:rsid w:val="00510B7F"/>
    <w:rsid w:val="00510C29"/>
    <w:rsid w:val="00510D0F"/>
    <w:rsid w:val="00512A49"/>
    <w:rsid w:val="00514FD2"/>
    <w:rsid w:val="00515C37"/>
    <w:rsid w:val="00515F7E"/>
    <w:rsid w:val="00516688"/>
    <w:rsid w:val="00516C76"/>
    <w:rsid w:val="00516DE6"/>
    <w:rsid w:val="00520056"/>
    <w:rsid w:val="00520DED"/>
    <w:rsid w:val="00520F21"/>
    <w:rsid w:val="00520FA8"/>
    <w:rsid w:val="0052190B"/>
    <w:rsid w:val="00521AA6"/>
    <w:rsid w:val="00522AFF"/>
    <w:rsid w:val="00522B8C"/>
    <w:rsid w:val="00522C78"/>
    <w:rsid w:val="0052418C"/>
    <w:rsid w:val="005241AD"/>
    <w:rsid w:val="00524C12"/>
    <w:rsid w:val="00524D59"/>
    <w:rsid w:val="00525E5E"/>
    <w:rsid w:val="00527943"/>
    <w:rsid w:val="00527CD2"/>
    <w:rsid w:val="00532E86"/>
    <w:rsid w:val="005330D5"/>
    <w:rsid w:val="00533B8A"/>
    <w:rsid w:val="00533FF0"/>
    <w:rsid w:val="0053420D"/>
    <w:rsid w:val="00534698"/>
    <w:rsid w:val="0053597A"/>
    <w:rsid w:val="005366A3"/>
    <w:rsid w:val="00537BED"/>
    <w:rsid w:val="00537C3D"/>
    <w:rsid w:val="00540126"/>
    <w:rsid w:val="0054015D"/>
    <w:rsid w:val="00541C32"/>
    <w:rsid w:val="005430E2"/>
    <w:rsid w:val="00544A09"/>
    <w:rsid w:val="00544FFC"/>
    <w:rsid w:val="005451FE"/>
    <w:rsid w:val="00546DBE"/>
    <w:rsid w:val="005524E7"/>
    <w:rsid w:val="005529BC"/>
    <w:rsid w:val="005536D3"/>
    <w:rsid w:val="00553808"/>
    <w:rsid w:val="00554952"/>
    <w:rsid w:val="00554AD3"/>
    <w:rsid w:val="00554EE8"/>
    <w:rsid w:val="00555296"/>
    <w:rsid w:val="0055572A"/>
    <w:rsid w:val="005558AB"/>
    <w:rsid w:val="00555EDE"/>
    <w:rsid w:val="005562C3"/>
    <w:rsid w:val="0055695D"/>
    <w:rsid w:val="00556DC9"/>
    <w:rsid w:val="005575AF"/>
    <w:rsid w:val="00560BD2"/>
    <w:rsid w:val="005616C3"/>
    <w:rsid w:val="00562081"/>
    <w:rsid w:val="00562F60"/>
    <w:rsid w:val="00562F9B"/>
    <w:rsid w:val="005639EA"/>
    <w:rsid w:val="005653D9"/>
    <w:rsid w:val="00566F83"/>
    <w:rsid w:val="00567152"/>
    <w:rsid w:val="00567AC8"/>
    <w:rsid w:val="00570508"/>
    <w:rsid w:val="005712E4"/>
    <w:rsid w:val="00573935"/>
    <w:rsid w:val="00575034"/>
    <w:rsid w:val="005755E3"/>
    <w:rsid w:val="00575C46"/>
    <w:rsid w:val="00576517"/>
    <w:rsid w:val="00576A69"/>
    <w:rsid w:val="00580C77"/>
    <w:rsid w:val="005812FC"/>
    <w:rsid w:val="00583285"/>
    <w:rsid w:val="00584C98"/>
    <w:rsid w:val="00584F15"/>
    <w:rsid w:val="005864A8"/>
    <w:rsid w:val="00586790"/>
    <w:rsid w:val="00586EBE"/>
    <w:rsid w:val="00587299"/>
    <w:rsid w:val="00587868"/>
    <w:rsid w:val="00587B83"/>
    <w:rsid w:val="00591248"/>
    <w:rsid w:val="0059128C"/>
    <w:rsid w:val="00592E91"/>
    <w:rsid w:val="00593E6B"/>
    <w:rsid w:val="00594811"/>
    <w:rsid w:val="00594E98"/>
    <w:rsid w:val="005969C4"/>
    <w:rsid w:val="00597942"/>
    <w:rsid w:val="005A14F8"/>
    <w:rsid w:val="005A463D"/>
    <w:rsid w:val="005A4DAA"/>
    <w:rsid w:val="005A65E2"/>
    <w:rsid w:val="005A66D2"/>
    <w:rsid w:val="005A6B9C"/>
    <w:rsid w:val="005B011E"/>
    <w:rsid w:val="005B0C32"/>
    <w:rsid w:val="005B0C6C"/>
    <w:rsid w:val="005B105C"/>
    <w:rsid w:val="005B12D3"/>
    <w:rsid w:val="005B18F9"/>
    <w:rsid w:val="005B1F35"/>
    <w:rsid w:val="005B21E9"/>
    <w:rsid w:val="005B314E"/>
    <w:rsid w:val="005B3548"/>
    <w:rsid w:val="005B4C2F"/>
    <w:rsid w:val="005B5671"/>
    <w:rsid w:val="005B5707"/>
    <w:rsid w:val="005B609A"/>
    <w:rsid w:val="005B681F"/>
    <w:rsid w:val="005B6E88"/>
    <w:rsid w:val="005B70A1"/>
    <w:rsid w:val="005C0ABF"/>
    <w:rsid w:val="005C0CF5"/>
    <w:rsid w:val="005C17B0"/>
    <w:rsid w:val="005C2D48"/>
    <w:rsid w:val="005C3E04"/>
    <w:rsid w:val="005C47E4"/>
    <w:rsid w:val="005C494F"/>
    <w:rsid w:val="005C511A"/>
    <w:rsid w:val="005C629F"/>
    <w:rsid w:val="005C7050"/>
    <w:rsid w:val="005C7A3E"/>
    <w:rsid w:val="005D0824"/>
    <w:rsid w:val="005D1546"/>
    <w:rsid w:val="005D1B44"/>
    <w:rsid w:val="005D21EC"/>
    <w:rsid w:val="005D282C"/>
    <w:rsid w:val="005D5BBA"/>
    <w:rsid w:val="005D64F1"/>
    <w:rsid w:val="005D6844"/>
    <w:rsid w:val="005D6E3C"/>
    <w:rsid w:val="005D7912"/>
    <w:rsid w:val="005E01D9"/>
    <w:rsid w:val="005E0454"/>
    <w:rsid w:val="005E05DD"/>
    <w:rsid w:val="005E0B07"/>
    <w:rsid w:val="005E1A56"/>
    <w:rsid w:val="005E1B09"/>
    <w:rsid w:val="005E27A4"/>
    <w:rsid w:val="005E3118"/>
    <w:rsid w:val="005E3313"/>
    <w:rsid w:val="005E49D1"/>
    <w:rsid w:val="005E530A"/>
    <w:rsid w:val="005E6649"/>
    <w:rsid w:val="005E688A"/>
    <w:rsid w:val="005F0A81"/>
    <w:rsid w:val="005F1457"/>
    <w:rsid w:val="005F2C76"/>
    <w:rsid w:val="005F383E"/>
    <w:rsid w:val="005F38B8"/>
    <w:rsid w:val="005F3A06"/>
    <w:rsid w:val="005F4FE8"/>
    <w:rsid w:val="005F52FF"/>
    <w:rsid w:val="005F55F8"/>
    <w:rsid w:val="005F6006"/>
    <w:rsid w:val="005F6B28"/>
    <w:rsid w:val="005F6D77"/>
    <w:rsid w:val="005F6FEC"/>
    <w:rsid w:val="005F7699"/>
    <w:rsid w:val="005F76E5"/>
    <w:rsid w:val="0060026C"/>
    <w:rsid w:val="00602A0E"/>
    <w:rsid w:val="00603351"/>
    <w:rsid w:val="0060408A"/>
    <w:rsid w:val="0060444D"/>
    <w:rsid w:val="006100C4"/>
    <w:rsid w:val="00612863"/>
    <w:rsid w:val="00612CAB"/>
    <w:rsid w:val="00612E9E"/>
    <w:rsid w:val="0061373E"/>
    <w:rsid w:val="006138ED"/>
    <w:rsid w:val="00613AB4"/>
    <w:rsid w:val="0061490B"/>
    <w:rsid w:val="006149A9"/>
    <w:rsid w:val="00621CA5"/>
    <w:rsid w:val="00622A2C"/>
    <w:rsid w:val="00623075"/>
    <w:rsid w:val="00623F1C"/>
    <w:rsid w:val="00624084"/>
    <w:rsid w:val="00624A76"/>
    <w:rsid w:val="00624DD1"/>
    <w:rsid w:val="006250E6"/>
    <w:rsid w:val="006252FB"/>
    <w:rsid w:val="006256B6"/>
    <w:rsid w:val="00625CAD"/>
    <w:rsid w:val="00625CEC"/>
    <w:rsid w:val="00627454"/>
    <w:rsid w:val="0063125B"/>
    <w:rsid w:val="00633165"/>
    <w:rsid w:val="006332CF"/>
    <w:rsid w:val="00633365"/>
    <w:rsid w:val="00634174"/>
    <w:rsid w:val="006361B7"/>
    <w:rsid w:val="00636C8A"/>
    <w:rsid w:val="006371EB"/>
    <w:rsid w:val="00640129"/>
    <w:rsid w:val="006403F1"/>
    <w:rsid w:val="006407A6"/>
    <w:rsid w:val="00640C65"/>
    <w:rsid w:val="00641FE6"/>
    <w:rsid w:val="00642219"/>
    <w:rsid w:val="006425DA"/>
    <w:rsid w:val="00643269"/>
    <w:rsid w:val="00643469"/>
    <w:rsid w:val="00643978"/>
    <w:rsid w:val="00643E9E"/>
    <w:rsid w:val="00644776"/>
    <w:rsid w:val="00644C1B"/>
    <w:rsid w:val="00645CDA"/>
    <w:rsid w:val="00647CC4"/>
    <w:rsid w:val="00651B2B"/>
    <w:rsid w:val="00652ADC"/>
    <w:rsid w:val="00652E2A"/>
    <w:rsid w:val="00653987"/>
    <w:rsid w:val="00656D36"/>
    <w:rsid w:val="00657737"/>
    <w:rsid w:val="006606D1"/>
    <w:rsid w:val="00661B29"/>
    <w:rsid w:val="00661E3C"/>
    <w:rsid w:val="00663946"/>
    <w:rsid w:val="006639C2"/>
    <w:rsid w:val="006639D5"/>
    <w:rsid w:val="00664FBE"/>
    <w:rsid w:val="006657A1"/>
    <w:rsid w:val="00665BE1"/>
    <w:rsid w:val="006668B9"/>
    <w:rsid w:val="00666A23"/>
    <w:rsid w:val="00671431"/>
    <w:rsid w:val="00671C5A"/>
    <w:rsid w:val="00672940"/>
    <w:rsid w:val="00672A32"/>
    <w:rsid w:val="006737E0"/>
    <w:rsid w:val="00674C27"/>
    <w:rsid w:val="00675A94"/>
    <w:rsid w:val="00675E63"/>
    <w:rsid w:val="00677462"/>
    <w:rsid w:val="00680513"/>
    <w:rsid w:val="00681242"/>
    <w:rsid w:val="00681C80"/>
    <w:rsid w:val="00681FD3"/>
    <w:rsid w:val="00682AC5"/>
    <w:rsid w:val="00683ED1"/>
    <w:rsid w:val="00685912"/>
    <w:rsid w:val="00685CE7"/>
    <w:rsid w:val="00690394"/>
    <w:rsid w:val="006908AE"/>
    <w:rsid w:val="006919A8"/>
    <w:rsid w:val="006922CE"/>
    <w:rsid w:val="0069282E"/>
    <w:rsid w:val="00693706"/>
    <w:rsid w:val="00693A5E"/>
    <w:rsid w:val="00693CB3"/>
    <w:rsid w:val="0069572F"/>
    <w:rsid w:val="00695831"/>
    <w:rsid w:val="0069670A"/>
    <w:rsid w:val="00697072"/>
    <w:rsid w:val="00697217"/>
    <w:rsid w:val="00697F81"/>
    <w:rsid w:val="006A037A"/>
    <w:rsid w:val="006A0FE1"/>
    <w:rsid w:val="006A2863"/>
    <w:rsid w:val="006A2B2F"/>
    <w:rsid w:val="006A2F9D"/>
    <w:rsid w:val="006A476A"/>
    <w:rsid w:val="006A4954"/>
    <w:rsid w:val="006A5188"/>
    <w:rsid w:val="006A57E6"/>
    <w:rsid w:val="006B0603"/>
    <w:rsid w:val="006B0B1A"/>
    <w:rsid w:val="006B0DF3"/>
    <w:rsid w:val="006B209D"/>
    <w:rsid w:val="006B2A84"/>
    <w:rsid w:val="006B402C"/>
    <w:rsid w:val="006B4E65"/>
    <w:rsid w:val="006B5009"/>
    <w:rsid w:val="006B5201"/>
    <w:rsid w:val="006B58CC"/>
    <w:rsid w:val="006B5971"/>
    <w:rsid w:val="006B6EC1"/>
    <w:rsid w:val="006B7A98"/>
    <w:rsid w:val="006C03B3"/>
    <w:rsid w:val="006C03DA"/>
    <w:rsid w:val="006C0660"/>
    <w:rsid w:val="006C2DAC"/>
    <w:rsid w:val="006C2DD3"/>
    <w:rsid w:val="006C2FD0"/>
    <w:rsid w:val="006C36F5"/>
    <w:rsid w:val="006C3B00"/>
    <w:rsid w:val="006C4BBC"/>
    <w:rsid w:val="006C4DCD"/>
    <w:rsid w:val="006C5460"/>
    <w:rsid w:val="006C62B1"/>
    <w:rsid w:val="006D206A"/>
    <w:rsid w:val="006D2342"/>
    <w:rsid w:val="006D2ADD"/>
    <w:rsid w:val="006D582A"/>
    <w:rsid w:val="006D5885"/>
    <w:rsid w:val="006D657A"/>
    <w:rsid w:val="006D6756"/>
    <w:rsid w:val="006D69B2"/>
    <w:rsid w:val="006D7282"/>
    <w:rsid w:val="006D7867"/>
    <w:rsid w:val="006D7F7E"/>
    <w:rsid w:val="006E00DB"/>
    <w:rsid w:val="006E0278"/>
    <w:rsid w:val="006E04BA"/>
    <w:rsid w:val="006E14FA"/>
    <w:rsid w:val="006E2B42"/>
    <w:rsid w:val="006E2F1B"/>
    <w:rsid w:val="006E3422"/>
    <w:rsid w:val="006E3E77"/>
    <w:rsid w:val="006E44E6"/>
    <w:rsid w:val="006E50FF"/>
    <w:rsid w:val="006E51CA"/>
    <w:rsid w:val="006E6137"/>
    <w:rsid w:val="006E75D8"/>
    <w:rsid w:val="006F0281"/>
    <w:rsid w:val="006F04C4"/>
    <w:rsid w:val="006F14FE"/>
    <w:rsid w:val="006F1703"/>
    <w:rsid w:val="006F1A3B"/>
    <w:rsid w:val="006F4AA2"/>
    <w:rsid w:val="006F5F0C"/>
    <w:rsid w:val="006F65C4"/>
    <w:rsid w:val="006F6670"/>
    <w:rsid w:val="006F6AE4"/>
    <w:rsid w:val="006F757F"/>
    <w:rsid w:val="006F7883"/>
    <w:rsid w:val="007003C2"/>
    <w:rsid w:val="00701321"/>
    <w:rsid w:val="0070265D"/>
    <w:rsid w:val="00702A0F"/>
    <w:rsid w:val="00702ADC"/>
    <w:rsid w:val="00703874"/>
    <w:rsid w:val="00703D7D"/>
    <w:rsid w:val="00704884"/>
    <w:rsid w:val="00704BED"/>
    <w:rsid w:val="00704C7F"/>
    <w:rsid w:val="00705EA8"/>
    <w:rsid w:val="00707C67"/>
    <w:rsid w:val="007122EC"/>
    <w:rsid w:val="00713B15"/>
    <w:rsid w:val="007141DF"/>
    <w:rsid w:val="00714490"/>
    <w:rsid w:val="00714D90"/>
    <w:rsid w:val="00715938"/>
    <w:rsid w:val="00715D99"/>
    <w:rsid w:val="00716C84"/>
    <w:rsid w:val="007178F8"/>
    <w:rsid w:val="007212AA"/>
    <w:rsid w:val="00722C7A"/>
    <w:rsid w:val="0072536D"/>
    <w:rsid w:val="00725CCE"/>
    <w:rsid w:val="007263C2"/>
    <w:rsid w:val="0072697B"/>
    <w:rsid w:val="00726E58"/>
    <w:rsid w:val="00727BB1"/>
    <w:rsid w:val="00730171"/>
    <w:rsid w:val="00732165"/>
    <w:rsid w:val="00732AC5"/>
    <w:rsid w:val="00732BD7"/>
    <w:rsid w:val="00733374"/>
    <w:rsid w:val="00733EE8"/>
    <w:rsid w:val="00734148"/>
    <w:rsid w:val="00735901"/>
    <w:rsid w:val="00735A01"/>
    <w:rsid w:val="007365CC"/>
    <w:rsid w:val="007411E6"/>
    <w:rsid w:val="00744CC5"/>
    <w:rsid w:val="00744F73"/>
    <w:rsid w:val="00745228"/>
    <w:rsid w:val="007464B0"/>
    <w:rsid w:val="00746D8B"/>
    <w:rsid w:val="00747AA7"/>
    <w:rsid w:val="00751BA1"/>
    <w:rsid w:val="0075308E"/>
    <w:rsid w:val="00753939"/>
    <w:rsid w:val="0075530E"/>
    <w:rsid w:val="007558B8"/>
    <w:rsid w:val="00756135"/>
    <w:rsid w:val="007565E4"/>
    <w:rsid w:val="007568A7"/>
    <w:rsid w:val="00756CDE"/>
    <w:rsid w:val="00757F09"/>
    <w:rsid w:val="00760C20"/>
    <w:rsid w:val="00761C5F"/>
    <w:rsid w:val="00762D08"/>
    <w:rsid w:val="00763030"/>
    <w:rsid w:val="00763353"/>
    <w:rsid w:val="007636D1"/>
    <w:rsid w:val="007645E0"/>
    <w:rsid w:val="0076534C"/>
    <w:rsid w:val="00767B43"/>
    <w:rsid w:val="00767B89"/>
    <w:rsid w:val="00767E4C"/>
    <w:rsid w:val="0077027E"/>
    <w:rsid w:val="0077069B"/>
    <w:rsid w:val="00770759"/>
    <w:rsid w:val="00771049"/>
    <w:rsid w:val="007716D0"/>
    <w:rsid w:val="00771F5B"/>
    <w:rsid w:val="007730D3"/>
    <w:rsid w:val="0077369A"/>
    <w:rsid w:val="00774A6E"/>
    <w:rsid w:val="0077746F"/>
    <w:rsid w:val="00780995"/>
    <w:rsid w:val="00781B10"/>
    <w:rsid w:val="00782C67"/>
    <w:rsid w:val="00783779"/>
    <w:rsid w:val="0078397D"/>
    <w:rsid w:val="00783F0D"/>
    <w:rsid w:val="00785B03"/>
    <w:rsid w:val="00785EC5"/>
    <w:rsid w:val="007869A0"/>
    <w:rsid w:val="00786B86"/>
    <w:rsid w:val="007902BB"/>
    <w:rsid w:val="00790744"/>
    <w:rsid w:val="00790BAF"/>
    <w:rsid w:val="00792740"/>
    <w:rsid w:val="00792E79"/>
    <w:rsid w:val="00794331"/>
    <w:rsid w:val="00794406"/>
    <w:rsid w:val="00794951"/>
    <w:rsid w:val="00794A4A"/>
    <w:rsid w:val="00794B5C"/>
    <w:rsid w:val="00794CBC"/>
    <w:rsid w:val="00795C22"/>
    <w:rsid w:val="00795F85"/>
    <w:rsid w:val="007968B5"/>
    <w:rsid w:val="00797157"/>
    <w:rsid w:val="007973B8"/>
    <w:rsid w:val="00797678"/>
    <w:rsid w:val="00797982"/>
    <w:rsid w:val="007A00E7"/>
    <w:rsid w:val="007A07FC"/>
    <w:rsid w:val="007A0E84"/>
    <w:rsid w:val="007A135B"/>
    <w:rsid w:val="007A14CB"/>
    <w:rsid w:val="007A212D"/>
    <w:rsid w:val="007A2703"/>
    <w:rsid w:val="007A2D1D"/>
    <w:rsid w:val="007A32F0"/>
    <w:rsid w:val="007A3781"/>
    <w:rsid w:val="007A3E8A"/>
    <w:rsid w:val="007A43D0"/>
    <w:rsid w:val="007A5855"/>
    <w:rsid w:val="007A5EDE"/>
    <w:rsid w:val="007A5F76"/>
    <w:rsid w:val="007A6294"/>
    <w:rsid w:val="007A6E6B"/>
    <w:rsid w:val="007A72F6"/>
    <w:rsid w:val="007A74D0"/>
    <w:rsid w:val="007A7639"/>
    <w:rsid w:val="007A7D90"/>
    <w:rsid w:val="007A7E8C"/>
    <w:rsid w:val="007B148D"/>
    <w:rsid w:val="007B2175"/>
    <w:rsid w:val="007B2949"/>
    <w:rsid w:val="007B2DA3"/>
    <w:rsid w:val="007B31ED"/>
    <w:rsid w:val="007B3848"/>
    <w:rsid w:val="007B7FBA"/>
    <w:rsid w:val="007C0715"/>
    <w:rsid w:val="007C2085"/>
    <w:rsid w:val="007C2466"/>
    <w:rsid w:val="007C273B"/>
    <w:rsid w:val="007C2EC3"/>
    <w:rsid w:val="007C3AE1"/>
    <w:rsid w:val="007C45C1"/>
    <w:rsid w:val="007C4D19"/>
    <w:rsid w:val="007C56C6"/>
    <w:rsid w:val="007C593C"/>
    <w:rsid w:val="007C622D"/>
    <w:rsid w:val="007C74F3"/>
    <w:rsid w:val="007C7988"/>
    <w:rsid w:val="007D054D"/>
    <w:rsid w:val="007D1C3C"/>
    <w:rsid w:val="007D37A7"/>
    <w:rsid w:val="007D3BA9"/>
    <w:rsid w:val="007D3F7F"/>
    <w:rsid w:val="007D43FF"/>
    <w:rsid w:val="007D47E0"/>
    <w:rsid w:val="007D5FB5"/>
    <w:rsid w:val="007D63E2"/>
    <w:rsid w:val="007D71F2"/>
    <w:rsid w:val="007E0F2D"/>
    <w:rsid w:val="007E1E52"/>
    <w:rsid w:val="007E1FD2"/>
    <w:rsid w:val="007E3096"/>
    <w:rsid w:val="007E30E6"/>
    <w:rsid w:val="007E39DB"/>
    <w:rsid w:val="007E4313"/>
    <w:rsid w:val="007E4B0E"/>
    <w:rsid w:val="007E4DEC"/>
    <w:rsid w:val="007E4E87"/>
    <w:rsid w:val="007E5A2F"/>
    <w:rsid w:val="007E5B4B"/>
    <w:rsid w:val="007E6121"/>
    <w:rsid w:val="007E6370"/>
    <w:rsid w:val="007E6966"/>
    <w:rsid w:val="007E6FF9"/>
    <w:rsid w:val="007E741B"/>
    <w:rsid w:val="007E7D63"/>
    <w:rsid w:val="007F0165"/>
    <w:rsid w:val="007F1DF6"/>
    <w:rsid w:val="007F248F"/>
    <w:rsid w:val="007F3D13"/>
    <w:rsid w:val="007F3F22"/>
    <w:rsid w:val="007F4668"/>
    <w:rsid w:val="007F4FC4"/>
    <w:rsid w:val="007F50F0"/>
    <w:rsid w:val="007F556E"/>
    <w:rsid w:val="007F5EDD"/>
    <w:rsid w:val="00801C46"/>
    <w:rsid w:val="00802988"/>
    <w:rsid w:val="00803811"/>
    <w:rsid w:val="00803CFB"/>
    <w:rsid w:val="00803F8D"/>
    <w:rsid w:val="008053FC"/>
    <w:rsid w:val="0080550C"/>
    <w:rsid w:val="008055A9"/>
    <w:rsid w:val="008071B8"/>
    <w:rsid w:val="00810224"/>
    <w:rsid w:val="008111DB"/>
    <w:rsid w:val="00811C64"/>
    <w:rsid w:val="00812417"/>
    <w:rsid w:val="008132A8"/>
    <w:rsid w:val="00813922"/>
    <w:rsid w:val="0081417F"/>
    <w:rsid w:val="00814AA3"/>
    <w:rsid w:val="00815ED4"/>
    <w:rsid w:val="00816AF4"/>
    <w:rsid w:val="00816EC5"/>
    <w:rsid w:val="008171C5"/>
    <w:rsid w:val="008177AE"/>
    <w:rsid w:val="00817B79"/>
    <w:rsid w:val="00820583"/>
    <w:rsid w:val="008209A3"/>
    <w:rsid w:val="00820EC9"/>
    <w:rsid w:val="00821A38"/>
    <w:rsid w:val="008227BC"/>
    <w:rsid w:val="0082465D"/>
    <w:rsid w:val="008251E0"/>
    <w:rsid w:val="00825779"/>
    <w:rsid w:val="00825B08"/>
    <w:rsid w:val="0082629C"/>
    <w:rsid w:val="008264DD"/>
    <w:rsid w:val="00826B17"/>
    <w:rsid w:val="00826CC6"/>
    <w:rsid w:val="008278DD"/>
    <w:rsid w:val="008301C4"/>
    <w:rsid w:val="00833A88"/>
    <w:rsid w:val="00833C94"/>
    <w:rsid w:val="00833E7D"/>
    <w:rsid w:val="008354FA"/>
    <w:rsid w:val="00835615"/>
    <w:rsid w:val="00835ADE"/>
    <w:rsid w:val="00835E6C"/>
    <w:rsid w:val="0083667A"/>
    <w:rsid w:val="00836AF1"/>
    <w:rsid w:val="0083773F"/>
    <w:rsid w:val="00841B43"/>
    <w:rsid w:val="00842569"/>
    <w:rsid w:val="00842CB8"/>
    <w:rsid w:val="0084474A"/>
    <w:rsid w:val="008468EC"/>
    <w:rsid w:val="00847768"/>
    <w:rsid w:val="00847D4C"/>
    <w:rsid w:val="008500C4"/>
    <w:rsid w:val="0085010F"/>
    <w:rsid w:val="0085072D"/>
    <w:rsid w:val="008508C4"/>
    <w:rsid w:val="00852381"/>
    <w:rsid w:val="00853FB0"/>
    <w:rsid w:val="00855D2D"/>
    <w:rsid w:val="00857163"/>
    <w:rsid w:val="0085779D"/>
    <w:rsid w:val="00860988"/>
    <w:rsid w:val="008613C4"/>
    <w:rsid w:val="00861A18"/>
    <w:rsid w:val="0086267A"/>
    <w:rsid w:val="00862B2E"/>
    <w:rsid w:val="00863177"/>
    <w:rsid w:val="008637AC"/>
    <w:rsid w:val="00864EA4"/>
    <w:rsid w:val="00864F51"/>
    <w:rsid w:val="00865664"/>
    <w:rsid w:val="00870F6E"/>
    <w:rsid w:val="00871D98"/>
    <w:rsid w:val="008755ED"/>
    <w:rsid w:val="00875C1F"/>
    <w:rsid w:val="00875E4C"/>
    <w:rsid w:val="0087615D"/>
    <w:rsid w:val="0087636C"/>
    <w:rsid w:val="0087654E"/>
    <w:rsid w:val="00876CA9"/>
    <w:rsid w:val="0087720F"/>
    <w:rsid w:val="00877884"/>
    <w:rsid w:val="00877F5D"/>
    <w:rsid w:val="008810F4"/>
    <w:rsid w:val="00881158"/>
    <w:rsid w:val="008812B9"/>
    <w:rsid w:val="00882ADF"/>
    <w:rsid w:val="00883FDA"/>
    <w:rsid w:val="008859E7"/>
    <w:rsid w:val="00886570"/>
    <w:rsid w:val="00887535"/>
    <w:rsid w:val="00890682"/>
    <w:rsid w:val="00891C2E"/>
    <w:rsid w:val="0089298C"/>
    <w:rsid w:val="008929A7"/>
    <w:rsid w:val="00893CC5"/>
    <w:rsid w:val="00893D97"/>
    <w:rsid w:val="008943F8"/>
    <w:rsid w:val="0089450C"/>
    <w:rsid w:val="00895021"/>
    <w:rsid w:val="0089570E"/>
    <w:rsid w:val="00896A58"/>
    <w:rsid w:val="00897C99"/>
    <w:rsid w:val="008A0889"/>
    <w:rsid w:val="008A0BA9"/>
    <w:rsid w:val="008A0BD6"/>
    <w:rsid w:val="008A22B0"/>
    <w:rsid w:val="008A2D07"/>
    <w:rsid w:val="008A52F3"/>
    <w:rsid w:val="008A6A2A"/>
    <w:rsid w:val="008A6E5C"/>
    <w:rsid w:val="008B0ADF"/>
    <w:rsid w:val="008B0FD3"/>
    <w:rsid w:val="008B3D42"/>
    <w:rsid w:val="008B3DD7"/>
    <w:rsid w:val="008B3DDE"/>
    <w:rsid w:val="008B3F63"/>
    <w:rsid w:val="008B54C6"/>
    <w:rsid w:val="008B5554"/>
    <w:rsid w:val="008B5957"/>
    <w:rsid w:val="008C02BC"/>
    <w:rsid w:val="008C0609"/>
    <w:rsid w:val="008C3244"/>
    <w:rsid w:val="008C3418"/>
    <w:rsid w:val="008C41BC"/>
    <w:rsid w:val="008C523F"/>
    <w:rsid w:val="008D0090"/>
    <w:rsid w:val="008D0E06"/>
    <w:rsid w:val="008D2CEA"/>
    <w:rsid w:val="008D3CE8"/>
    <w:rsid w:val="008D5CBF"/>
    <w:rsid w:val="008D650F"/>
    <w:rsid w:val="008D6FFD"/>
    <w:rsid w:val="008E2118"/>
    <w:rsid w:val="008E21EC"/>
    <w:rsid w:val="008E31F6"/>
    <w:rsid w:val="008E42AB"/>
    <w:rsid w:val="008E4E74"/>
    <w:rsid w:val="008E572F"/>
    <w:rsid w:val="008E5883"/>
    <w:rsid w:val="008E5DAD"/>
    <w:rsid w:val="008E6BAC"/>
    <w:rsid w:val="008E7186"/>
    <w:rsid w:val="008E76DE"/>
    <w:rsid w:val="008F1328"/>
    <w:rsid w:val="008F14CA"/>
    <w:rsid w:val="008F207B"/>
    <w:rsid w:val="008F2FA3"/>
    <w:rsid w:val="008F3A05"/>
    <w:rsid w:val="008F3E09"/>
    <w:rsid w:val="008F44F8"/>
    <w:rsid w:val="008F52B7"/>
    <w:rsid w:val="008F5530"/>
    <w:rsid w:val="008F60B0"/>
    <w:rsid w:val="008F6A7A"/>
    <w:rsid w:val="008F7253"/>
    <w:rsid w:val="008F740B"/>
    <w:rsid w:val="008F7D71"/>
    <w:rsid w:val="00900E0B"/>
    <w:rsid w:val="00901658"/>
    <w:rsid w:val="00901F8C"/>
    <w:rsid w:val="00902393"/>
    <w:rsid w:val="009024DE"/>
    <w:rsid w:val="009027BF"/>
    <w:rsid w:val="00902DBB"/>
    <w:rsid w:val="00903055"/>
    <w:rsid w:val="009032D2"/>
    <w:rsid w:val="00904465"/>
    <w:rsid w:val="00905579"/>
    <w:rsid w:val="00905775"/>
    <w:rsid w:val="00905A03"/>
    <w:rsid w:val="0090629B"/>
    <w:rsid w:val="00907268"/>
    <w:rsid w:val="009079A3"/>
    <w:rsid w:val="009111CF"/>
    <w:rsid w:val="009126EE"/>
    <w:rsid w:val="00914A2C"/>
    <w:rsid w:val="00914FCF"/>
    <w:rsid w:val="0091541D"/>
    <w:rsid w:val="00915F1D"/>
    <w:rsid w:val="00916690"/>
    <w:rsid w:val="009178AB"/>
    <w:rsid w:val="00917F26"/>
    <w:rsid w:val="009207BF"/>
    <w:rsid w:val="00920C37"/>
    <w:rsid w:val="0092139E"/>
    <w:rsid w:val="009216FF"/>
    <w:rsid w:val="00922317"/>
    <w:rsid w:val="00922C8D"/>
    <w:rsid w:val="00922EEF"/>
    <w:rsid w:val="009254FE"/>
    <w:rsid w:val="009267DE"/>
    <w:rsid w:val="00927EB0"/>
    <w:rsid w:val="00930312"/>
    <w:rsid w:val="00930F36"/>
    <w:rsid w:val="0093330C"/>
    <w:rsid w:val="00934F20"/>
    <w:rsid w:val="0093555D"/>
    <w:rsid w:val="009357C7"/>
    <w:rsid w:val="009362EA"/>
    <w:rsid w:val="00937280"/>
    <w:rsid w:val="0094064A"/>
    <w:rsid w:val="009407D2"/>
    <w:rsid w:val="00941FE9"/>
    <w:rsid w:val="00942DF4"/>
    <w:rsid w:val="009431D0"/>
    <w:rsid w:val="009436B4"/>
    <w:rsid w:val="00943853"/>
    <w:rsid w:val="00943E31"/>
    <w:rsid w:val="009443FE"/>
    <w:rsid w:val="00944CFD"/>
    <w:rsid w:val="009452C1"/>
    <w:rsid w:val="009456C6"/>
    <w:rsid w:val="00945B57"/>
    <w:rsid w:val="00946216"/>
    <w:rsid w:val="0094772C"/>
    <w:rsid w:val="00950223"/>
    <w:rsid w:val="00952990"/>
    <w:rsid w:val="00952CC5"/>
    <w:rsid w:val="009531B1"/>
    <w:rsid w:val="0095446E"/>
    <w:rsid w:val="0095453D"/>
    <w:rsid w:val="00954A12"/>
    <w:rsid w:val="009568DA"/>
    <w:rsid w:val="00957C50"/>
    <w:rsid w:val="00957FA2"/>
    <w:rsid w:val="00961A8D"/>
    <w:rsid w:val="009624A1"/>
    <w:rsid w:val="00962E68"/>
    <w:rsid w:val="00966233"/>
    <w:rsid w:val="009679B2"/>
    <w:rsid w:val="00972CDA"/>
    <w:rsid w:val="00972E0F"/>
    <w:rsid w:val="00974086"/>
    <w:rsid w:val="009748BD"/>
    <w:rsid w:val="009750A8"/>
    <w:rsid w:val="00975A1D"/>
    <w:rsid w:val="009778B5"/>
    <w:rsid w:val="00977A46"/>
    <w:rsid w:val="00980158"/>
    <w:rsid w:val="0098022E"/>
    <w:rsid w:val="00981570"/>
    <w:rsid w:val="009817A8"/>
    <w:rsid w:val="009822CC"/>
    <w:rsid w:val="009839B2"/>
    <w:rsid w:val="00983CAF"/>
    <w:rsid w:val="009855A2"/>
    <w:rsid w:val="00985873"/>
    <w:rsid w:val="00985ECB"/>
    <w:rsid w:val="0098708E"/>
    <w:rsid w:val="009877B7"/>
    <w:rsid w:val="00987D15"/>
    <w:rsid w:val="00987DCE"/>
    <w:rsid w:val="00987EE6"/>
    <w:rsid w:val="00990D41"/>
    <w:rsid w:val="00991443"/>
    <w:rsid w:val="009929BF"/>
    <w:rsid w:val="00993502"/>
    <w:rsid w:val="00993542"/>
    <w:rsid w:val="00993891"/>
    <w:rsid w:val="009939F1"/>
    <w:rsid w:val="00994857"/>
    <w:rsid w:val="00994B1B"/>
    <w:rsid w:val="009967EC"/>
    <w:rsid w:val="00996B14"/>
    <w:rsid w:val="00996C51"/>
    <w:rsid w:val="009A0057"/>
    <w:rsid w:val="009A12D6"/>
    <w:rsid w:val="009A1623"/>
    <w:rsid w:val="009A2198"/>
    <w:rsid w:val="009A2313"/>
    <w:rsid w:val="009A2732"/>
    <w:rsid w:val="009A418C"/>
    <w:rsid w:val="009A44EA"/>
    <w:rsid w:val="009A4BF7"/>
    <w:rsid w:val="009A4C26"/>
    <w:rsid w:val="009A4C3A"/>
    <w:rsid w:val="009A4E84"/>
    <w:rsid w:val="009A50B9"/>
    <w:rsid w:val="009A668F"/>
    <w:rsid w:val="009A756F"/>
    <w:rsid w:val="009A7818"/>
    <w:rsid w:val="009A7AD1"/>
    <w:rsid w:val="009B03FF"/>
    <w:rsid w:val="009B0554"/>
    <w:rsid w:val="009B0C2E"/>
    <w:rsid w:val="009B2BB8"/>
    <w:rsid w:val="009B2F43"/>
    <w:rsid w:val="009B4834"/>
    <w:rsid w:val="009B4DE8"/>
    <w:rsid w:val="009B5492"/>
    <w:rsid w:val="009B59D6"/>
    <w:rsid w:val="009B6470"/>
    <w:rsid w:val="009B7B83"/>
    <w:rsid w:val="009B7F84"/>
    <w:rsid w:val="009C0B83"/>
    <w:rsid w:val="009C1407"/>
    <w:rsid w:val="009C175A"/>
    <w:rsid w:val="009C1886"/>
    <w:rsid w:val="009C219B"/>
    <w:rsid w:val="009C350C"/>
    <w:rsid w:val="009C500D"/>
    <w:rsid w:val="009C54FA"/>
    <w:rsid w:val="009C5506"/>
    <w:rsid w:val="009C5F10"/>
    <w:rsid w:val="009C6965"/>
    <w:rsid w:val="009C7B0F"/>
    <w:rsid w:val="009D03EC"/>
    <w:rsid w:val="009D181C"/>
    <w:rsid w:val="009D39CC"/>
    <w:rsid w:val="009D4699"/>
    <w:rsid w:val="009D63DE"/>
    <w:rsid w:val="009D6F4C"/>
    <w:rsid w:val="009D7E87"/>
    <w:rsid w:val="009E0960"/>
    <w:rsid w:val="009E209E"/>
    <w:rsid w:val="009E2480"/>
    <w:rsid w:val="009E28E9"/>
    <w:rsid w:val="009E3612"/>
    <w:rsid w:val="009E4F38"/>
    <w:rsid w:val="009E72FD"/>
    <w:rsid w:val="009F0E12"/>
    <w:rsid w:val="009F1573"/>
    <w:rsid w:val="009F1BE1"/>
    <w:rsid w:val="009F2013"/>
    <w:rsid w:val="009F25C0"/>
    <w:rsid w:val="009F34BF"/>
    <w:rsid w:val="009F3713"/>
    <w:rsid w:val="009F49D6"/>
    <w:rsid w:val="009F509C"/>
    <w:rsid w:val="009F54C9"/>
    <w:rsid w:val="009F5B0A"/>
    <w:rsid w:val="009F606A"/>
    <w:rsid w:val="009F65DF"/>
    <w:rsid w:val="009F6940"/>
    <w:rsid w:val="009F6F4C"/>
    <w:rsid w:val="009F752C"/>
    <w:rsid w:val="009F7ABF"/>
    <w:rsid w:val="009F7C47"/>
    <w:rsid w:val="00A000BC"/>
    <w:rsid w:val="00A02965"/>
    <w:rsid w:val="00A04108"/>
    <w:rsid w:val="00A043BA"/>
    <w:rsid w:val="00A04BA7"/>
    <w:rsid w:val="00A052F6"/>
    <w:rsid w:val="00A0537F"/>
    <w:rsid w:val="00A06DE2"/>
    <w:rsid w:val="00A11CFB"/>
    <w:rsid w:val="00A121FB"/>
    <w:rsid w:val="00A12604"/>
    <w:rsid w:val="00A13917"/>
    <w:rsid w:val="00A1487E"/>
    <w:rsid w:val="00A14CF8"/>
    <w:rsid w:val="00A156D2"/>
    <w:rsid w:val="00A1571A"/>
    <w:rsid w:val="00A224DA"/>
    <w:rsid w:val="00A226E8"/>
    <w:rsid w:val="00A22E12"/>
    <w:rsid w:val="00A23860"/>
    <w:rsid w:val="00A23871"/>
    <w:rsid w:val="00A2458B"/>
    <w:rsid w:val="00A24B0E"/>
    <w:rsid w:val="00A25DCC"/>
    <w:rsid w:val="00A26924"/>
    <w:rsid w:val="00A26FCF"/>
    <w:rsid w:val="00A273D0"/>
    <w:rsid w:val="00A3000B"/>
    <w:rsid w:val="00A303D3"/>
    <w:rsid w:val="00A3238E"/>
    <w:rsid w:val="00A337BD"/>
    <w:rsid w:val="00A33C80"/>
    <w:rsid w:val="00A34580"/>
    <w:rsid w:val="00A3591A"/>
    <w:rsid w:val="00A35FC4"/>
    <w:rsid w:val="00A36FE7"/>
    <w:rsid w:val="00A37AB7"/>
    <w:rsid w:val="00A37BC9"/>
    <w:rsid w:val="00A4011C"/>
    <w:rsid w:val="00A405B2"/>
    <w:rsid w:val="00A420C1"/>
    <w:rsid w:val="00A42622"/>
    <w:rsid w:val="00A43363"/>
    <w:rsid w:val="00A4418C"/>
    <w:rsid w:val="00A44708"/>
    <w:rsid w:val="00A44A47"/>
    <w:rsid w:val="00A453D7"/>
    <w:rsid w:val="00A50B06"/>
    <w:rsid w:val="00A50B5F"/>
    <w:rsid w:val="00A51952"/>
    <w:rsid w:val="00A51EEE"/>
    <w:rsid w:val="00A523AC"/>
    <w:rsid w:val="00A526FA"/>
    <w:rsid w:val="00A531FF"/>
    <w:rsid w:val="00A53F2D"/>
    <w:rsid w:val="00A5416A"/>
    <w:rsid w:val="00A54E6E"/>
    <w:rsid w:val="00A55404"/>
    <w:rsid w:val="00A55D22"/>
    <w:rsid w:val="00A560FC"/>
    <w:rsid w:val="00A562FA"/>
    <w:rsid w:val="00A56944"/>
    <w:rsid w:val="00A575A0"/>
    <w:rsid w:val="00A57B87"/>
    <w:rsid w:val="00A57FC5"/>
    <w:rsid w:val="00A6086C"/>
    <w:rsid w:val="00A62604"/>
    <w:rsid w:val="00A62FA4"/>
    <w:rsid w:val="00A65363"/>
    <w:rsid w:val="00A6545E"/>
    <w:rsid w:val="00A65BE3"/>
    <w:rsid w:val="00A66E04"/>
    <w:rsid w:val="00A6724F"/>
    <w:rsid w:val="00A71DAA"/>
    <w:rsid w:val="00A736D0"/>
    <w:rsid w:val="00A7480C"/>
    <w:rsid w:val="00A75082"/>
    <w:rsid w:val="00A75411"/>
    <w:rsid w:val="00A7691B"/>
    <w:rsid w:val="00A76C95"/>
    <w:rsid w:val="00A7725B"/>
    <w:rsid w:val="00A77D7B"/>
    <w:rsid w:val="00A80F98"/>
    <w:rsid w:val="00A8107C"/>
    <w:rsid w:val="00A81157"/>
    <w:rsid w:val="00A81360"/>
    <w:rsid w:val="00A81908"/>
    <w:rsid w:val="00A83679"/>
    <w:rsid w:val="00A84E85"/>
    <w:rsid w:val="00A85508"/>
    <w:rsid w:val="00A87D50"/>
    <w:rsid w:val="00A87F84"/>
    <w:rsid w:val="00A90CE9"/>
    <w:rsid w:val="00A90FCF"/>
    <w:rsid w:val="00A910E1"/>
    <w:rsid w:val="00A912FC"/>
    <w:rsid w:val="00A93052"/>
    <w:rsid w:val="00A93F76"/>
    <w:rsid w:val="00A93F7F"/>
    <w:rsid w:val="00A944B6"/>
    <w:rsid w:val="00A95EC1"/>
    <w:rsid w:val="00A96424"/>
    <w:rsid w:val="00A96EFD"/>
    <w:rsid w:val="00A97532"/>
    <w:rsid w:val="00A97FA3"/>
    <w:rsid w:val="00AA0138"/>
    <w:rsid w:val="00AA024E"/>
    <w:rsid w:val="00AA08DA"/>
    <w:rsid w:val="00AA1A99"/>
    <w:rsid w:val="00AA288E"/>
    <w:rsid w:val="00AA2D16"/>
    <w:rsid w:val="00AA309C"/>
    <w:rsid w:val="00AA35F5"/>
    <w:rsid w:val="00AA3642"/>
    <w:rsid w:val="00AA4B60"/>
    <w:rsid w:val="00AA5856"/>
    <w:rsid w:val="00AA5A7B"/>
    <w:rsid w:val="00AA5C5D"/>
    <w:rsid w:val="00AA7085"/>
    <w:rsid w:val="00AA7327"/>
    <w:rsid w:val="00AA7CA8"/>
    <w:rsid w:val="00AB20DC"/>
    <w:rsid w:val="00AB2808"/>
    <w:rsid w:val="00AB2C7A"/>
    <w:rsid w:val="00AB30E2"/>
    <w:rsid w:val="00AB4A05"/>
    <w:rsid w:val="00AB50E5"/>
    <w:rsid w:val="00AB5561"/>
    <w:rsid w:val="00AB560B"/>
    <w:rsid w:val="00AB5FC8"/>
    <w:rsid w:val="00AB61D4"/>
    <w:rsid w:val="00AB6C36"/>
    <w:rsid w:val="00AC022D"/>
    <w:rsid w:val="00AC06D0"/>
    <w:rsid w:val="00AC0D38"/>
    <w:rsid w:val="00AC10E9"/>
    <w:rsid w:val="00AC12CE"/>
    <w:rsid w:val="00AC1360"/>
    <w:rsid w:val="00AC1FF4"/>
    <w:rsid w:val="00AC2115"/>
    <w:rsid w:val="00AC2BCC"/>
    <w:rsid w:val="00AC3C96"/>
    <w:rsid w:val="00AC3D16"/>
    <w:rsid w:val="00AC521A"/>
    <w:rsid w:val="00AC5C0C"/>
    <w:rsid w:val="00AC5C4F"/>
    <w:rsid w:val="00AC70FE"/>
    <w:rsid w:val="00AC7BBF"/>
    <w:rsid w:val="00AC7C37"/>
    <w:rsid w:val="00AD0429"/>
    <w:rsid w:val="00AD12E3"/>
    <w:rsid w:val="00AD1EE4"/>
    <w:rsid w:val="00AD23CF"/>
    <w:rsid w:val="00AD277D"/>
    <w:rsid w:val="00AD2B69"/>
    <w:rsid w:val="00AD4E8E"/>
    <w:rsid w:val="00AD6834"/>
    <w:rsid w:val="00AD6D2D"/>
    <w:rsid w:val="00AD726A"/>
    <w:rsid w:val="00AD7911"/>
    <w:rsid w:val="00AD79EF"/>
    <w:rsid w:val="00AD7E60"/>
    <w:rsid w:val="00AE0060"/>
    <w:rsid w:val="00AE0552"/>
    <w:rsid w:val="00AE15B9"/>
    <w:rsid w:val="00AE1D09"/>
    <w:rsid w:val="00AE33D7"/>
    <w:rsid w:val="00AE3C28"/>
    <w:rsid w:val="00AE3CD9"/>
    <w:rsid w:val="00AE4FF8"/>
    <w:rsid w:val="00AE6912"/>
    <w:rsid w:val="00AF01E9"/>
    <w:rsid w:val="00AF077B"/>
    <w:rsid w:val="00AF0A4B"/>
    <w:rsid w:val="00AF17F1"/>
    <w:rsid w:val="00AF1D3B"/>
    <w:rsid w:val="00AF1D51"/>
    <w:rsid w:val="00AF262D"/>
    <w:rsid w:val="00AF3359"/>
    <w:rsid w:val="00AF3EB9"/>
    <w:rsid w:val="00AF46E0"/>
    <w:rsid w:val="00AF47E9"/>
    <w:rsid w:val="00AF4C16"/>
    <w:rsid w:val="00AF4D29"/>
    <w:rsid w:val="00AF688F"/>
    <w:rsid w:val="00AF693B"/>
    <w:rsid w:val="00AF6C57"/>
    <w:rsid w:val="00AF7184"/>
    <w:rsid w:val="00AF733B"/>
    <w:rsid w:val="00B002CF"/>
    <w:rsid w:val="00B006F4"/>
    <w:rsid w:val="00B00C6C"/>
    <w:rsid w:val="00B00D65"/>
    <w:rsid w:val="00B01D0E"/>
    <w:rsid w:val="00B02866"/>
    <w:rsid w:val="00B0305B"/>
    <w:rsid w:val="00B0387D"/>
    <w:rsid w:val="00B05150"/>
    <w:rsid w:val="00B05A74"/>
    <w:rsid w:val="00B066B6"/>
    <w:rsid w:val="00B06D5B"/>
    <w:rsid w:val="00B07287"/>
    <w:rsid w:val="00B10244"/>
    <w:rsid w:val="00B10279"/>
    <w:rsid w:val="00B14EFE"/>
    <w:rsid w:val="00B1511E"/>
    <w:rsid w:val="00B1540E"/>
    <w:rsid w:val="00B15C5F"/>
    <w:rsid w:val="00B16ED0"/>
    <w:rsid w:val="00B1730D"/>
    <w:rsid w:val="00B214BE"/>
    <w:rsid w:val="00B21512"/>
    <w:rsid w:val="00B216D4"/>
    <w:rsid w:val="00B218FE"/>
    <w:rsid w:val="00B2295D"/>
    <w:rsid w:val="00B245AC"/>
    <w:rsid w:val="00B248E8"/>
    <w:rsid w:val="00B25CB0"/>
    <w:rsid w:val="00B26A97"/>
    <w:rsid w:val="00B26EF3"/>
    <w:rsid w:val="00B277CD"/>
    <w:rsid w:val="00B27994"/>
    <w:rsid w:val="00B30CA7"/>
    <w:rsid w:val="00B31365"/>
    <w:rsid w:val="00B313B6"/>
    <w:rsid w:val="00B3153C"/>
    <w:rsid w:val="00B3158A"/>
    <w:rsid w:val="00B33AAF"/>
    <w:rsid w:val="00B34822"/>
    <w:rsid w:val="00B3490A"/>
    <w:rsid w:val="00B34A25"/>
    <w:rsid w:val="00B37C90"/>
    <w:rsid w:val="00B410C9"/>
    <w:rsid w:val="00B41140"/>
    <w:rsid w:val="00B4471E"/>
    <w:rsid w:val="00B44725"/>
    <w:rsid w:val="00B44AF2"/>
    <w:rsid w:val="00B44FB8"/>
    <w:rsid w:val="00B509BC"/>
    <w:rsid w:val="00B50AE4"/>
    <w:rsid w:val="00B50E36"/>
    <w:rsid w:val="00B5148C"/>
    <w:rsid w:val="00B51C2D"/>
    <w:rsid w:val="00B52172"/>
    <w:rsid w:val="00B5219D"/>
    <w:rsid w:val="00B5319D"/>
    <w:rsid w:val="00B54E37"/>
    <w:rsid w:val="00B56B5C"/>
    <w:rsid w:val="00B57552"/>
    <w:rsid w:val="00B577FC"/>
    <w:rsid w:val="00B57923"/>
    <w:rsid w:val="00B607CC"/>
    <w:rsid w:val="00B6100E"/>
    <w:rsid w:val="00B617B1"/>
    <w:rsid w:val="00B62473"/>
    <w:rsid w:val="00B63183"/>
    <w:rsid w:val="00B6387D"/>
    <w:rsid w:val="00B64CE9"/>
    <w:rsid w:val="00B65DBD"/>
    <w:rsid w:val="00B65E0E"/>
    <w:rsid w:val="00B66480"/>
    <w:rsid w:val="00B66BCE"/>
    <w:rsid w:val="00B6777E"/>
    <w:rsid w:val="00B702F6"/>
    <w:rsid w:val="00B70DBB"/>
    <w:rsid w:val="00B70F77"/>
    <w:rsid w:val="00B71AFF"/>
    <w:rsid w:val="00B71B13"/>
    <w:rsid w:val="00B71FA7"/>
    <w:rsid w:val="00B7346C"/>
    <w:rsid w:val="00B73F7A"/>
    <w:rsid w:val="00B763B8"/>
    <w:rsid w:val="00B766A4"/>
    <w:rsid w:val="00B819AF"/>
    <w:rsid w:val="00B82D61"/>
    <w:rsid w:val="00B8372D"/>
    <w:rsid w:val="00B83F0E"/>
    <w:rsid w:val="00B851EC"/>
    <w:rsid w:val="00B85393"/>
    <w:rsid w:val="00B85B4A"/>
    <w:rsid w:val="00B862B9"/>
    <w:rsid w:val="00B86B75"/>
    <w:rsid w:val="00B8766F"/>
    <w:rsid w:val="00B923EA"/>
    <w:rsid w:val="00B932CC"/>
    <w:rsid w:val="00B932DD"/>
    <w:rsid w:val="00B95795"/>
    <w:rsid w:val="00B97012"/>
    <w:rsid w:val="00BA0BDF"/>
    <w:rsid w:val="00BA0DB4"/>
    <w:rsid w:val="00BA1537"/>
    <w:rsid w:val="00BA1FBE"/>
    <w:rsid w:val="00BA202B"/>
    <w:rsid w:val="00BA22B0"/>
    <w:rsid w:val="00BA28DD"/>
    <w:rsid w:val="00BA2D05"/>
    <w:rsid w:val="00BA3BBC"/>
    <w:rsid w:val="00BA485E"/>
    <w:rsid w:val="00BA4FB0"/>
    <w:rsid w:val="00BA51F2"/>
    <w:rsid w:val="00BA526B"/>
    <w:rsid w:val="00BA5319"/>
    <w:rsid w:val="00BA615E"/>
    <w:rsid w:val="00BA6D50"/>
    <w:rsid w:val="00BA71D4"/>
    <w:rsid w:val="00BA7CCE"/>
    <w:rsid w:val="00BB0E85"/>
    <w:rsid w:val="00BB0F4A"/>
    <w:rsid w:val="00BB0FF8"/>
    <w:rsid w:val="00BB1127"/>
    <w:rsid w:val="00BB115D"/>
    <w:rsid w:val="00BB17C1"/>
    <w:rsid w:val="00BB2BA7"/>
    <w:rsid w:val="00BB356A"/>
    <w:rsid w:val="00BB3CBD"/>
    <w:rsid w:val="00BB437C"/>
    <w:rsid w:val="00BB5075"/>
    <w:rsid w:val="00BB5575"/>
    <w:rsid w:val="00BB5FB4"/>
    <w:rsid w:val="00BB60CC"/>
    <w:rsid w:val="00BB7DC8"/>
    <w:rsid w:val="00BC04EA"/>
    <w:rsid w:val="00BC1DEE"/>
    <w:rsid w:val="00BC43AC"/>
    <w:rsid w:val="00BC5A00"/>
    <w:rsid w:val="00BC69CE"/>
    <w:rsid w:val="00BD0C68"/>
    <w:rsid w:val="00BD0CA8"/>
    <w:rsid w:val="00BD1A8C"/>
    <w:rsid w:val="00BD3C7E"/>
    <w:rsid w:val="00BD4655"/>
    <w:rsid w:val="00BD4CCB"/>
    <w:rsid w:val="00BD5442"/>
    <w:rsid w:val="00BD62DE"/>
    <w:rsid w:val="00BD7019"/>
    <w:rsid w:val="00BD7696"/>
    <w:rsid w:val="00BD788A"/>
    <w:rsid w:val="00BD7E07"/>
    <w:rsid w:val="00BE038A"/>
    <w:rsid w:val="00BE08AC"/>
    <w:rsid w:val="00BE2013"/>
    <w:rsid w:val="00BE2708"/>
    <w:rsid w:val="00BE6E8B"/>
    <w:rsid w:val="00BE7156"/>
    <w:rsid w:val="00BE7F66"/>
    <w:rsid w:val="00BE7F76"/>
    <w:rsid w:val="00BF0002"/>
    <w:rsid w:val="00BF0321"/>
    <w:rsid w:val="00BF06D9"/>
    <w:rsid w:val="00BF1B47"/>
    <w:rsid w:val="00BF1D23"/>
    <w:rsid w:val="00BF2C7F"/>
    <w:rsid w:val="00BF7090"/>
    <w:rsid w:val="00BF74E0"/>
    <w:rsid w:val="00C002C8"/>
    <w:rsid w:val="00C0049B"/>
    <w:rsid w:val="00C00FB9"/>
    <w:rsid w:val="00C0111B"/>
    <w:rsid w:val="00C02060"/>
    <w:rsid w:val="00C024C8"/>
    <w:rsid w:val="00C040B4"/>
    <w:rsid w:val="00C045E4"/>
    <w:rsid w:val="00C046B4"/>
    <w:rsid w:val="00C04DDC"/>
    <w:rsid w:val="00C050E7"/>
    <w:rsid w:val="00C051EF"/>
    <w:rsid w:val="00C052BA"/>
    <w:rsid w:val="00C05590"/>
    <w:rsid w:val="00C055BB"/>
    <w:rsid w:val="00C05EE3"/>
    <w:rsid w:val="00C05F88"/>
    <w:rsid w:val="00C06855"/>
    <w:rsid w:val="00C07924"/>
    <w:rsid w:val="00C07C0E"/>
    <w:rsid w:val="00C10ACA"/>
    <w:rsid w:val="00C112CF"/>
    <w:rsid w:val="00C1209E"/>
    <w:rsid w:val="00C13189"/>
    <w:rsid w:val="00C1392E"/>
    <w:rsid w:val="00C13C7C"/>
    <w:rsid w:val="00C14C10"/>
    <w:rsid w:val="00C14EBB"/>
    <w:rsid w:val="00C1516E"/>
    <w:rsid w:val="00C152F7"/>
    <w:rsid w:val="00C15D2C"/>
    <w:rsid w:val="00C16CF7"/>
    <w:rsid w:val="00C20D6A"/>
    <w:rsid w:val="00C21C2D"/>
    <w:rsid w:val="00C221CB"/>
    <w:rsid w:val="00C2269B"/>
    <w:rsid w:val="00C25387"/>
    <w:rsid w:val="00C27B31"/>
    <w:rsid w:val="00C31437"/>
    <w:rsid w:val="00C3297F"/>
    <w:rsid w:val="00C339A3"/>
    <w:rsid w:val="00C34F25"/>
    <w:rsid w:val="00C355D5"/>
    <w:rsid w:val="00C35FA3"/>
    <w:rsid w:val="00C360D4"/>
    <w:rsid w:val="00C36BC7"/>
    <w:rsid w:val="00C37939"/>
    <w:rsid w:val="00C379FE"/>
    <w:rsid w:val="00C40B08"/>
    <w:rsid w:val="00C42357"/>
    <w:rsid w:val="00C426C1"/>
    <w:rsid w:val="00C430C3"/>
    <w:rsid w:val="00C44651"/>
    <w:rsid w:val="00C446DA"/>
    <w:rsid w:val="00C453A4"/>
    <w:rsid w:val="00C465DE"/>
    <w:rsid w:val="00C465E2"/>
    <w:rsid w:val="00C46F8D"/>
    <w:rsid w:val="00C47679"/>
    <w:rsid w:val="00C4793C"/>
    <w:rsid w:val="00C50288"/>
    <w:rsid w:val="00C5052A"/>
    <w:rsid w:val="00C50B21"/>
    <w:rsid w:val="00C50C4C"/>
    <w:rsid w:val="00C50F55"/>
    <w:rsid w:val="00C51044"/>
    <w:rsid w:val="00C51894"/>
    <w:rsid w:val="00C51A6A"/>
    <w:rsid w:val="00C51ADF"/>
    <w:rsid w:val="00C52233"/>
    <w:rsid w:val="00C53689"/>
    <w:rsid w:val="00C53807"/>
    <w:rsid w:val="00C53FE8"/>
    <w:rsid w:val="00C542F1"/>
    <w:rsid w:val="00C54747"/>
    <w:rsid w:val="00C548B9"/>
    <w:rsid w:val="00C55082"/>
    <w:rsid w:val="00C5537A"/>
    <w:rsid w:val="00C5597C"/>
    <w:rsid w:val="00C55CB9"/>
    <w:rsid w:val="00C563EA"/>
    <w:rsid w:val="00C604FB"/>
    <w:rsid w:val="00C615E3"/>
    <w:rsid w:val="00C61C3E"/>
    <w:rsid w:val="00C64D05"/>
    <w:rsid w:val="00C66314"/>
    <w:rsid w:val="00C702C3"/>
    <w:rsid w:val="00C70543"/>
    <w:rsid w:val="00C710F1"/>
    <w:rsid w:val="00C72A4B"/>
    <w:rsid w:val="00C72B32"/>
    <w:rsid w:val="00C7450D"/>
    <w:rsid w:val="00C74551"/>
    <w:rsid w:val="00C75077"/>
    <w:rsid w:val="00C764C2"/>
    <w:rsid w:val="00C76A0E"/>
    <w:rsid w:val="00C76B6C"/>
    <w:rsid w:val="00C77893"/>
    <w:rsid w:val="00C80E9B"/>
    <w:rsid w:val="00C81F22"/>
    <w:rsid w:val="00C83314"/>
    <w:rsid w:val="00C85B3F"/>
    <w:rsid w:val="00C85CB6"/>
    <w:rsid w:val="00C86008"/>
    <w:rsid w:val="00C861FA"/>
    <w:rsid w:val="00C86DEE"/>
    <w:rsid w:val="00C87C37"/>
    <w:rsid w:val="00C90083"/>
    <w:rsid w:val="00C90829"/>
    <w:rsid w:val="00C90C2B"/>
    <w:rsid w:val="00C9189A"/>
    <w:rsid w:val="00C91E67"/>
    <w:rsid w:val="00C93DE9"/>
    <w:rsid w:val="00C93EA2"/>
    <w:rsid w:val="00C9440B"/>
    <w:rsid w:val="00C956C7"/>
    <w:rsid w:val="00C965DD"/>
    <w:rsid w:val="00CA13EF"/>
    <w:rsid w:val="00CA1DB6"/>
    <w:rsid w:val="00CA2AF6"/>
    <w:rsid w:val="00CA2ED8"/>
    <w:rsid w:val="00CA3DB3"/>
    <w:rsid w:val="00CA58A6"/>
    <w:rsid w:val="00CA5F00"/>
    <w:rsid w:val="00CA5F4D"/>
    <w:rsid w:val="00CA66AD"/>
    <w:rsid w:val="00CA77C7"/>
    <w:rsid w:val="00CB00F4"/>
    <w:rsid w:val="00CB0411"/>
    <w:rsid w:val="00CB0B60"/>
    <w:rsid w:val="00CB19A3"/>
    <w:rsid w:val="00CB54E8"/>
    <w:rsid w:val="00CB7B05"/>
    <w:rsid w:val="00CB7C2E"/>
    <w:rsid w:val="00CC0846"/>
    <w:rsid w:val="00CC13FC"/>
    <w:rsid w:val="00CC1F1B"/>
    <w:rsid w:val="00CC2431"/>
    <w:rsid w:val="00CC32B8"/>
    <w:rsid w:val="00CC45FE"/>
    <w:rsid w:val="00CC492B"/>
    <w:rsid w:val="00CC4A87"/>
    <w:rsid w:val="00CC5313"/>
    <w:rsid w:val="00CC56BD"/>
    <w:rsid w:val="00CC68F5"/>
    <w:rsid w:val="00CC6D78"/>
    <w:rsid w:val="00CD1216"/>
    <w:rsid w:val="00CD1463"/>
    <w:rsid w:val="00CD2155"/>
    <w:rsid w:val="00CD2A1B"/>
    <w:rsid w:val="00CD2EE7"/>
    <w:rsid w:val="00CD3739"/>
    <w:rsid w:val="00CD546B"/>
    <w:rsid w:val="00CD7BCC"/>
    <w:rsid w:val="00CE0847"/>
    <w:rsid w:val="00CE1342"/>
    <w:rsid w:val="00CE17FD"/>
    <w:rsid w:val="00CE188A"/>
    <w:rsid w:val="00CE1EF9"/>
    <w:rsid w:val="00CE2FFF"/>
    <w:rsid w:val="00CE30E0"/>
    <w:rsid w:val="00CE3436"/>
    <w:rsid w:val="00CE3F69"/>
    <w:rsid w:val="00CE430F"/>
    <w:rsid w:val="00CE4AC3"/>
    <w:rsid w:val="00CE4BEC"/>
    <w:rsid w:val="00CE6CA6"/>
    <w:rsid w:val="00CE71C6"/>
    <w:rsid w:val="00CE71F2"/>
    <w:rsid w:val="00CF09D6"/>
    <w:rsid w:val="00CF0C5D"/>
    <w:rsid w:val="00CF2C7D"/>
    <w:rsid w:val="00CF333F"/>
    <w:rsid w:val="00CF394E"/>
    <w:rsid w:val="00CF4D0B"/>
    <w:rsid w:val="00CF4F62"/>
    <w:rsid w:val="00CF589B"/>
    <w:rsid w:val="00CF5F57"/>
    <w:rsid w:val="00CF639D"/>
    <w:rsid w:val="00CF792F"/>
    <w:rsid w:val="00D001ED"/>
    <w:rsid w:val="00D00225"/>
    <w:rsid w:val="00D017D2"/>
    <w:rsid w:val="00D01843"/>
    <w:rsid w:val="00D01FDA"/>
    <w:rsid w:val="00D0245D"/>
    <w:rsid w:val="00D03E7E"/>
    <w:rsid w:val="00D045DD"/>
    <w:rsid w:val="00D069DE"/>
    <w:rsid w:val="00D07B05"/>
    <w:rsid w:val="00D100C8"/>
    <w:rsid w:val="00D102C6"/>
    <w:rsid w:val="00D10BEF"/>
    <w:rsid w:val="00D12DED"/>
    <w:rsid w:val="00D145E6"/>
    <w:rsid w:val="00D14E1E"/>
    <w:rsid w:val="00D17BB4"/>
    <w:rsid w:val="00D20EE7"/>
    <w:rsid w:val="00D21C11"/>
    <w:rsid w:val="00D22055"/>
    <w:rsid w:val="00D24A72"/>
    <w:rsid w:val="00D250FA"/>
    <w:rsid w:val="00D2601B"/>
    <w:rsid w:val="00D262E7"/>
    <w:rsid w:val="00D30090"/>
    <w:rsid w:val="00D302E1"/>
    <w:rsid w:val="00D321A5"/>
    <w:rsid w:val="00D32C10"/>
    <w:rsid w:val="00D3344F"/>
    <w:rsid w:val="00D34432"/>
    <w:rsid w:val="00D345BD"/>
    <w:rsid w:val="00D346FB"/>
    <w:rsid w:val="00D34ABF"/>
    <w:rsid w:val="00D36364"/>
    <w:rsid w:val="00D363D1"/>
    <w:rsid w:val="00D365CE"/>
    <w:rsid w:val="00D37620"/>
    <w:rsid w:val="00D378BF"/>
    <w:rsid w:val="00D41731"/>
    <w:rsid w:val="00D41C9C"/>
    <w:rsid w:val="00D42A2E"/>
    <w:rsid w:val="00D42B75"/>
    <w:rsid w:val="00D445E7"/>
    <w:rsid w:val="00D44865"/>
    <w:rsid w:val="00D470E1"/>
    <w:rsid w:val="00D470F9"/>
    <w:rsid w:val="00D47B16"/>
    <w:rsid w:val="00D51159"/>
    <w:rsid w:val="00D51AB9"/>
    <w:rsid w:val="00D51BA5"/>
    <w:rsid w:val="00D51BA8"/>
    <w:rsid w:val="00D53054"/>
    <w:rsid w:val="00D54363"/>
    <w:rsid w:val="00D54941"/>
    <w:rsid w:val="00D550DF"/>
    <w:rsid w:val="00D5548C"/>
    <w:rsid w:val="00D55633"/>
    <w:rsid w:val="00D56177"/>
    <w:rsid w:val="00D5666C"/>
    <w:rsid w:val="00D57382"/>
    <w:rsid w:val="00D611E6"/>
    <w:rsid w:val="00D61C74"/>
    <w:rsid w:val="00D6278C"/>
    <w:rsid w:val="00D62CAB"/>
    <w:rsid w:val="00D64344"/>
    <w:rsid w:val="00D645C1"/>
    <w:rsid w:val="00D660DD"/>
    <w:rsid w:val="00D6632E"/>
    <w:rsid w:val="00D6650C"/>
    <w:rsid w:val="00D66E15"/>
    <w:rsid w:val="00D6713E"/>
    <w:rsid w:val="00D67A0D"/>
    <w:rsid w:val="00D704BC"/>
    <w:rsid w:val="00D70A78"/>
    <w:rsid w:val="00D70C6F"/>
    <w:rsid w:val="00D71D63"/>
    <w:rsid w:val="00D725AD"/>
    <w:rsid w:val="00D7281A"/>
    <w:rsid w:val="00D72C17"/>
    <w:rsid w:val="00D73168"/>
    <w:rsid w:val="00D73321"/>
    <w:rsid w:val="00D73972"/>
    <w:rsid w:val="00D74F2B"/>
    <w:rsid w:val="00D754F8"/>
    <w:rsid w:val="00D7584C"/>
    <w:rsid w:val="00D75DE3"/>
    <w:rsid w:val="00D779B2"/>
    <w:rsid w:val="00D80AD3"/>
    <w:rsid w:val="00D81757"/>
    <w:rsid w:val="00D81997"/>
    <w:rsid w:val="00D8624A"/>
    <w:rsid w:val="00D8629A"/>
    <w:rsid w:val="00D87B5C"/>
    <w:rsid w:val="00D90552"/>
    <w:rsid w:val="00D91A3D"/>
    <w:rsid w:val="00D92E6B"/>
    <w:rsid w:val="00D9331C"/>
    <w:rsid w:val="00D93D80"/>
    <w:rsid w:val="00D95E81"/>
    <w:rsid w:val="00D96D8D"/>
    <w:rsid w:val="00D96E17"/>
    <w:rsid w:val="00D96E72"/>
    <w:rsid w:val="00DA1C28"/>
    <w:rsid w:val="00DA1E3A"/>
    <w:rsid w:val="00DA1EB0"/>
    <w:rsid w:val="00DA25F1"/>
    <w:rsid w:val="00DA2916"/>
    <w:rsid w:val="00DA2B84"/>
    <w:rsid w:val="00DA323E"/>
    <w:rsid w:val="00DA3256"/>
    <w:rsid w:val="00DA3FAB"/>
    <w:rsid w:val="00DA4CB6"/>
    <w:rsid w:val="00DA583B"/>
    <w:rsid w:val="00DA60D5"/>
    <w:rsid w:val="00DA6A2E"/>
    <w:rsid w:val="00DA7455"/>
    <w:rsid w:val="00DB06A2"/>
    <w:rsid w:val="00DB1C07"/>
    <w:rsid w:val="00DB32EB"/>
    <w:rsid w:val="00DB33A4"/>
    <w:rsid w:val="00DB3D4B"/>
    <w:rsid w:val="00DB40FD"/>
    <w:rsid w:val="00DB4C6C"/>
    <w:rsid w:val="00DB5319"/>
    <w:rsid w:val="00DB63E2"/>
    <w:rsid w:val="00DB7334"/>
    <w:rsid w:val="00DB7359"/>
    <w:rsid w:val="00DC0244"/>
    <w:rsid w:val="00DC07E2"/>
    <w:rsid w:val="00DC1F46"/>
    <w:rsid w:val="00DC438F"/>
    <w:rsid w:val="00DC44BD"/>
    <w:rsid w:val="00DC6098"/>
    <w:rsid w:val="00DC64CE"/>
    <w:rsid w:val="00DC6EAD"/>
    <w:rsid w:val="00DC6EFB"/>
    <w:rsid w:val="00DD1EC2"/>
    <w:rsid w:val="00DD2BDE"/>
    <w:rsid w:val="00DD5505"/>
    <w:rsid w:val="00DD553A"/>
    <w:rsid w:val="00DD629A"/>
    <w:rsid w:val="00DD650E"/>
    <w:rsid w:val="00DD6646"/>
    <w:rsid w:val="00DD725E"/>
    <w:rsid w:val="00DD7285"/>
    <w:rsid w:val="00DD7AD2"/>
    <w:rsid w:val="00DE309D"/>
    <w:rsid w:val="00DE334E"/>
    <w:rsid w:val="00DE3A21"/>
    <w:rsid w:val="00DE52B0"/>
    <w:rsid w:val="00DE6B55"/>
    <w:rsid w:val="00DF04C0"/>
    <w:rsid w:val="00DF10BD"/>
    <w:rsid w:val="00DF2C6F"/>
    <w:rsid w:val="00DF3563"/>
    <w:rsid w:val="00DF3570"/>
    <w:rsid w:val="00DF64D2"/>
    <w:rsid w:val="00DF6F80"/>
    <w:rsid w:val="00DF6F88"/>
    <w:rsid w:val="00DF782A"/>
    <w:rsid w:val="00DF7DA9"/>
    <w:rsid w:val="00DF7E98"/>
    <w:rsid w:val="00E000D1"/>
    <w:rsid w:val="00E0135D"/>
    <w:rsid w:val="00E01E88"/>
    <w:rsid w:val="00E03EB5"/>
    <w:rsid w:val="00E05DB3"/>
    <w:rsid w:val="00E061BF"/>
    <w:rsid w:val="00E0770E"/>
    <w:rsid w:val="00E07989"/>
    <w:rsid w:val="00E07D4B"/>
    <w:rsid w:val="00E107CE"/>
    <w:rsid w:val="00E1137C"/>
    <w:rsid w:val="00E1177C"/>
    <w:rsid w:val="00E12BED"/>
    <w:rsid w:val="00E16842"/>
    <w:rsid w:val="00E176AC"/>
    <w:rsid w:val="00E2019B"/>
    <w:rsid w:val="00E20333"/>
    <w:rsid w:val="00E2076D"/>
    <w:rsid w:val="00E2477D"/>
    <w:rsid w:val="00E25B0F"/>
    <w:rsid w:val="00E25CE9"/>
    <w:rsid w:val="00E26A9D"/>
    <w:rsid w:val="00E30F94"/>
    <w:rsid w:val="00E31557"/>
    <w:rsid w:val="00E32C60"/>
    <w:rsid w:val="00E32E26"/>
    <w:rsid w:val="00E332DA"/>
    <w:rsid w:val="00E33CF2"/>
    <w:rsid w:val="00E34C19"/>
    <w:rsid w:val="00E35242"/>
    <w:rsid w:val="00E35BF5"/>
    <w:rsid w:val="00E35EF8"/>
    <w:rsid w:val="00E37AF3"/>
    <w:rsid w:val="00E37BBF"/>
    <w:rsid w:val="00E37D02"/>
    <w:rsid w:val="00E401B6"/>
    <w:rsid w:val="00E41AB0"/>
    <w:rsid w:val="00E41C1E"/>
    <w:rsid w:val="00E42E4F"/>
    <w:rsid w:val="00E42EC0"/>
    <w:rsid w:val="00E437B7"/>
    <w:rsid w:val="00E44067"/>
    <w:rsid w:val="00E44A31"/>
    <w:rsid w:val="00E4726F"/>
    <w:rsid w:val="00E50141"/>
    <w:rsid w:val="00E50582"/>
    <w:rsid w:val="00E512FF"/>
    <w:rsid w:val="00E52639"/>
    <w:rsid w:val="00E52A93"/>
    <w:rsid w:val="00E530B7"/>
    <w:rsid w:val="00E53ED5"/>
    <w:rsid w:val="00E53F36"/>
    <w:rsid w:val="00E5417B"/>
    <w:rsid w:val="00E54D5B"/>
    <w:rsid w:val="00E5576C"/>
    <w:rsid w:val="00E56771"/>
    <w:rsid w:val="00E56AE7"/>
    <w:rsid w:val="00E57461"/>
    <w:rsid w:val="00E576D5"/>
    <w:rsid w:val="00E57EF4"/>
    <w:rsid w:val="00E6057C"/>
    <w:rsid w:val="00E61668"/>
    <w:rsid w:val="00E6200D"/>
    <w:rsid w:val="00E629E2"/>
    <w:rsid w:val="00E62B4C"/>
    <w:rsid w:val="00E63163"/>
    <w:rsid w:val="00E63F67"/>
    <w:rsid w:val="00E66FC9"/>
    <w:rsid w:val="00E67570"/>
    <w:rsid w:val="00E679EE"/>
    <w:rsid w:val="00E67DE3"/>
    <w:rsid w:val="00E70EBA"/>
    <w:rsid w:val="00E71846"/>
    <w:rsid w:val="00E71E5C"/>
    <w:rsid w:val="00E7236A"/>
    <w:rsid w:val="00E72DC1"/>
    <w:rsid w:val="00E73C7A"/>
    <w:rsid w:val="00E74F14"/>
    <w:rsid w:val="00E7626E"/>
    <w:rsid w:val="00E818F8"/>
    <w:rsid w:val="00E8207A"/>
    <w:rsid w:val="00E8318A"/>
    <w:rsid w:val="00E8388A"/>
    <w:rsid w:val="00E83B5C"/>
    <w:rsid w:val="00E863B2"/>
    <w:rsid w:val="00E87B1A"/>
    <w:rsid w:val="00E87D94"/>
    <w:rsid w:val="00E87F79"/>
    <w:rsid w:val="00E909AB"/>
    <w:rsid w:val="00E90B02"/>
    <w:rsid w:val="00E91171"/>
    <w:rsid w:val="00E912D8"/>
    <w:rsid w:val="00E91541"/>
    <w:rsid w:val="00E92CB0"/>
    <w:rsid w:val="00E93B4C"/>
    <w:rsid w:val="00E9440D"/>
    <w:rsid w:val="00E94956"/>
    <w:rsid w:val="00E95269"/>
    <w:rsid w:val="00E95725"/>
    <w:rsid w:val="00E9589B"/>
    <w:rsid w:val="00E95929"/>
    <w:rsid w:val="00E96237"/>
    <w:rsid w:val="00E96463"/>
    <w:rsid w:val="00E971C3"/>
    <w:rsid w:val="00EA14E3"/>
    <w:rsid w:val="00EA1EC0"/>
    <w:rsid w:val="00EA267E"/>
    <w:rsid w:val="00EA29DD"/>
    <w:rsid w:val="00EA421D"/>
    <w:rsid w:val="00EA482B"/>
    <w:rsid w:val="00EA4BFE"/>
    <w:rsid w:val="00EA5970"/>
    <w:rsid w:val="00EA660E"/>
    <w:rsid w:val="00EA6F37"/>
    <w:rsid w:val="00EA70A5"/>
    <w:rsid w:val="00EB138F"/>
    <w:rsid w:val="00EB1D92"/>
    <w:rsid w:val="00EB2FF0"/>
    <w:rsid w:val="00EB31FB"/>
    <w:rsid w:val="00EB40C0"/>
    <w:rsid w:val="00EB4903"/>
    <w:rsid w:val="00EB53A4"/>
    <w:rsid w:val="00EB5CF8"/>
    <w:rsid w:val="00EB63B4"/>
    <w:rsid w:val="00EB6B7D"/>
    <w:rsid w:val="00EC0204"/>
    <w:rsid w:val="00EC2D25"/>
    <w:rsid w:val="00EC3D12"/>
    <w:rsid w:val="00EC401D"/>
    <w:rsid w:val="00EC425C"/>
    <w:rsid w:val="00EC56A1"/>
    <w:rsid w:val="00EC5E04"/>
    <w:rsid w:val="00EC7237"/>
    <w:rsid w:val="00ED0039"/>
    <w:rsid w:val="00ED0E44"/>
    <w:rsid w:val="00ED0F57"/>
    <w:rsid w:val="00ED1BEF"/>
    <w:rsid w:val="00ED2F14"/>
    <w:rsid w:val="00ED322C"/>
    <w:rsid w:val="00ED3E6F"/>
    <w:rsid w:val="00ED42DF"/>
    <w:rsid w:val="00ED48B4"/>
    <w:rsid w:val="00ED57D6"/>
    <w:rsid w:val="00ED6DDC"/>
    <w:rsid w:val="00ED6E9C"/>
    <w:rsid w:val="00ED7270"/>
    <w:rsid w:val="00ED77BD"/>
    <w:rsid w:val="00EE031F"/>
    <w:rsid w:val="00EE0451"/>
    <w:rsid w:val="00EE1008"/>
    <w:rsid w:val="00EE1EBA"/>
    <w:rsid w:val="00EE2D5D"/>
    <w:rsid w:val="00EE33F2"/>
    <w:rsid w:val="00EE5195"/>
    <w:rsid w:val="00EE683C"/>
    <w:rsid w:val="00EE7CE7"/>
    <w:rsid w:val="00EF031B"/>
    <w:rsid w:val="00EF0ACB"/>
    <w:rsid w:val="00EF0B66"/>
    <w:rsid w:val="00EF0DE6"/>
    <w:rsid w:val="00EF3B8E"/>
    <w:rsid w:val="00EF4776"/>
    <w:rsid w:val="00EF492D"/>
    <w:rsid w:val="00EF6435"/>
    <w:rsid w:val="00EF6518"/>
    <w:rsid w:val="00EF7D74"/>
    <w:rsid w:val="00F0113D"/>
    <w:rsid w:val="00F01420"/>
    <w:rsid w:val="00F01E75"/>
    <w:rsid w:val="00F030B7"/>
    <w:rsid w:val="00F042BA"/>
    <w:rsid w:val="00F0535A"/>
    <w:rsid w:val="00F05C7A"/>
    <w:rsid w:val="00F061D8"/>
    <w:rsid w:val="00F066EB"/>
    <w:rsid w:val="00F07263"/>
    <w:rsid w:val="00F07603"/>
    <w:rsid w:val="00F10FB1"/>
    <w:rsid w:val="00F110BF"/>
    <w:rsid w:val="00F1161C"/>
    <w:rsid w:val="00F12947"/>
    <w:rsid w:val="00F12ADE"/>
    <w:rsid w:val="00F146D0"/>
    <w:rsid w:val="00F16A87"/>
    <w:rsid w:val="00F17725"/>
    <w:rsid w:val="00F17EAB"/>
    <w:rsid w:val="00F2115A"/>
    <w:rsid w:val="00F21A44"/>
    <w:rsid w:val="00F2273F"/>
    <w:rsid w:val="00F23E16"/>
    <w:rsid w:val="00F23E57"/>
    <w:rsid w:val="00F241D7"/>
    <w:rsid w:val="00F25859"/>
    <w:rsid w:val="00F26B88"/>
    <w:rsid w:val="00F27C08"/>
    <w:rsid w:val="00F30E3A"/>
    <w:rsid w:val="00F32403"/>
    <w:rsid w:val="00F3302E"/>
    <w:rsid w:val="00F33D52"/>
    <w:rsid w:val="00F35E10"/>
    <w:rsid w:val="00F367C1"/>
    <w:rsid w:val="00F36A46"/>
    <w:rsid w:val="00F36AAB"/>
    <w:rsid w:val="00F36D3D"/>
    <w:rsid w:val="00F40F42"/>
    <w:rsid w:val="00F41810"/>
    <w:rsid w:val="00F41FC9"/>
    <w:rsid w:val="00F42A15"/>
    <w:rsid w:val="00F43352"/>
    <w:rsid w:val="00F4442D"/>
    <w:rsid w:val="00F4484F"/>
    <w:rsid w:val="00F44D8B"/>
    <w:rsid w:val="00F45A00"/>
    <w:rsid w:val="00F47B34"/>
    <w:rsid w:val="00F47F11"/>
    <w:rsid w:val="00F506F3"/>
    <w:rsid w:val="00F50D6F"/>
    <w:rsid w:val="00F50DBC"/>
    <w:rsid w:val="00F519B5"/>
    <w:rsid w:val="00F51D9D"/>
    <w:rsid w:val="00F527BA"/>
    <w:rsid w:val="00F52D5E"/>
    <w:rsid w:val="00F53539"/>
    <w:rsid w:val="00F54561"/>
    <w:rsid w:val="00F54D27"/>
    <w:rsid w:val="00F55B39"/>
    <w:rsid w:val="00F57919"/>
    <w:rsid w:val="00F57BF3"/>
    <w:rsid w:val="00F57C55"/>
    <w:rsid w:val="00F57D94"/>
    <w:rsid w:val="00F60384"/>
    <w:rsid w:val="00F60AE3"/>
    <w:rsid w:val="00F60B3F"/>
    <w:rsid w:val="00F612E2"/>
    <w:rsid w:val="00F619F9"/>
    <w:rsid w:val="00F62DEA"/>
    <w:rsid w:val="00F63258"/>
    <w:rsid w:val="00F639D8"/>
    <w:rsid w:val="00F63CAB"/>
    <w:rsid w:val="00F63E43"/>
    <w:rsid w:val="00F654CF"/>
    <w:rsid w:val="00F6589C"/>
    <w:rsid w:val="00F659EF"/>
    <w:rsid w:val="00F705FA"/>
    <w:rsid w:val="00F70997"/>
    <w:rsid w:val="00F70D1C"/>
    <w:rsid w:val="00F7135C"/>
    <w:rsid w:val="00F72052"/>
    <w:rsid w:val="00F75AB2"/>
    <w:rsid w:val="00F766F8"/>
    <w:rsid w:val="00F77DCB"/>
    <w:rsid w:val="00F808EC"/>
    <w:rsid w:val="00F80B85"/>
    <w:rsid w:val="00F823E7"/>
    <w:rsid w:val="00F82923"/>
    <w:rsid w:val="00F8376B"/>
    <w:rsid w:val="00F84C5A"/>
    <w:rsid w:val="00F84CDC"/>
    <w:rsid w:val="00F84F7F"/>
    <w:rsid w:val="00F85390"/>
    <w:rsid w:val="00F85CE6"/>
    <w:rsid w:val="00F87BF9"/>
    <w:rsid w:val="00F91BBA"/>
    <w:rsid w:val="00F92744"/>
    <w:rsid w:val="00F9390B"/>
    <w:rsid w:val="00F93B57"/>
    <w:rsid w:val="00F95026"/>
    <w:rsid w:val="00F9570B"/>
    <w:rsid w:val="00FA01B4"/>
    <w:rsid w:val="00FA0EC1"/>
    <w:rsid w:val="00FA2137"/>
    <w:rsid w:val="00FA23AF"/>
    <w:rsid w:val="00FA2CD8"/>
    <w:rsid w:val="00FA2F87"/>
    <w:rsid w:val="00FA4B53"/>
    <w:rsid w:val="00FA4BFD"/>
    <w:rsid w:val="00FA4C13"/>
    <w:rsid w:val="00FA4DD0"/>
    <w:rsid w:val="00FA56FE"/>
    <w:rsid w:val="00FA58B9"/>
    <w:rsid w:val="00FA7DEC"/>
    <w:rsid w:val="00FB0149"/>
    <w:rsid w:val="00FB01C8"/>
    <w:rsid w:val="00FB068D"/>
    <w:rsid w:val="00FB09F8"/>
    <w:rsid w:val="00FB1766"/>
    <w:rsid w:val="00FB32AC"/>
    <w:rsid w:val="00FB3B45"/>
    <w:rsid w:val="00FB3DA3"/>
    <w:rsid w:val="00FB46AA"/>
    <w:rsid w:val="00FB47EB"/>
    <w:rsid w:val="00FB6854"/>
    <w:rsid w:val="00FC0B5F"/>
    <w:rsid w:val="00FC0BBC"/>
    <w:rsid w:val="00FC0E00"/>
    <w:rsid w:val="00FC4412"/>
    <w:rsid w:val="00FC4962"/>
    <w:rsid w:val="00FC4F44"/>
    <w:rsid w:val="00FC53BF"/>
    <w:rsid w:val="00FC6BA9"/>
    <w:rsid w:val="00FD08D5"/>
    <w:rsid w:val="00FD0CAE"/>
    <w:rsid w:val="00FD118E"/>
    <w:rsid w:val="00FD12B9"/>
    <w:rsid w:val="00FD15B8"/>
    <w:rsid w:val="00FD473A"/>
    <w:rsid w:val="00FD4CB3"/>
    <w:rsid w:val="00FD4EF5"/>
    <w:rsid w:val="00FD5D61"/>
    <w:rsid w:val="00FD734F"/>
    <w:rsid w:val="00FD7F93"/>
    <w:rsid w:val="00FE0571"/>
    <w:rsid w:val="00FE0AA6"/>
    <w:rsid w:val="00FE0B25"/>
    <w:rsid w:val="00FE1184"/>
    <w:rsid w:val="00FE1801"/>
    <w:rsid w:val="00FE1B2D"/>
    <w:rsid w:val="00FE3D7C"/>
    <w:rsid w:val="00FE5005"/>
    <w:rsid w:val="00FE53E1"/>
    <w:rsid w:val="00FE63F5"/>
    <w:rsid w:val="00FE6746"/>
    <w:rsid w:val="00FE6E78"/>
    <w:rsid w:val="00FE7061"/>
    <w:rsid w:val="00FE7DFA"/>
    <w:rsid w:val="00FE7F45"/>
    <w:rsid w:val="00FF010A"/>
    <w:rsid w:val="00FF0B53"/>
    <w:rsid w:val="00FF0B5E"/>
    <w:rsid w:val="00FF1A5E"/>
    <w:rsid w:val="00FF3511"/>
    <w:rsid w:val="00FF4414"/>
    <w:rsid w:val="00FF4E69"/>
    <w:rsid w:val="00FF5871"/>
    <w:rsid w:val="00FF689A"/>
    <w:rsid w:val="00FF6C48"/>
    <w:rsid w:val="00FF7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BF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Cs w:val="21"/>
    </w:rPr>
  </w:style>
  <w:style w:type="paragraph" w:styleId="1">
    <w:name w:val="heading 1"/>
    <w:basedOn w:val="a"/>
    <w:next w:val="a"/>
    <w:link w:val="1Char"/>
    <w:autoRedefine/>
    <w:qFormat/>
    <w:rsid w:val="008278DD"/>
    <w:pPr>
      <w:keepNext/>
      <w:numPr>
        <w:numId w:val="1"/>
      </w:numPr>
      <w:spacing w:line="720" w:lineRule="auto"/>
      <w:ind w:left="0" w:firstLineChars="0" w:firstLine="0"/>
      <w:outlineLvl w:val="0"/>
    </w:pPr>
    <w:rPr>
      <w:b/>
      <w:bCs/>
      <w:kern w:val="36"/>
      <w:sz w:val="36"/>
    </w:rPr>
  </w:style>
  <w:style w:type="paragraph" w:styleId="2">
    <w:name w:val="heading 2"/>
    <w:basedOn w:val="a"/>
    <w:next w:val="a0"/>
    <w:link w:val="2Char"/>
    <w:autoRedefine/>
    <w:qFormat/>
    <w:rsid w:val="008278DD"/>
    <w:pPr>
      <w:numPr>
        <w:ilvl w:val="1"/>
        <w:numId w:val="1"/>
      </w:numPr>
      <w:tabs>
        <w:tab w:val="clear" w:pos="425"/>
        <w:tab w:val="num" w:pos="709"/>
      </w:tabs>
      <w:spacing w:line="480" w:lineRule="auto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0"/>
    <w:link w:val="3Char"/>
    <w:qFormat/>
    <w:rsid w:val="008278DD"/>
    <w:pPr>
      <w:numPr>
        <w:ilvl w:val="2"/>
        <w:numId w:val="1"/>
      </w:numPr>
      <w:spacing w:line="480" w:lineRule="auto"/>
      <w:ind w:left="0" w:firstLineChars="0" w:firstLine="0"/>
      <w:outlineLvl w:val="2"/>
    </w:pPr>
    <w:rPr>
      <w:b/>
      <w:sz w:val="30"/>
    </w:rPr>
  </w:style>
  <w:style w:type="paragraph" w:styleId="4">
    <w:name w:val="heading 4"/>
    <w:basedOn w:val="1"/>
    <w:next w:val="a"/>
    <w:link w:val="4Char"/>
    <w:qFormat/>
    <w:rsid w:val="008278DD"/>
    <w:pPr>
      <w:keepNext w:val="0"/>
      <w:numPr>
        <w:ilvl w:val="3"/>
      </w:numPr>
      <w:ind w:left="0" w:firstLine="0"/>
      <w:outlineLvl w:val="3"/>
    </w:pPr>
    <w:rPr>
      <w:bCs w:val="0"/>
      <w:sz w:val="28"/>
      <w:szCs w:val="28"/>
    </w:rPr>
  </w:style>
  <w:style w:type="paragraph" w:styleId="5">
    <w:name w:val="heading 5"/>
    <w:basedOn w:val="1"/>
    <w:next w:val="a"/>
    <w:link w:val="5Char"/>
    <w:qFormat/>
    <w:rsid w:val="008278DD"/>
    <w:pPr>
      <w:numPr>
        <w:ilvl w:val="4"/>
      </w:numPr>
      <w:ind w:left="0" w:firstLine="0"/>
      <w:outlineLvl w:val="4"/>
    </w:pPr>
    <w:rPr>
      <w:bCs w:val="0"/>
      <w:sz w:val="24"/>
      <w:szCs w:val="28"/>
    </w:rPr>
  </w:style>
  <w:style w:type="paragraph" w:styleId="6">
    <w:name w:val="heading 6"/>
    <w:basedOn w:val="1"/>
    <w:next w:val="a"/>
    <w:link w:val="6Char"/>
    <w:qFormat/>
    <w:rsid w:val="00365445"/>
    <w:pPr>
      <w:numPr>
        <w:ilvl w:val="5"/>
      </w:numPr>
      <w:outlineLvl w:val="5"/>
    </w:pPr>
    <w:rPr>
      <w:bCs w:val="0"/>
      <w:sz w:val="21"/>
    </w:rPr>
  </w:style>
  <w:style w:type="paragraph" w:styleId="7">
    <w:name w:val="heading 7"/>
    <w:basedOn w:val="1"/>
    <w:next w:val="a0"/>
    <w:link w:val="7Char"/>
    <w:qFormat/>
    <w:rsid w:val="00365445"/>
    <w:pPr>
      <w:numPr>
        <w:ilvl w:val="6"/>
      </w:numPr>
      <w:outlineLvl w:val="6"/>
    </w:pPr>
    <w:rPr>
      <w:b w:val="0"/>
      <w:bCs w:val="0"/>
      <w:sz w:val="21"/>
      <w:szCs w:val="24"/>
    </w:rPr>
  </w:style>
  <w:style w:type="paragraph" w:styleId="8">
    <w:name w:val="heading 8"/>
    <w:basedOn w:val="1"/>
    <w:next w:val="a0"/>
    <w:link w:val="8Char"/>
    <w:qFormat/>
    <w:rsid w:val="00365445"/>
    <w:pPr>
      <w:numPr>
        <w:ilvl w:val="7"/>
      </w:numPr>
      <w:outlineLvl w:val="7"/>
    </w:pPr>
    <w:rPr>
      <w:b w:val="0"/>
      <w:sz w:val="21"/>
      <w:szCs w:val="24"/>
    </w:rPr>
  </w:style>
  <w:style w:type="paragraph" w:styleId="9">
    <w:name w:val="heading 9"/>
    <w:basedOn w:val="1"/>
    <w:next w:val="a"/>
    <w:link w:val="9Char"/>
    <w:qFormat/>
    <w:rsid w:val="00365445"/>
    <w:pPr>
      <w:numPr>
        <w:ilvl w:val="8"/>
      </w:numPr>
      <w:outlineLvl w:val="8"/>
    </w:pPr>
    <w:rPr>
      <w:b w:val="0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365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36544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65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365445"/>
    <w:rPr>
      <w:sz w:val="18"/>
      <w:szCs w:val="18"/>
    </w:rPr>
  </w:style>
  <w:style w:type="character" w:customStyle="1" w:styleId="1Char">
    <w:name w:val="标题 1 Char"/>
    <w:basedOn w:val="a1"/>
    <w:link w:val="1"/>
    <w:rsid w:val="008278DD"/>
    <w:rPr>
      <w:rFonts w:ascii="Times New Roman" w:eastAsia="宋体" w:hAnsi="Times New Roman" w:cs="Times New Roman"/>
      <w:b/>
      <w:bCs/>
      <w:kern w:val="36"/>
      <w:sz w:val="36"/>
      <w:szCs w:val="21"/>
    </w:rPr>
  </w:style>
  <w:style w:type="character" w:customStyle="1" w:styleId="2Char">
    <w:name w:val="标题 2 Char"/>
    <w:basedOn w:val="a1"/>
    <w:link w:val="2"/>
    <w:rsid w:val="008278DD"/>
    <w:rPr>
      <w:rFonts w:ascii="Times New Roman" w:eastAsia="宋体" w:hAnsi="Times New Roman" w:cs="Times New Roman"/>
      <w:b/>
      <w:kern w:val="0"/>
      <w:sz w:val="32"/>
      <w:szCs w:val="21"/>
    </w:rPr>
  </w:style>
  <w:style w:type="character" w:customStyle="1" w:styleId="3Char">
    <w:name w:val="标题 3 Char"/>
    <w:basedOn w:val="a1"/>
    <w:link w:val="3"/>
    <w:rsid w:val="008278DD"/>
    <w:rPr>
      <w:rFonts w:ascii="Times New Roman" w:eastAsia="宋体" w:hAnsi="Times New Roman" w:cs="Times New Roman"/>
      <w:b/>
      <w:kern w:val="0"/>
      <w:sz w:val="30"/>
      <w:szCs w:val="21"/>
    </w:rPr>
  </w:style>
  <w:style w:type="character" w:customStyle="1" w:styleId="4Char">
    <w:name w:val="标题 4 Char"/>
    <w:basedOn w:val="a1"/>
    <w:link w:val="4"/>
    <w:rsid w:val="008278DD"/>
    <w:rPr>
      <w:rFonts w:ascii="Times New Roman" w:eastAsia="宋体" w:hAnsi="Times New Roman" w:cs="Times New Roman"/>
      <w:b/>
      <w:kern w:val="36"/>
      <w:sz w:val="28"/>
      <w:szCs w:val="28"/>
    </w:rPr>
  </w:style>
  <w:style w:type="character" w:customStyle="1" w:styleId="5Char">
    <w:name w:val="标题 5 Char"/>
    <w:basedOn w:val="a1"/>
    <w:link w:val="5"/>
    <w:rsid w:val="008278DD"/>
    <w:rPr>
      <w:rFonts w:ascii="Times New Roman" w:eastAsia="宋体" w:hAnsi="Times New Roman" w:cs="Times New Roman"/>
      <w:b/>
      <w:kern w:val="36"/>
      <w:sz w:val="24"/>
      <w:szCs w:val="28"/>
    </w:rPr>
  </w:style>
  <w:style w:type="character" w:customStyle="1" w:styleId="6Char">
    <w:name w:val="标题 6 Char"/>
    <w:basedOn w:val="a1"/>
    <w:link w:val="6"/>
    <w:rsid w:val="00365445"/>
    <w:rPr>
      <w:rFonts w:ascii="Times New Roman" w:eastAsia="宋体" w:hAnsi="Times New Roman" w:cs="Times New Roman"/>
      <w:b/>
      <w:kern w:val="36"/>
      <w:szCs w:val="21"/>
    </w:rPr>
  </w:style>
  <w:style w:type="character" w:customStyle="1" w:styleId="7Char">
    <w:name w:val="标题 7 Char"/>
    <w:basedOn w:val="a1"/>
    <w:link w:val="7"/>
    <w:rsid w:val="00365445"/>
    <w:rPr>
      <w:rFonts w:ascii="Times New Roman" w:eastAsia="宋体" w:hAnsi="Times New Roman" w:cs="Times New Roman"/>
      <w:kern w:val="36"/>
      <w:szCs w:val="24"/>
    </w:rPr>
  </w:style>
  <w:style w:type="character" w:customStyle="1" w:styleId="8Char">
    <w:name w:val="标题 8 Char"/>
    <w:basedOn w:val="a1"/>
    <w:link w:val="8"/>
    <w:rsid w:val="00365445"/>
    <w:rPr>
      <w:rFonts w:ascii="Times New Roman" w:eastAsia="宋体" w:hAnsi="Times New Roman" w:cs="Times New Roman"/>
      <w:bCs/>
      <w:kern w:val="36"/>
      <w:szCs w:val="24"/>
    </w:rPr>
  </w:style>
  <w:style w:type="character" w:customStyle="1" w:styleId="9Char">
    <w:name w:val="标题 9 Char"/>
    <w:basedOn w:val="a1"/>
    <w:link w:val="9"/>
    <w:rsid w:val="00365445"/>
    <w:rPr>
      <w:rFonts w:ascii="Times New Roman" w:eastAsia="宋体" w:hAnsi="Times New Roman" w:cs="Times New Roman"/>
      <w:bCs/>
      <w:kern w:val="36"/>
      <w:szCs w:val="21"/>
    </w:rPr>
  </w:style>
  <w:style w:type="paragraph" w:styleId="a0">
    <w:name w:val="Normal Indent"/>
    <w:aliases w:val="四号,表正文,正文非缩进,特点,ALT+Z,水上软件,段1,正文不缩进,标题4,正文双线,Normal Indent（正文缩进）,Indent 1,特点 Char,图文,正文（首行缩进两字）,Body Text(ch),bt,body text,四号 Char,水上软件 Char Char Char Char,水上软件 Char Char Char Char Char Char,水上软件 Char Char Char Char Char Char Char Char Char Char"/>
    <w:basedOn w:val="a"/>
    <w:rsid w:val="00365445"/>
  </w:style>
  <w:style w:type="paragraph" w:customStyle="1" w:styleId="a6">
    <w:name w:val="正文中"/>
    <w:basedOn w:val="a"/>
    <w:rsid w:val="00365445"/>
    <w:pPr>
      <w:jc w:val="center"/>
    </w:pPr>
  </w:style>
  <w:style w:type="paragraph" w:customStyle="1" w:styleId="a7">
    <w:name w:val="正文右"/>
    <w:basedOn w:val="a"/>
    <w:rsid w:val="00365445"/>
    <w:pPr>
      <w:jc w:val="right"/>
    </w:pPr>
  </w:style>
  <w:style w:type="paragraph" w:styleId="a8">
    <w:name w:val="Title"/>
    <w:basedOn w:val="a"/>
    <w:link w:val="Char1"/>
    <w:qFormat/>
    <w:rsid w:val="00E9440D"/>
    <w:pPr>
      <w:spacing w:line="720" w:lineRule="auto"/>
      <w:jc w:val="center"/>
    </w:pPr>
    <w:rPr>
      <w:rFonts w:eastAsia="黑体" w:cs="Arial"/>
      <w:b/>
      <w:bCs/>
      <w:sz w:val="44"/>
      <w:szCs w:val="44"/>
    </w:rPr>
  </w:style>
  <w:style w:type="character" w:customStyle="1" w:styleId="Char1">
    <w:name w:val="标题 Char"/>
    <w:basedOn w:val="a1"/>
    <w:link w:val="a8"/>
    <w:rsid w:val="00E9440D"/>
    <w:rPr>
      <w:rFonts w:ascii="Arial" w:eastAsia="黑体" w:hAnsi="Arial" w:cs="Arial"/>
      <w:b/>
      <w:bCs/>
      <w:kern w:val="0"/>
      <w:sz w:val="44"/>
      <w:szCs w:val="44"/>
    </w:rPr>
  </w:style>
  <w:style w:type="paragraph" w:styleId="a9">
    <w:name w:val="Subtitle"/>
    <w:basedOn w:val="a8"/>
    <w:link w:val="Char2"/>
    <w:qFormat/>
    <w:rsid w:val="00365445"/>
    <w:rPr>
      <w:bCs w:val="0"/>
      <w:sz w:val="32"/>
      <w:szCs w:val="32"/>
    </w:rPr>
  </w:style>
  <w:style w:type="character" w:customStyle="1" w:styleId="Char2">
    <w:name w:val="副标题 Char"/>
    <w:basedOn w:val="a1"/>
    <w:link w:val="a9"/>
    <w:rsid w:val="00365445"/>
    <w:rPr>
      <w:rFonts w:ascii="Arial" w:eastAsia="宋体" w:hAnsi="Arial" w:cs="Arial"/>
      <w:b/>
      <w:kern w:val="0"/>
      <w:sz w:val="32"/>
      <w:szCs w:val="32"/>
    </w:rPr>
  </w:style>
  <w:style w:type="character" w:styleId="aa">
    <w:name w:val="Hyperlink"/>
    <w:basedOn w:val="a1"/>
    <w:uiPriority w:val="99"/>
    <w:rsid w:val="00365445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0F566B"/>
    <w:pPr>
      <w:tabs>
        <w:tab w:val="left" w:pos="420"/>
        <w:tab w:val="left" w:pos="1050"/>
        <w:tab w:val="right" w:leader="dot" w:pos="8947"/>
      </w:tabs>
      <w:spacing w:before="120" w:line="240" w:lineRule="auto"/>
      <w:ind w:firstLine="420"/>
      <w:jc w:val="left"/>
    </w:pPr>
    <w:rPr>
      <w:b/>
      <w:bCs/>
      <w:iCs/>
      <w:sz w:val="24"/>
      <w:szCs w:val="28"/>
    </w:rPr>
  </w:style>
  <w:style w:type="paragraph" w:styleId="20">
    <w:name w:val="toc 2"/>
    <w:basedOn w:val="a"/>
    <w:next w:val="a"/>
    <w:autoRedefine/>
    <w:uiPriority w:val="39"/>
    <w:rsid w:val="00365445"/>
    <w:pPr>
      <w:spacing w:before="120"/>
      <w:ind w:left="210"/>
      <w:jc w:val="left"/>
    </w:pPr>
    <w:rPr>
      <w:b/>
      <w:bCs/>
      <w:sz w:val="22"/>
      <w:szCs w:val="26"/>
    </w:rPr>
  </w:style>
  <w:style w:type="paragraph" w:styleId="30">
    <w:name w:val="toc 3"/>
    <w:basedOn w:val="a"/>
    <w:next w:val="a"/>
    <w:autoRedefine/>
    <w:uiPriority w:val="39"/>
    <w:rsid w:val="00365445"/>
    <w:pPr>
      <w:ind w:left="420"/>
      <w:jc w:val="left"/>
    </w:pPr>
    <w:rPr>
      <w:sz w:val="20"/>
      <w:szCs w:val="24"/>
    </w:rPr>
  </w:style>
  <w:style w:type="character" w:styleId="ab">
    <w:name w:val="page number"/>
    <w:basedOn w:val="a1"/>
    <w:rsid w:val="00365445"/>
  </w:style>
  <w:style w:type="paragraph" w:styleId="ac">
    <w:name w:val="Balloon Text"/>
    <w:basedOn w:val="a"/>
    <w:link w:val="Char3"/>
    <w:uiPriority w:val="99"/>
    <w:semiHidden/>
    <w:unhideWhenUsed/>
    <w:rsid w:val="00DD629A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semiHidden/>
    <w:rsid w:val="00DD629A"/>
    <w:rPr>
      <w:rFonts w:ascii="Arial" w:eastAsia="宋体" w:hAnsi="Arial" w:cs="Times New Roman"/>
      <w:sz w:val="18"/>
      <w:szCs w:val="18"/>
    </w:rPr>
  </w:style>
  <w:style w:type="paragraph" w:styleId="ad">
    <w:name w:val="Document Map"/>
    <w:basedOn w:val="a"/>
    <w:link w:val="Char4"/>
    <w:uiPriority w:val="99"/>
    <w:semiHidden/>
    <w:unhideWhenUsed/>
    <w:rsid w:val="001030EC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rsid w:val="001030EC"/>
    <w:rPr>
      <w:rFonts w:ascii="宋体" w:eastAsia="宋体" w:hAnsi="Arial" w:cs="Times New Roman"/>
      <w:sz w:val="18"/>
      <w:szCs w:val="18"/>
    </w:rPr>
  </w:style>
  <w:style w:type="table" w:styleId="ae">
    <w:name w:val="Table Grid"/>
    <w:basedOn w:val="a2"/>
    <w:uiPriority w:val="59"/>
    <w:rsid w:val="001721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2"/>
    <w:uiPriority w:val="61"/>
    <w:rsid w:val="001721C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-6">
    <w:name w:val="Medium Shading 2 Accent 6"/>
    <w:basedOn w:val="a2"/>
    <w:uiPriority w:val="64"/>
    <w:rsid w:val="001721C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6">
    <w:name w:val="Dark List Accent 6"/>
    <w:basedOn w:val="a2"/>
    <w:uiPriority w:val="70"/>
    <w:rsid w:val="001721C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3-1">
    <w:name w:val="Medium Grid 3 Accent 1"/>
    <w:basedOn w:val="a2"/>
    <w:uiPriority w:val="69"/>
    <w:rsid w:val="00136F1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3">
    <w:name w:val="Medium Grid 3 Accent 3"/>
    <w:basedOn w:val="a2"/>
    <w:uiPriority w:val="69"/>
    <w:rsid w:val="00136F1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customStyle="1" w:styleId="title">
    <w:name w:val="title"/>
    <w:basedOn w:val="a1"/>
    <w:rsid w:val="00BF1B47"/>
  </w:style>
  <w:style w:type="table" w:styleId="-3">
    <w:name w:val="Light Shading Accent 3"/>
    <w:basedOn w:val="a2"/>
    <w:uiPriority w:val="60"/>
    <w:rsid w:val="00652E2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30">
    <w:name w:val="Light List Accent 3"/>
    <w:basedOn w:val="a2"/>
    <w:uiPriority w:val="61"/>
    <w:rsid w:val="00652E2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-11">
    <w:name w:val="浅色列表 - 强调文字颜色 11"/>
    <w:basedOn w:val="a2"/>
    <w:uiPriority w:val="61"/>
    <w:rsid w:val="00652E2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652E2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ontentblk">
    <w:name w:val="contentblk"/>
    <w:basedOn w:val="a1"/>
    <w:rsid w:val="00AC521A"/>
  </w:style>
  <w:style w:type="paragraph" w:styleId="af">
    <w:name w:val="caption"/>
    <w:basedOn w:val="a"/>
    <w:next w:val="a"/>
    <w:uiPriority w:val="35"/>
    <w:unhideWhenUsed/>
    <w:qFormat/>
    <w:rsid w:val="00CC68F5"/>
    <w:rPr>
      <w:rFonts w:asciiTheme="majorHAnsi" w:eastAsia="黑体" w:hAnsiTheme="majorHAnsi" w:cstheme="majorBidi"/>
      <w:sz w:val="20"/>
      <w:szCs w:val="20"/>
    </w:rPr>
  </w:style>
  <w:style w:type="character" w:styleId="af0">
    <w:name w:val="annotation reference"/>
    <w:basedOn w:val="a1"/>
    <w:semiHidden/>
    <w:rsid w:val="00865664"/>
    <w:rPr>
      <w:sz w:val="21"/>
      <w:szCs w:val="21"/>
    </w:rPr>
  </w:style>
  <w:style w:type="paragraph" w:styleId="af1">
    <w:name w:val="annotation text"/>
    <w:basedOn w:val="a"/>
    <w:link w:val="Char5"/>
    <w:semiHidden/>
    <w:rsid w:val="00865664"/>
    <w:pPr>
      <w:jc w:val="left"/>
    </w:pPr>
  </w:style>
  <w:style w:type="character" w:customStyle="1" w:styleId="Char5">
    <w:name w:val="批注文字 Char"/>
    <w:basedOn w:val="a1"/>
    <w:link w:val="af1"/>
    <w:semiHidden/>
    <w:rsid w:val="00865664"/>
    <w:rPr>
      <w:rFonts w:ascii="Arial" w:eastAsia="宋体" w:hAnsi="Arial" w:cs="Times New Roman"/>
      <w:szCs w:val="21"/>
    </w:rPr>
  </w:style>
  <w:style w:type="paragraph" w:styleId="af2">
    <w:name w:val="List Paragraph"/>
    <w:basedOn w:val="a"/>
    <w:link w:val="Char6"/>
    <w:uiPriority w:val="34"/>
    <w:qFormat/>
    <w:rsid w:val="002B259B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xx1">
    <w:name w:val="xx样式1"/>
    <w:basedOn w:val="af2"/>
    <w:link w:val="xx1Char"/>
    <w:qFormat/>
    <w:rsid w:val="0027752B"/>
    <w:pPr>
      <w:numPr>
        <w:numId w:val="9"/>
      </w:numPr>
      <w:spacing w:line="360" w:lineRule="auto"/>
      <w:ind w:firstLineChars="0" w:firstLine="0"/>
    </w:pPr>
    <w:rPr>
      <w:rFonts w:ascii="Times New Roman" w:eastAsia="宋体"/>
    </w:rPr>
  </w:style>
  <w:style w:type="character" w:styleId="af3">
    <w:name w:val="Strong"/>
    <w:basedOn w:val="a1"/>
    <w:uiPriority w:val="22"/>
    <w:qFormat/>
    <w:rsid w:val="00781B10"/>
    <w:rPr>
      <w:b/>
      <w:bCs/>
    </w:rPr>
  </w:style>
  <w:style w:type="character" w:customStyle="1" w:styleId="Char6">
    <w:name w:val="列出段落 Char"/>
    <w:basedOn w:val="a1"/>
    <w:link w:val="af2"/>
    <w:uiPriority w:val="34"/>
    <w:rsid w:val="0027752B"/>
    <w:rPr>
      <w:kern w:val="0"/>
    </w:rPr>
  </w:style>
  <w:style w:type="character" w:customStyle="1" w:styleId="xx1Char">
    <w:name w:val="xx样式1 Char"/>
    <w:basedOn w:val="Char6"/>
    <w:link w:val="xx1"/>
    <w:rsid w:val="0027752B"/>
    <w:rPr>
      <w:rFonts w:ascii="Times New Roman" w:eastAsia="宋体"/>
    </w:rPr>
  </w:style>
  <w:style w:type="paragraph" w:styleId="40">
    <w:name w:val="toc 4"/>
    <w:basedOn w:val="a"/>
    <w:next w:val="a"/>
    <w:autoRedefine/>
    <w:uiPriority w:val="39"/>
    <w:unhideWhenUsed/>
    <w:rsid w:val="000F566B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0F566B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0F566B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kern w:val="2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0F566B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kern w:val="2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0F566B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kern w:val="2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0F566B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kern w:val="2"/>
      <w:szCs w:val="22"/>
    </w:rPr>
  </w:style>
  <w:style w:type="paragraph" w:customStyle="1" w:styleId="xx11">
    <w:name w:val="xx样式11"/>
    <w:basedOn w:val="af2"/>
    <w:link w:val="xx11Char"/>
    <w:qFormat/>
    <w:rsid w:val="00E95929"/>
    <w:pPr>
      <w:numPr>
        <w:numId w:val="14"/>
      </w:numPr>
      <w:spacing w:line="360" w:lineRule="auto"/>
      <w:ind w:firstLineChars="0" w:firstLine="0"/>
    </w:pPr>
    <w:rPr>
      <w:rFonts w:ascii="Times New Roman" w:eastAsia="宋体"/>
    </w:rPr>
  </w:style>
  <w:style w:type="character" w:customStyle="1" w:styleId="xx11Char">
    <w:name w:val="xx样式11 Char"/>
    <w:basedOn w:val="Char6"/>
    <w:link w:val="xx11"/>
    <w:rsid w:val="00E95929"/>
    <w:rPr>
      <w:rFonts w:ascii="Times New Roman" w:eastAsia="宋体"/>
    </w:rPr>
  </w:style>
  <w:style w:type="paragraph" w:styleId="HTML">
    <w:name w:val="HTML Preformatted"/>
    <w:basedOn w:val="a"/>
    <w:link w:val="HTMLChar"/>
    <w:uiPriority w:val="99"/>
    <w:semiHidden/>
    <w:unhideWhenUsed/>
    <w:rsid w:val="001C0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C02CB"/>
    <w:rPr>
      <w:rFonts w:ascii="宋体" w:eastAsia="宋体" w:hAnsi="宋体" w:cs="宋体"/>
      <w:kern w:val="0"/>
      <w:sz w:val="24"/>
      <w:szCs w:val="24"/>
    </w:rPr>
  </w:style>
  <w:style w:type="character" w:customStyle="1" w:styleId="start-tag">
    <w:name w:val="start-tag"/>
    <w:basedOn w:val="a1"/>
    <w:rsid w:val="001C02CB"/>
  </w:style>
  <w:style w:type="character" w:customStyle="1" w:styleId="attribute-name">
    <w:name w:val="attribute-name"/>
    <w:basedOn w:val="a1"/>
    <w:rsid w:val="001C02CB"/>
  </w:style>
  <w:style w:type="character" w:customStyle="1" w:styleId="attribute-value">
    <w:name w:val="attribute-value"/>
    <w:basedOn w:val="a1"/>
    <w:rsid w:val="001C02CB"/>
  </w:style>
  <w:style w:type="character" w:customStyle="1" w:styleId="end-tag">
    <w:name w:val="end-tag"/>
    <w:basedOn w:val="a1"/>
    <w:rsid w:val="001C02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7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view-source:http://localhost:8080/static/jquery.jqGrid.ext.j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cao\Desktop\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DF2B1-71DB-4A3C-BEF1-C0A8030C9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文档模板.dotx</Template>
  <TotalTime>702</TotalTime>
  <Pages>9</Pages>
  <Words>605</Words>
  <Characters>3451</Characters>
  <Application>Microsoft Office Word</Application>
  <DocSecurity>0</DocSecurity>
  <Lines>28</Lines>
  <Paragraphs>8</Paragraphs>
  <ScaleCrop>false</ScaleCrop>
  <Company>CE</Company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chencao</dc:creator>
  <cp:lastModifiedBy>CHIANG</cp:lastModifiedBy>
  <cp:revision>258</cp:revision>
  <dcterms:created xsi:type="dcterms:W3CDTF">2010-04-07T06:23:00Z</dcterms:created>
  <dcterms:modified xsi:type="dcterms:W3CDTF">2010-05-11T01:47:00Z</dcterms:modified>
</cp:coreProperties>
</file>