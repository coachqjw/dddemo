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45" w:rsidRPr="00BC39C1" w:rsidRDefault="00365445" w:rsidP="00F57BF3">
      <w:pPr>
        <w:pStyle w:val="a7"/>
        <w:spacing w:line="300" w:lineRule="auto"/>
        <w:ind w:left="840" w:firstLine="420"/>
        <w:rPr>
          <w:rFonts w:ascii="宋体" w:hAnsi="宋体"/>
        </w:rPr>
      </w:pPr>
    </w:p>
    <w:p w:rsidR="00365445" w:rsidRDefault="00365445" w:rsidP="00F57BF3">
      <w:pPr>
        <w:spacing w:line="300" w:lineRule="auto"/>
        <w:ind w:firstLine="420"/>
        <w:jc w:val="center"/>
        <w:rPr>
          <w:rFonts w:ascii="宋体" w:hAnsi="宋体" w:hint="eastAsia"/>
        </w:rPr>
      </w:pPr>
    </w:p>
    <w:p w:rsidR="004F37D8" w:rsidRDefault="004F37D8" w:rsidP="00F57BF3">
      <w:pPr>
        <w:spacing w:line="300" w:lineRule="auto"/>
        <w:ind w:firstLine="420"/>
        <w:jc w:val="center"/>
        <w:rPr>
          <w:rFonts w:ascii="宋体" w:hAnsi="宋体" w:hint="eastAsia"/>
        </w:rPr>
      </w:pPr>
    </w:p>
    <w:p w:rsidR="004F37D8" w:rsidRPr="00BC39C1" w:rsidRDefault="004F37D8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3367F1" w:rsidRDefault="00365445" w:rsidP="00F57BF3">
      <w:pPr>
        <w:spacing w:line="300" w:lineRule="auto"/>
        <w:ind w:firstLine="420"/>
        <w:jc w:val="center"/>
        <w:rPr>
          <w:rFonts w:ascii="宋体" w:hAnsi="宋体"/>
          <w:color w:val="FF0000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Default="00365445" w:rsidP="00453CB3">
      <w:pPr>
        <w:pStyle w:val="a8"/>
        <w:ind w:firstLine="1044"/>
      </w:pPr>
      <w:r>
        <w:rPr>
          <w:rFonts w:hint="eastAsia"/>
          <w:sz w:val="52"/>
          <w:szCs w:val="52"/>
        </w:rPr>
        <w:t>&lt;</w:t>
      </w:r>
      <w:r w:rsidR="00453CB3">
        <w:rPr>
          <w:rFonts w:hint="eastAsia"/>
          <w:sz w:val="52"/>
          <w:szCs w:val="52"/>
        </w:rPr>
        <w:t>DDD&amp;Redwork</w:t>
      </w:r>
      <w:r w:rsidR="00453CB3">
        <w:rPr>
          <w:rFonts w:hint="eastAsia"/>
          <w:sz w:val="52"/>
          <w:szCs w:val="52"/>
        </w:rPr>
        <w:t>框架</w:t>
      </w:r>
      <w:r w:rsidR="002B6B93">
        <w:rPr>
          <w:rFonts w:hint="eastAsia"/>
          <w:sz w:val="52"/>
          <w:szCs w:val="52"/>
        </w:rPr>
        <w:t>学习</w:t>
      </w:r>
      <w:r w:rsidR="00453CB3">
        <w:rPr>
          <w:rFonts w:hint="eastAsia"/>
          <w:sz w:val="52"/>
          <w:szCs w:val="52"/>
        </w:rPr>
        <w:t>指南</w:t>
      </w:r>
      <w:r>
        <w:rPr>
          <w:rFonts w:hint="eastAsia"/>
          <w:sz w:val="52"/>
          <w:szCs w:val="52"/>
        </w:rPr>
        <w:t>&gt;</w:t>
      </w:r>
    </w:p>
    <w:p w:rsidR="00365445" w:rsidRPr="002B6B93" w:rsidRDefault="00453CB3" w:rsidP="002B6B93">
      <w:pPr>
        <w:ind w:firstLine="880"/>
        <w:jc w:val="center"/>
        <w:rPr>
          <w:rFonts w:ascii="黑体" w:eastAsia="黑体" w:hint="eastAsia"/>
          <w:sz w:val="44"/>
          <w:szCs w:val="44"/>
        </w:rPr>
      </w:pPr>
      <w:r w:rsidRPr="002B6B93">
        <w:rPr>
          <w:rFonts w:ascii="黑体" w:eastAsia="黑体" w:hint="eastAsia"/>
          <w:sz w:val="44"/>
          <w:szCs w:val="44"/>
        </w:rPr>
        <w:t>&lt;</w:t>
      </w:r>
      <w:r w:rsidR="002B6B93">
        <w:rPr>
          <w:rFonts w:ascii="黑体" w:eastAsia="黑体" w:hint="eastAsia"/>
          <w:sz w:val="44"/>
          <w:szCs w:val="44"/>
        </w:rPr>
        <w:t xml:space="preserve">for project </w:t>
      </w:r>
      <w:r w:rsidR="002B6B93" w:rsidRPr="002B6B93">
        <w:rPr>
          <w:rFonts w:ascii="黑体" w:eastAsia="黑体" w:hint="eastAsia"/>
          <w:sz w:val="44"/>
          <w:szCs w:val="44"/>
        </w:rPr>
        <w:t>dddemo</w:t>
      </w:r>
      <w:r w:rsidRPr="002B6B93">
        <w:rPr>
          <w:rFonts w:ascii="黑体" w:eastAsia="黑体" w:hint="eastAsia"/>
          <w:sz w:val="44"/>
          <w:szCs w:val="44"/>
        </w:rPr>
        <w:t>&gt;</w:t>
      </w: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F30E3A" w:rsidRPr="001F3917" w:rsidRDefault="00F30E3A" w:rsidP="00F57BF3">
      <w:pPr>
        <w:ind w:firstLine="420"/>
        <w:jc w:val="center"/>
      </w:pPr>
    </w:p>
    <w:p w:rsidR="00F30E3A" w:rsidRPr="00BC39C1" w:rsidRDefault="00F30E3A" w:rsidP="00F30E3A">
      <w:pPr>
        <w:pStyle w:val="a6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编写：</w:t>
      </w:r>
      <w:r w:rsidR="00453CB3">
        <w:rPr>
          <w:rFonts w:ascii="宋体" w:hAnsi="宋体" w:hint="eastAsia"/>
        </w:rPr>
        <w:t>姜维</w:t>
      </w:r>
      <w:r w:rsidRPr="00BC39C1">
        <w:rPr>
          <w:rFonts w:ascii="宋体" w:hAnsi="宋体" w:hint="eastAsia"/>
        </w:rPr>
        <w:t xml:space="preserve">    日期： 20</w:t>
      </w:r>
      <w:r w:rsidR="00625CAD">
        <w:rPr>
          <w:rFonts w:ascii="宋体" w:hAnsi="宋体" w:hint="eastAsia"/>
        </w:rPr>
        <w:t>10</w:t>
      </w:r>
      <w:r w:rsidRPr="00BC39C1">
        <w:rPr>
          <w:rFonts w:ascii="宋体" w:hAnsi="宋体" w:hint="eastAsia"/>
        </w:rPr>
        <w:t>年</w:t>
      </w:r>
      <w:r>
        <w:rPr>
          <w:rFonts w:ascii="宋体" w:hAnsi="宋体" w:hint="eastAsia"/>
        </w:rPr>
        <w:t xml:space="preserve"> </w:t>
      </w:r>
      <w:r w:rsidR="00453CB3">
        <w:rPr>
          <w:rFonts w:ascii="宋体" w:hAnsi="宋体" w:hint="eastAsia"/>
        </w:rPr>
        <w:t>5</w:t>
      </w:r>
      <w:r w:rsidRPr="00BC39C1">
        <w:rPr>
          <w:rFonts w:ascii="宋体" w:hAnsi="宋体" w:hint="eastAsia"/>
        </w:rPr>
        <w:t xml:space="preserve"> 月</w:t>
      </w:r>
      <w:r>
        <w:rPr>
          <w:rFonts w:ascii="宋体" w:hAnsi="宋体" w:hint="eastAsia"/>
        </w:rPr>
        <w:t xml:space="preserve"> </w:t>
      </w:r>
      <w:r w:rsidR="00453CB3">
        <w:rPr>
          <w:rFonts w:ascii="宋体" w:hAnsi="宋体" w:hint="eastAsia"/>
        </w:rPr>
        <w:t>10</w:t>
      </w:r>
      <w:r w:rsidRPr="00BC39C1">
        <w:rPr>
          <w:rFonts w:ascii="宋体" w:hAnsi="宋体" w:hint="eastAsia"/>
        </w:rPr>
        <w:t xml:space="preserve"> 日</w:t>
      </w:r>
    </w:p>
    <w:p w:rsidR="00F30E3A" w:rsidRPr="00BC39C1" w:rsidRDefault="00F30E3A" w:rsidP="00F57BF3">
      <w:pPr>
        <w:pStyle w:val="a6"/>
        <w:spacing w:line="300" w:lineRule="auto"/>
        <w:ind w:firstLine="420"/>
        <w:rPr>
          <w:rFonts w:ascii="宋体" w:hAnsi="宋体"/>
        </w:rPr>
      </w:pPr>
    </w:p>
    <w:p w:rsidR="00F30E3A" w:rsidRPr="00BC39C1" w:rsidRDefault="00F30E3A" w:rsidP="00F57BF3">
      <w:pPr>
        <w:pStyle w:val="a6"/>
        <w:spacing w:line="300" w:lineRule="auto"/>
        <w:ind w:firstLine="420"/>
        <w:rPr>
          <w:rFonts w:ascii="宋体" w:hAnsi="宋体"/>
        </w:rPr>
      </w:pPr>
    </w:p>
    <w:p w:rsidR="00365445" w:rsidRPr="00660295" w:rsidRDefault="00365445" w:rsidP="00F57BF3">
      <w:pPr>
        <w:pStyle w:val="a9"/>
        <w:spacing w:line="300" w:lineRule="auto"/>
        <w:ind w:firstLine="422"/>
        <w:rPr>
          <w:rFonts w:ascii="宋体" w:hAnsi="宋体"/>
          <w:sz w:val="21"/>
          <w:szCs w:val="21"/>
        </w:rPr>
        <w:sectPr w:rsidR="00365445" w:rsidRPr="00660295" w:rsidSect="005969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91" w:right="1418" w:bottom="1134" w:left="1531" w:header="851" w:footer="851" w:gutter="0"/>
          <w:cols w:space="425"/>
          <w:docGrid w:type="linesAndChars" w:linePitch="312"/>
        </w:sectPr>
      </w:pPr>
    </w:p>
    <w:p w:rsidR="00B54E37" w:rsidRDefault="00B54E37" w:rsidP="007D1C3C">
      <w:pPr>
        <w:pStyle w:val="a8"/>
        <w:numPr>
          <w:ilvl w:val="0"/>
          <w:numId w:val="34"/>
        </w:numPr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 w:hint="eastAsia"/>
          <w:sz w:val="28"/>
          <w:szCs w:val="28"/>
        </w:rPr>
      </w:pPr>
      <w:r w:rsidRPr="00B54E37">
        <w:rPr>
          <w:rFonts w:asciiTheme="minorEastAsia" w:eastAsiaTheme="minorEastAsia" w:hAnsiTheme="minorEastAsia" w:hint="eastAsia"/>
          <w:sz w:val="28"/>
          <w:szCs w:val="28"/>
        </w:rPr>
        <w:lastRenderedPageBreak/>
        <w:t>本机运行环境搭建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4819"/>
        <w:gridCol w:w="1610"/>
      </w:tblGrid>
      <w:tr w:rsidR="000C6D37" w:rsidTr="000E266E">
        <w:tc>
          <w:tcPr>
            <w:tcW w:w="2093" w:type="dxa"/>
            <w:shd w:val="clear" w:color="auto" w:fill="BFBFBF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9" w:type="dxa"/>
            <w:shd w:val="clear" w:color="auto" w:fill="BFBFBF"/>
          </w:tcPr>
          <w:p w:rsidR="000C6D37" w:rsidRDefault="000E266E" w:rsidP="000C6D37">
            <w:pPr>
              <w:ind w:firstLine="42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610" w:type="dxa"/>
            <w:shd w:val="clear" w:color="auto" w:fill="BFBFBF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0C6D37" w:rsidTr="000E266E">
        <w:tc>
          <w:tcPr>
            <w:tcW w:w="2093" w:type="dxa"/>
          </w:tcPr>
          <w:p w:rsidR="000C6D37" w:rsidRPr="00DD650E" w:rsidRDefault="000C6D37" w:rsidP="000C6D37">
            <w:pPr>
              <w:ind w:firstLine="420"/>
              <w:jc w:val="center"/>
            </w:pPr>
            <w:r w:rsidRPr="00DD650E">
              <w:t xml:space="preserve">TortoiseSVN </w:t>
            </w:r>
          </w:p>
        </w:tc>
        <w:tc>
          <w:tcPr>
            <w:tcW w:w="4819" w:type="dxa"/>
          </w:tcPr>
          <w:p w:rsidR="000C6D37" w:rsidRDefault="00794B5C" w:rsidP="000C6D37">
            <w:pPr>
              <w:ind w:firstLine="420"/>
            </w:pPr>
            <w:r w:rsidRPr="00794B5C">
              <w:t>http://tortoisesvn.tigris.org/</w:t>
            </w:r>
          </w:p>
        </w:tc>
        <w:tc>
          <w:tcPr>
            <w:tcW w:w="1610" w:type="dxa"/>
          </w:tcPr>
          <w:p w:rsidR="000C6D37" w:rsidRDefault="000C6D37" w:rsidP="000C6D37">
            <w:pPr>
              <w:ind w:firstLine="420"/>
            </w:pPr>
            <w:r>
              <w:rPr>
                <w:rFonts w:hint="eastAsia"/>
              </w:rPr>
              <w:t>1.6.</w:t>
            </w:r>
            <w:r w:rsidR="00E07989">
              <w:rPr>
                <w:rFonts w:hint="eastAsia"/>
              </w:rPr>
              <w:t>8</w:t>
            </w:r>
          </w:p>
        </w:tc>
      </w:tr>
      <w:tr w:rsidR="000C6D37" w:rsidTr="000E266E">
        <w:tc>
          <w:tcPr>
            <w:tcW w:w="2093" w:type="dxa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Maven2</w:t>
            </w:r>
          </w:p>
        </w:tc>
        <w:tc>
          <w:tcPr>
            <w:tcW w:w="4819" w:type="dxa"/>
          </w:tcPr>
          <w:p w:rsidR="000C6D37" w:rsidRDefault="00794B5C" w:rsidP="000C6D37">
            <w:pPr>
              <w:ind w:firstLine="420"/>
            </w:pPr>
            <w:r w:rsidRPr="00794B5C">
              <w:t>http://maven.apache.org/</w:t>
            </w:r>
          </w:p>
        </w:tc>
        <w:tc>
          <w:tcPr>
            <w:tcW w:w="1610" w:type="dxa"/>
          </w:tcPr>
          <w:p w:rsidR="000C6D37" w:rsidRDefault="000C6D37" w:rsidP="000C6D37">
            <w:pPr>
              <w:ind w:firstLine="420"/>
            </w:pPr>
            <w:r>
              <w:rPr>
                <w:rFonts w:hint="eastAsia"/>
              </w:rPr>
              <w:t>2.2.1</w:t>
            </w:r>
          </w:p>
        </w:tc>
      </w:tr>
      <w:tr w:rsidR="000C6D37" w:rsidTr="000E266E">
        <w:trPr>
          <w:trHeight w:val="620"/>
        </w:trPr>
        <w:tc>
          <w:tcPr>
            <w:tcW w:w="2093" w:type="dxa"/>
          </w:tcPr>
          <w:p w:rsidR="000C6D37" w:rsidRDefault="000C6D37" w:rsidP="000C6D37">
            <w:pPr>
              <w:ind w:firstLine="420"/>
              <w:jc w:val="center"/>
            </w:pPr>
            <w:r>
              <w:t>M</w:t>
            </w:r>
            <w:r>
              <w:rPr>
                <w:rFonts w:hint="eastAsia"/>
              </w:rPr>
              <w:t>2eclipse</w:t>
            </w:r>
          </w:p>
        </w:tc>
        <w:tc>
          <w:tcPr>
            <w:tcW w:w="4819" w:type="dxa"/>
          </w:tcPr>
          <w:p w:rsidR="000C6D37" w:rsidRDefault="00E07989" w:rsidP="000C6D37">
            <w:pPr>
              <w:ind w:firstLine="420"/>
            </w:pPr>
            <w:r w:rsidRPr="00E07989">
              <w:t>http://m2eclipse.sonatype.org/</w:t>
            </w:r>
          </w:p>
        </w:tc>
        <w:tc>
          <w:tcPr>
            <w:tcW w:w="1610" w:type="dxa"/>
          </w:tcPr>
          <w:p w:rsidR="000C6D37" w:rsidRDefault="00794B5C" w:rsidP="000C6D3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0.10.0</w:t>
            </w:r>
          </w:p>
        </w:tc>
      </w:tr>
      <w:tr w:rsidR="000E266E" w:rsidTr="000E266E">
        <w:trPr>
          <w:trHeight w:val="620"/>
        </w:trPr>
        <w:tc>
          <w:tcPr>
            <w:tcW w:w="2093" w:type="dxa"/>
          </w:tcPr>
          <w:p w:rsidR="000E266E" w:rsidRDefault="000E266E" w:rsidP="000C6D37">
            <w:pPr>
              <w:ind w:firstLine="420"/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4819" w:type="dxa"/>
          </w:tcPr>
          <w:p w:rsidR="000E266E" w:rsidRDefault="00E07989" w:rsidP="000C6D37">
            <w:pPr>
              <w:ind w:firstLine="420"/>
            </w:pPr>
            <w:r w:rsidRPr="00E07989">
              <w:t>http://www.mysql.com/</w:t>
            </w:r>
          </w:p>
        </w:tc>
        <w:tc>
          <w:tcPr>
            <w:tcW w:w="1610" w:type="dxa"/>
          </w:tcPr>
          <w:p w:rsidR="000E266E" w:rsidRDefault="00794B5C" w:rsidP="000C6D3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</w:tr>
    </w:tbl>
    <w:p w:rsidR="000C6D37" w:rsidRPr="004A043B" w:rsidRDefault="000E266E" w:rsidP="007D1C3C">
      <w:pPr>
        <w:pStyle w:val="a8"/>
        <w:numPr>
          <w:ilvl w:val="0"/>
          <w:numId w:val="35"/>
        </w:numPr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软件环境搭建</w:t>
      </w:r>
    </w:p>
    <w:p w:rsidR="000E266E" w:rsidRPr="004A043B" w:rsidRDefault="000E266E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Maven2安装</w:t>
      </w:r>
    </w:p>
    <w:p w:rsidR="000E266E" w:rsidRDefault="000E266E" w:rsidP="000E266E">
      <w:pPr>
        <w:pStyle w:val="a8"/>
        <w:spacing w:line="360" w:lineRule="auto"/>
        <w:ind w:left="675" w:firstLineChars="0" w:firstLine="0"/>
        <w:jc w:val="left"/>
        <w:rPr>
          <w:rFonts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1.1.1下载到本地，直接解压即可（尽量避免父级文件夹存在中文，空格等）如：</w:t>
      </w:r>
      <w:r w:rsidRPr="0055695D">
        <w:rPr>
          <w:b w:val="0"/>
          <w:sz w:val="21"/>
          <w:szCs w:val="21"/>
        </w:rPr>
        <w:t>c:\maven</w:t>
      </w:r>
    </w:p>
    <w:p w:rsidR="000E266E" w:rsidRDefault="000E266E" w:rsidP="007D1C3C">
      <w:pPr>
        <w:pStyle w:val="a8"/>
        <w:spacing w:line="360" w:lineRule="auto"/>
        <w:ind w:firstLineChars="292" w:firstLine="613"/>
        <w:jc w:val="left"/>
        <w:outlineLvl w:val="3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1.1.2.maven配置</w:t>
      </w:r>
    </w:p>
    <w:p w:rsidR="000E266E" w:rsidRPr="0055695D" w:rsidRDefault="000E266E" w:rsidP="00AE3C28">
      <w:pPr>
        <w:pStyle w:val="a8"/>
        <w:numPr>
          <w:ilvl w:val="0"/>
          <w:numId w:val="37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sz w:val="21"/>
          <w:szCs w:val="21"/>
        </w:rPr>
        <w:t>环境变量：</w:t>
      </w:r>
      <w:r w:rsidRPr="0055695D">
        <w:rPr>
          <w:rFonts w:ascii="宋体" w:eastAsia="宋体" w:hAnsi="宋体"/>
          <w:b w:val="0"/>
          <w:sz w:val="21"/>
          <w:szCs w:val="21"/>
        </w:rPr>
        <w:t>新增M2_HOME=c:\maven，加入%M2_HOME%\bin到path变量</w:t>
      </w:r>
    </w:p>
    <w:p w:rsidR="000E266E" w:rsidRDefault="000E266E" w:rsidP="00AE3C28">
      <w:pPr>
        <w:pStyle w:val="a8"/>
        <w:numPr>
          <w:ilvl w:val="0"/>
          <w:numId w:val="38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settings.xml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文件配置</w:t>
      </w:r>
    </w:p>
    <w:p w:rsidR="000E266E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打开%用户目录%</w:t>
      </w: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\.m2\settings.xml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进行相关配置：</w:t>
      </w:r>
    </w:p>
    <w:p w:rsidR="000E266E" w:rsidRPr="0055695D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配置本地仓库路径（路径</w:t>
      </w:r>
      <w:r w:rsidR="00254158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避免</w:t>
      </w: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空格和中文）</w:t>
      </w:r>
    </w:p>
    <w:p w:rsidR="000E266E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&lt;localRepository&gt;D:/Java/mavenrepository/ &lt;/localRepository&gt;</w:t>
      </w:r>
    </w:p>
    <w:p w:rsidR="000E266E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南航内网配置代理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&lt;proxy&gt;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&lt;id&gt;csair&lt;/id&gt;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&lt;active&gt;true&lt;/active&gt;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&lt;protocol&gt;http&lt;/protocol&gt;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&lt;username&gt;footmark&lt;/username&gt;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&lt;password&gt;fm.123&lt;/password&gt;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&lt;host&gt;10.101.1.6&lt;/host&gt;</w:t>
      </w:r>
    </w:p>
    <w:p w:rsidR="000E266E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&lt;port&gt;80&lt;/port&gt;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   &lt;!</w:t>
      </w:r>
      <w:r>
        <w:rPr>
          <w:rFonts w:asciiTheme="minorEastAsia" w:eastAsiaTheme="minorEastAsia" w:hAnsiTheme="minorEastAsia"/>
          <w:b w:val="0"/>
          <w:sz w:val="21"/>
          <w:szCs w:val="21"/>
        </w:rPr>
        <w:t>—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不使用代理的地址列表--&gt;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&lt;nonProxyHosts&gt;10.192.9.15&lt;/nonProxyHosts&gt;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&lt;/proxy&gt;</w:t>
      </w:r>
    </w:p>
    <w:p w:rsidR="000E266E" w:rsidRPr="00A337BD" w:rsidRDefault="000E266E" w:rsidP="00A337B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&lt;/proxies&gt;</w:t>
      </w:r>
    </w:p>
    <w:p w:rsidR="000E266E" w:rsidRPr="004A043B" w:rsidRDefault="00446394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/>
          <w:b w:val="0"/>
          <w:sz w:val="24"/>
          <w:szCs w:val="24"/>
        </w:rPr>
        <w:t>M</w:t>
      </w: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2eclipse插件安装（推荐eclipse在线安装）</w:t>
      </w:r>
    </w:p>
    <w:p w:rsidR="00446394" w:rsidRPr="004A043B" w:rsidRDefault="00446394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/>
          <w:b w:val="0"/>
          <w:sz w:val="24"/>
          <w:szCs w:val="24"/>
        </w:rPr>
        <w:t>M</w:t>
      </w: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ysql安装</w:t>
      </w:r>
    </w:p>
    <w:p w:rsidR="00446394" w:rsidRPr="004A043B" w:rsidRDefault="00446394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4A043B">
        <w:rPr>
          <w:rFonts w:hint="eastAsia"/>
          <w:b w:val="0"/>
          <w:color w:val="FF0000"/>
          <w:sz w:val="21"/>
          <w:szCs w:val="21"/>
        </w:rPr>
        <w:t>注：为了不修改项目工程本身配置，请设置</w:t>
      </w:r>
      <w:r w:rsidRPr="004A043B">
        <w:rPr>
          <w:rFonts w:hint="eastAsia"/>
          <w:b w:val="0"/>
          <w:color w:val="FF0000"/>
          <w:sz w:val="21"/>
          <w:szCs w:val="21"/>
        </w:rPr>
        <w:t>mysql</w:t>
      </w:r>
      <w:r w:rsidRPr="004A043B">
        <w:rPr>
          <w:rFonts w:hint="eastAsia"/>
          <w:b w:val="0"/>
          <w:color w:val="FF0000"/>
          <w:sz w:val="21"/>
          <w:szCs w:val="21"/>
        </w:rPr>
        <w:t>帐号：</w:t>
      </w:r>
      <w:r w:rsidRPr="004A043B">
        <w:rPr>
          <w:rFonts w:hint="eastAsia"/>
          <w:b w:val="0"/>
          <w:color w:val="FF0000"/>
          <w:sz w:val="21"/>
          <w:szCs w:val="21"/>
        </w:rPr>
        <w:t>root,</w:t>
      </w:r>
      <w:r w:rsidRPr="004A043B">
        <w:rPr>
          <w:rFonts w:hint="eastAsia"/>
          <w:b w:val="0"/>
          <w:color w:val="FF0000"/>
          <w:sz w:val="21"/>
          <w:szCs w:val="21"/>
        </w:rPr>
        <w:t>密码</w:t>
      </w:r>
      <w:r w:rsidRPr="004A043B">
        <w:rPr>
          <w:rFonts w:hint="eastAsia"/>
          <w:b w:val="0"/>
          <w:color w:val="FF0000"/>
          <w:sz w:val="21"/>
          <w:szCs w:val="21"/>
        </w:rPr>
        <w:t>:1234.</w:t>
      </w:r>
    </w:p>
    <w:p w:rsidR="00B54E37" w:rsidRPr="001A0A67" w:rsidRDefault="000E266E" w:rsidP="007D1C3C">
      <w:pPr>
        <w:pStyle w:val="a8"/>
        <w:spacing w:line="360" w:lineRule="auto"/>
        <w:ind w:firstLineChars="0"/>
        <w:jc w:val="left"/>
        <w:outlineLvl w:val="1"/>
        <w:rPr>
          <w:rFonts w:ascii="宋体" w:eastAsia="宋体" w:hAnsi="宋体" w:hint="eastAsia"/>
          <w:sz w:val="24"/>
          <w:szCs w:val="21"/>
        </w:rPr>
      </w:pPr>
      <w:r w:rsidRPr="001A0A67">
        <w:rPr>
          <w:rFonts w:ascii="宋体" w:eastAsia="宋体" w:hAnsi="宋体" w:hint="eastAsia"/>
          <w:sz w:val="24"/>
          <w:szCs w:val="21"/>
        </w:rPr>
        <w:t>2</w:t>
      </w:r>
      <w:r w:rsidR="00B54E37" w:rsidRPr="001A0A67">
        <w:rPr>
          <w:rFonts w:ascii="宋体" w:eastAsia="宋体" w:hAnsi="宋体" w:hint="eastAsia"/>
          <w:sz w:val="24"/>
          <w:szCs w:val="21"/>
        </w:rPr>
        <w:t>.项目检出</w:t>
      </w:r>
    </w:p>
    <w:p w:rsidR="00446394" w:rsidRPr="00B54E37" w:rsidRDefault="00B54E37" w:rsidP="007D1C3C">
      <w:pPr>
        <w:pStyle w:val="a8"/>
        <w:spacing w:line="360" w:lineRule="auto"/>
        <w:ind w:firstLineChars="0"/>
        <w:jc w:val="left"/>
        <w:outlineLvl w:val="2"/>
        <w:rPr>
          <w:rFonts w:ascii="宋体" w:eastAsia="宋体" w:hAnsi="宋体" w:hint="eastAsia"/>
          <w:b w:val="0"/>
          <w:sz w:val="24"/>
          <w:szCs w:val="21"/>
        </w:rPr>
      </w:pPr>
      <w:r w:rsidRPr="00B54E37">
        <w:rPr>
          <w:rFonts w:ascii="宋体" w:eastAsia="宋体" w:hAnsi="宋体" w:hint="eastAsia"/>
          <w:b w:val="0"/>
          <w:sz w:val="24"/>
          <w:szCs w:val="21"/>
        </w:rPr>
        <w:lastRenderedPageBreak/>
        <w:t xml:space="preserve">  1.</w:t>
      </w:r>
      <w:r w:rsidR="00446394">
        <w:rPr>
          <w:rFonts w:ascii="宋体" w:eastAsia="宋体" w:hAnsi="宋体" w:hint="eastAsia"/>
          <w:b w:val="0"/>
          <w:sz w:val="24"/>
          <w:szCs w:val="21"/>
        </w:rPr>
        <w:t>1</w:t>
      </w:r>
      <w:r w:rsidRPr="00B54E37">
        <w:rPr>
          <w:rFonts w:ascii="宋体" w:eastAsia="宋体" w:hAnsi="宋体" w:hint="eastAsia"/>
          <w:b w:val="0"/>
          <w:sz w:val="24"/>
          <w:szCs w:val="21"/>
        </w:rPr>
        <w:t xml:space="preserve">工程svn地址：http://code.google.com/p/dddemo </w:t>
      </w:r>
    </w:p>
    <w:p w:rsidR="00B54E37" w:rsidRPr="00B54E37" w:rsidRDefault="00446394" w:rsidP="007D1C3C">
      <w:pPr>
        <w:pStyle w:val="a8"/>
        <w:spacing w:line="360" w:lineRule="auto"/>
        <w:ind w:firstLineChars="0"/>
        <w:jc w:val="left"/>
        <w:outlineLvl w:val="2"/>
        <w:rPr>
          <w:rFonts w:ascii="宋体" w:eastAsia="宋体" w:hAnsi="宋体" w:hint="eastAsia"/>
          <w:b w:val="0"/>
          <w:sz w:val="24"/>
          <w:szCs w:val="21"/>
        </w:rPr>
      </w:pPr>
      <w:r>
        <w:rPr>
          <w:rFonts w:ascii="宋体" w:eastAsia="宋体" w:hAnsi="宋体" w:hint="eastAsia"/>
          <w:b w:val="0"/>
          <w:sz w:val="24"/>
          <w:szCs w:val="21"/>
        </w:rPr>
        <w:t xml:space="preserve">  1.2 </w:t>
      </w:r>
      <w:r w:rsidR="00B54E37" w:rsidRPr="00B54E37">
        <w:rPr>
          <w:rFonts w:ascii="宋体" w:eastAsia="宋体" w:hAnsi="宋体" w:hint="eastAsia"/>
          <w:b w:val="0"/>
          <w:sz w:val="24"/>
          <w:szCs w:val="21"/>
        </w:rPr>
        <w:t>TortoiseSVN 检出步骤</w:t>
      </w:r>
    </w:p>
    <w:p w:rsidR="00B54E37" w:rsidRDefault="00B54E37" w:rsidP="00516C76">
      <w:pPr>
        <w:pStyle w:val="a8"/>
        <w:numPr>
          <w:ilvl w:val="0"/>
          <w:numId w:val="39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新建目录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。如</w:t>
      </w:r>
      <w:r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（以后都在该目录下进行讲解）</w:t>
      </w:r>
    </w:p>
    <w:p w:rsidR="00B54E37" w:rsidRDefault="00B54E37" w:rsidP="00516C76">
      <w:pPr>
        <w:pStyle w:val="a8"/>
        <w:numPr>
          <w:ilvl w:val="0"/>
          <w:numId w:val="39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切换到</w:t>
      </w:r>
      <w:r w:rsidR="000C6D37"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目录，单击右键</w:t>
      </w:r>
      <w:r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SVN CheckOut</w:t>
      </w:r>
      <w:r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,出现检出界面输入svn地址，确定。</w:t>
      </w:r>
    </w:p>
    <w:p w:rsidR="0055695D" w:rsidRPr="0055695D" w:rsidRDefault="0055695D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注：</w:t>
      </w:r>
      <w:r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南航内网代理设置</w:t>
      </w:r>
    </w:p>
    <w:p w:rsid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用记事本打开：</w:t>
      </w: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%APPDATA%\Subversion\servers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（</w:t>
      </w:r>
      <w:r w:rsidRPr="0055695D">
        <w:rPr>
          <w:rFonts w:asciiTheme="minorEastAsia" w:eastAsiaTheme="minorEastAsia" w:hAnsiTheme="minorEastAsia" w:hint="eastAsia"/>
          <w:b w:val="0"/>
          <w:sz w:val="21"/>
          <w:szCs w:val="21"/>
        </w:rPr>
        <w:t>如C:\Documents and Settings\Administrator\Application Data\Subversion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）</w:t>
      </w:r>
    </w:p>
    <w:p w:rsidR="0055695D" w:rsidRDefault="0055695D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增加以下内容：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http-proxy-exceptions = 10.*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http-proxy-host =10.101.1.6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http-proxy-port =80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http-proxy-username =footmark</w:t>
      </w:r>
    </w:p>
    <w:p w:rsidR="0055695D" w:rsidRPr="00B54E37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http-proxy-password =fm.123</w:t>
      </w:r>
    </w:p>
    <w:p w:rsidR="00B54E37" w:rsidRPr="004A043B" w:rsidRDefault="007D1C3C" w:rsidP="007D1C3C">
      <w:pPr>
        <w:pStyle w:val="a8"/>
        <w:spacing w:line="360" w:lineRule="auto"/>
        <w:ind w:firstLineChars="0" w:firstLine="0"/>
        <w:jc w:val="left"/>
        <w:outlineLvl w:val="1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</w:t>
      </w:r>
      <w:r w:rsidR="00B54E37" w:rsidRPr="004A043B">
        <w:rPr>
          <w:rFonts w:asciiTheme="minorEastAsia" w:eastAsiaTheme="minorEastAsia" w:hAnsiTheme="minorEastAsia" w:hint="eastAsia"/>
          <w:sz w:val="21"/>
          <w:szCs w:val="21"/>
        </w:rPr>
        <w:t>maven构建管理</w:t>
      </w:r>
    </w:p>
    <w:p w:rsidR="000C6D37" w:rsidRDefault="000E266E" w:rsidP="007D1C3C">
      <w:pPr>
        <w:pStyle w:val="a8"/>
        <w:numPr>
          <w:ilvl w:val="1"/>
          <w:numId w:val="35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编译：</w:t>
      </w:r>
      <w:r w:rsidR="000C6D37">
        <w:rPr>
          <w:rFonts w:asciiTheme="minorEastAsia" w:eastAsiaTheme="minorEastAsia" w:hAnsiTheme="minorEastAsia"/>
          <w:b w:val="0"/>
          <w:sz w:val="21"/>
          <w:szCs w:val="21"/>
        </w:rPr>
        <w:t>C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md下进入到</w:t>
      </w:r>
      <w:r w:rsidR="000C6D37"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目录。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运行命令：mvn clean install</w:t>
      </w:r>
    </w:p>
    <w:p w:rsidR="00446394" w:rsidRPr="00446394" w:rsidRDefault="00446394" w:rsidP="007D1C3C">
      <w:pPr>
        <w:pStyle w:val="a8"/>
        <w:numPr>
          <w:ilvl w:val="1"/>
          <w:numId w:val="35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运用m2eclipse插件导入eclipse（前提：前一步编译通过）</w:t>
      </w:r>
    </w:p>
    <w:p w:rsidR="00446394" w:rsidRPr="001A0A67" w:rsidRDefault="00446394" w:rsidP="000440F5">
      <w:pPr>
        <w:pStyle w:val="a8"/>
        <w:numPr>
          <w:ilvl w:val="0"/>
          <w:numId w:val="47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</w:t>
      </w:r>
      <w:r w:rsidR="00A453D7" w:rsidRPr="004A043B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4A043B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打开eclipse，file-&gt;import-&gt;</w:t>
      </w:r>
      <w:r w:rsidR="00A453D7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选择</w:t>
      </w:r>
      <w:r w:rsidR="00A453D7" w:rsidRPr="001A0A67"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 w:rsidR="00A453D7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existing Maven Projects</w:t>
      </w:r>
      <w:r w:rsidR="00A453D7" w:rsidRPr="001A0A67">
        <w:rPr>
          <w:rFonts w:asciiTheme="minorEastAsia" w:eastAsiaTheme="minorEastAsia" w:hAnsiTheme="minorEastAsia"/>
          <w:b w:val="0"/>
          <w:sz w:val="21"/>
          <w:szCs w:val="21"/>
        </w:rPr>
        <w:t>”</w:t>
      </w:r>
    </w:p>
    <w:p w:rsidR="00A453D7" w:rsidRPr="004A043B" w:rsidRDefault="00A453D7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762375" cy="3415321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32" cy="341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D7" w:rsidRPr="001A0A67" w:rsidRDefault="00A453D7" w:rsidP="000440F5">
      <w:pPr>
        <w:pStyle w:val="a8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="0095446E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选择root directory为：</w:t>
      </w:r>
      <w:r w:rsidR="0095446E" w:rsidRPr="001A0A6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95446E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，确定。出现下图说明可以成功导入eclipse了。</w:t>
      </w:r>
    </w:p>
    <w:p w:rsidR="0095446E" w:rsidRPr="004A043B" w:rsidRDefault="0095446E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noProof/>
          <w:sz w:val="21"/>
          <w:szCs w:val="21"/>
        </w:rPr>
        <w:lastRenderedPageBreak/>
        <w:drawing>
          <wp:inline distT="0" distB="0" distL="0" distR="0">
            <wp:extent cx="5019675" cy="2686050"/>
            <wp:effectExtent l="1905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6E" w:rsidRPr="004A043B" w:rsidRDefault="0095446E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 w:hint="eastAsia"/>
          <w:sz w:val="21"/>
          <w:szCs w:val="21"/>
        </w:rPr>
      </w:pPr>
    </w:p>
    <w:p w:rsidR="00446394" w:rsidRPr="004A043B" w:rsidRDefault="0095446E" w:rsidP="00446394">
      <w:pPr>
        <w:pStyle w:val="a8"/>
        <w:numPr>
          <w:ilvl w:val="1"/>
          <w:numId w:val="35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运行</w:t>
      </w:r>
    </w:p>
    <w:p w:rsidR="0095446E" w:rsidRPr="004A043B" w:rsidRDefault="0095446E" w:rsidP="001A0A67">
      <w:pPr>
        <w:pStyle w:val="a8"/>
        <w:spacing w:line="240" w:lineRule="auto"/>
        <w:ind w:left="1077" w:firstLineChars="0" w:firstLine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1）.命令行运行：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mvn jetty:run</w:t>
      </w:r>
    </w:p>
    <w:p w:rsidR="0095446E" w:rsidRPr="004A043B" w:rsidRDefault="0095446E" w:rsidP="001A0A67">
      <w:pPr>
        <w:pStyle w:val="a8"/>
        <w:spacing w:line="240" w:lineRule="auto"/>
        <w:ind w:left="1077" w:firstLineChars="0" w:firstLine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2）.eclipse调试环境运行</w:t>
      </w:r>
    </w:p>
    <w:p w:rsidR="0095446E" w:rsidRPr="004A043B" w:rsidRDefault="0095446E" w:rsidP="000440F5">
      <w:pPr>
        <w:pStyle w:val="a8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在eclipse中新建一个External Tool</w:t>
      </w:r>
      <w:r w:rsidR="00B62473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s Configurtions启动配置</w:t>
      </w:r>
      <w:r w:rsidR="000C6C7C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文件，然后启动，</w:t>
      </w:r>
      <w:r w:rsidR="00B62473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如下图：</w:t>
      </w:r>
    </w:p>
    <w:p w:rsidR="0095446E" w:rsidRPr="004A043B" w:rsidRDefault="0095446E" w:rsidP="0095446E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76900" cy="2819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7C" w:rsidRPr="001A0A67" w:rsidRDefault="000C6C7C" w:rsidP="000440F5">
      <w:pPr>
        <w:pStyle w:val="a8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在eclipse中新建一个Debug Configurtions启动配置文件，然后启动，如下图：</w:t>
      </w:r>
    </w:p>
    <w:p w:rsidR="000C6C7C" w:rsidRPr="004A043B" w:rsidRDefault="000C6C7C" w:rsidP="0095446E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5686425" cy="37052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 w:hint="eastAsia"/>
          <w:sz w:val="28"/>
          <w:szCs w:val="28"/>
        </w:rPr>
      </w:pPr>
      <w:r w:rsidRPr="004A043B">
        <w:rPr>
          <w:rFonts w:asciiTheme="minorEastAsia" w:eastAsiaTheme="minorEastAsia" w:hAnsiTheme="minorEastAsia" w:hint="eastAsia"/>
          <w:sz w:val="28"/>
          <w:szCs w:val="28"/>
        </w:rPr>
        <w:t>二.运行架构图</w:t>
      </w: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 w:hint="eastAsia"/>
          <w:sz w:val="28"/>
          <w:szCs w:val="28"/>
        </w:rPr>
      </w:pPr>
      <w:r w:rsidRPr="004A043B">
        <w:rPr>
          <w:rFonts w:asciiTheme="minorEastAsia" w:eastAsiaTheme="minorEastAsia" w:hAnsiTheme="minorEastAsia" w:hint="eastAsia"/>
          <w:sz w:val="28"/>
          <w:szCs w:val="28"/>
        </w:rPr>
        <w:t>三.开发指南</w:t>
      </w: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1.领域驱动设计(DDD)分层界定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1.1领域层(domain)：包含业务对象和仓储接口及其仓储实现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1.2 应用层(application)：用与非业务逻辑的逻辑组装，桥接展现层和领域层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  <w:vertAlign w:val="subscript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1.3 展现层(web)：用于与用户交互，此处主要用struts</w:t>
      </w:r>
      <w:r w:rsidR="009C1407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2+freemaker+jquery实现</w:t>
      </w: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</w:t>
      </w:r>
      <w:r w:rsidR="00254158"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219450" cy="4133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2.领域层(domain)开发指南</w:t>
      </w:r>
    </w:p>
    <w:p w:rsidR="00B54E37" w:rsidRPr="004A043B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编写领域对象，包括对象属性，领域方法（该对象对应的自身业务方法），ORM配置，仓储对象。需要继承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com.dayatang.domain.BaseEntity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</w:t>
      </w:r>
    </w:p>
    <w:p w:rsidR="005D1546" w:rsidRPr="004A043B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编写仓储接口,位于领域对象同一包名下。其中只定义单纯数据库CRUD方法而不包含业务逻辑。需要继承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com.dayatang.domain.BaseEntityRepository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基类，这样就默认实现了常用的数据库CRUD方法。</w:t>
      </w:r>
    </w:p>
    <w:p w:rsidR="005D1546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编写仓储实现类：在此用hibernate做数据库持久化工具，因此我们同样需要继承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com.dayatang.spring.repository.BaseEntityRepositoryHibernateSpring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</w:t>
      </w:r>
    </w:p>
    <w:p w:rsidR="00B30CA7" w:rsidRPr="004A043B" w:rsidRDefault="00B30CA7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步骤4：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配置hibernate mapping</w:t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3.应用层(application)开发指南</w:t>
      </w:r>
    </w:p>
    <w:p w:rsidR="00B54E37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应用层可以按每一个业务对象对应一个应用层服务，如dddemo。也可以多个业务对象共用一个应用层服务。</w:t>
      </w:r>
    </w:p>
    <w:p w:rsidR="00E53F36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应用层只能包含非业务逻辑的代码，用于数据包装等</w:t>
      </w:r>
    </w:p>
    <w:p w:rsidR="00E53F36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应用层不应该引用具体具体仓储对象进行数据库操作，如果需要进行数据访问需要用到查询通道（本指南介绍DDD框架引入一个数据访问的概念）。</w:t>
      </w:r>
    </w:p>
    <w:p w:rsidR="00E53F36" w:rsidRPr="004A043B" w:rsidRDefault="00E53F3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查询通道应用代码片段：</w:t>
      </w:r>
    </w:p>
    <w:p w:rsidR="00E53F36" w:rsidRPr="004A043B" w:rsidRDefault="00E53F3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5686425" cy="18764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4.展现层(web)开发指南</w:t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4.1.redwork框架硬性结构规约</w:t>
      </w:r>
    </w:p>
    <w:p w:rsidR="005B609A" w:rsidRPr="004A043B" w:rsidRDefault="005B609A" w:rsidP="00836AF1">
      <w:pPr>
        <w:pStyle w:val="a8"/>
        <w:spacing w:line="240" w:lineRule="auto"/>
        <w:ind w:firstLineChars="0" w:firstLine="198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R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edwork框架一个重要特性就是实现了零配置。其主要原理就是通过包名以及类名进行页面渲染，完成跳转。所以为了让零配置特性能够发挥作用，我们在开发过程就必须遵循一些默认的规约进行包结构、模板页面放置路径结构、类名和页面模板文件名称定义。</w:t>
      </w:r>
    </w:p>
    <w:p w:rsidR="005B609A" w:rsidRPr="004A043B" w:rsidRDefault="00B54E37" w:rsidP="006639C2">
      <w:pPr>
        <w:pStyle w:val="a8"/>
        <w:spacing w:line="360" w:lineRule="auto"/>
        <w:ind w:firstLineChars="0"/>
        <w:jc w:val="left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  </w:t>
      </w:r>
      <w:r w:rsidR="005B609A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4.1.1 首先我在struts.xml中定义了基础package和模板页面的基础路径。如下图：</w:t>
      </w:r>
      <w:r w:rsidR="005B609A" w:rsidRPr="004A043B">
        <w:rPr>
          <w:rFonts w:asciiTheme="minorEastAsia" w:eastAsiaTheme="minorEastAsia" w:hAnsiTheme="minorEastAsia"/>
          <w:sz w:val="21"/>
          <w:szCs w:val="21"/>
        </w:rPr>
        <w:drawing>
          <wp:inline distT="0" distB="0" distL="0" distR="0">
            <wp:extent cx="5400675" cy="55245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9A" w:rsidRPr="004A043B" w:rsidRDefault="005B609A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也就是说在基础package和模板页面的基础路径以下的内容都是相互对应的。如下图：</w:t>
      </w:r>
    </w:p>
    <w:p w:rsidR="00B54E37" w:rsidRPr="004A043B" w:rsidRDefault="00A2458B" w:rsidP="00D001ED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695700" cy="3629025"/>
            <wp:effectExtent l="1905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F8" w:rsidRPr="004A043B" w:rsidRDefault="00B54E37" w:rsidP="007178F8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4.2.</w:t>
      </w:r>
      <w:r w:rsidR="00B218FE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action开发</w:t>
      </w:r>
    </w:p>
    <w:p w:rsidR="00D001ED" w:rsidRPr="004A043B" w:rsidRDefault="00D001ED" w:rsidP="000440F5">
      <w:pPr>
        <w:pStyle w:val="a8"/>
        <w:numPr>
          <w:ilvl w:val="0"/>
          <w:numId w:val="40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新建action继承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RedworkActionSupport 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并实现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RedworkAction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接口</w:t>
      </w:r>
    </w:p>
    <w:p w:rsidR="00A2458B" w:rsidRPr="004A043B" w:rsidRDefault="00A2458B" w:rsidP="000440F5">
      <w:pPr>
        <w:pStyle w:val="a8"/>
        <w:numPr>
          <w:ilvl w:val="0"/>
          <w:numId w:val="40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规约1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：如果请求</w:t>
      </w:r>
      <w:r w:rsidR="002D7078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url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是：parent pa</w:t>
      </w:r>
      <w:r w:rsidR="002D7078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ckage/xxxx.action,就会默认对应到parent packageAction 中xxxx的方法。</w:t>
      </w:r>
    </w:p>
    <w:p w:rsidR="002D7078" w:rsidRPr="004A043B" w:rsidRDefault="002D7078" w:rsidP="004A043B">
      <w:pPr>
        <w:pStyle w:val="a8"/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如：请求url：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functionentity/add.action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，就会对应到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这个类中的add方法。</w:t>
      </w:r>
    </w:p>
    <w:p w:rsidR="002D7078" w:rsidRPr="004A043B" w:rsidRDefault="002D7078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如果请求url是：parent package/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xxxx1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-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xxxxx2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,就会默认对应到xxxx1Action 中xxxxx2的方法。</w:t>
      </w:r>
    </w:p>
    <w:p w:rsidR="002D7078" w:rsidRPr="004A043B" w:rsidRDefault="002D7078" w:rsidP="004A043B">
      <w:pPr>
        <w:pStyle w:val="a8"/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如：请求url：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functionentity/ functionEntityType-addFunctionEntityType.action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，就会对应到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functionEntityTypeAction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这个类中的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addFunctionEntityType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方法。</w:t>
      </w:r>
    </w:p>
    <w:p w:rsidR="002D7078" w:rsidRPr="004A043B" w:rsidRDefault="002D7078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请求action：xxx.action首先会去查找按规约1，2对应action类中的同名</w:t>
      </w:r>
      <w:r w:rsidR="00E32C6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的xxx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方法。如果存在则执行该方法，完成后跳转至return map所要渲染的页面。否则直接渲染到</w:t>
      </w:r>
      <w:r w:rsidR="00E32C6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对应页面模板文件夹中的xxx.ftl页面。</w:t>
      </w:r>
    </w:p>
    <w:p w:rsidR="00C47679" w:rsidRPr="004A043B" w:rsidRDefault="00C47679" w:rsidP="002D7078">
      <w:pPr>
        <w:pStyle w:val="a8"/>
        <w:spacing w:line="360" w:lineRule="auto"/>
        <w:ind w:firstLineChars="0" w:firstLine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86425" cy="1381125"/>
            <wp:effectExtent l="1905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79" w:rsidRPr="004A043B" w:rsidRDefault="00C47679" w:rsidP="002D7078">
      <w:pPr>
        <w:pStyle w:val="a8"/>
        <w:spacing w:line="360" w:lineRule="auto"/>
        <w:ind w:firstLineChars="0" w:firstLine="0"/>
        <w:jc w:val="left"/>
        <w:rPr>
          <w:rFonts w:asciiTheme="minorEastAsia" w:eastAsiaTheme="minorEastAsia" w:hAnsiTheme="minorEastAsia" w:hint="eastAsia"/>
          <w:sz w:val="21"/>
          <w:szCs w:val="21"/>
        </w:rPr>
      </w:pPr>
    </w:p>
    <w:p w:rsidR="002D7078" w:rsidRPr="004A043B" w:rsidRDefault="002D7078" w:rsidP="00D001ED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sz w:val="21"/>
          <w:szCs w:val="21"/>
        </w:rPr>
      </w:pPr>
    </w:p>
    <w:p w:rsidR="00B218FE" w:rsidRPr="004A043B" w:rsidRDefault="00B218FE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4.3页面开发</w:t>
      </w:r>
      <w:r w:rsidR="00C14C1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：熟悉freemaker语法</w:t>
      </w:r>
    </w:p>
    <w:p w:rsidR="00B218FE" w:rsidRPr="004A043B" w:rsidRDefault="00B218FE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4.4 组件引用</w:t>
      </w:r>
    </w:p>
    <w:p w:rsidR="00825B08" w:rsidRPr="004A043B" w:rsidRDefault="00C14C10" w:rsidP="00825B08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4.4.1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G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rid组件</w:t>
      </w:r>
    </w:p>
    <w:p w:rsidR="00C14C10" w:rsidRPr="004A043B" w:rsidRDefault="00C14C10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在action所在同一包结构下编写gridModel对象，继承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AbstractGridModel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基类，重写需要重新的方法</w:t>
      </w:r>
      <w:r w:rsidR="003E36D6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。代码片段：</w:t>
      </w:r>
    </w:p>
    <w:p w:rsidR="003E36D6" w:rsidRPr="004A043B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438775" cy="2914650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D6" w:rsidRPr="004A043B" w:rsidRDefault="003E36D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注意点：编写完成后一定要注册成spring管理下的服务，通过spring XML配置或者标注</w:t>
      </w:r>
      <w:r w:rsidR="00BD0CA8" w:rsidRPr="004A043B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。</w:t>
      </w:r>
    </w:p>
    <w:p w:rsidR="00BD0CA8" w:rsidRPr="004A043B" w:rsidRDefault="00BD0CA8" w:rsidP="000440F5">
      <w:pPr>
        <w:pStyle w:val="a8"/>
        <w:numPr>
          <w:ilvl w:val="0"/>
          <w:numId w:val="41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页面引用</w:t>
      </w:r>
    </w:p>
    <w:p w:rsidR="00BD0CA8" w:rsidRPr="004A043B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5686425" cy="2495550"/>
            <wp:effectExtent l="1905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08" w:rsidRDefault="00825B08" w:rsidP="00825B08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4.4.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2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tree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组件</w:t>
      </w:r>
    </w:p>
    <w:p w:rsidR="004C1713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步骤1：</w:t>
      </w:r>
    </w:p>
    <w:p w:rsidR="004C1713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步骤2：</w:t>
      </w:r>
    </w:p>
    <w:p w:rsidR="004C1713" w:rsidRPr="004A043B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步骤3：</w:t>
      </w:r>
    </w:p>
    <w:p w:rsidR="00BD0CA8" w:rsidRPr="00BD0CA8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sz w:val="28"/>
          <w:szCs w:val="28"/>
        </w:rPr>
      </w:pPr>
    </w:p>
    <w:sectPr w:rsidR="00BD0CA8" w:rsidRPr="00BD0CA8" w:rsidSect="00E96237">
      <w:footerReference w:type="default" r:id="rId25"/>
      <w:pgSz w:w="11906" w:h="16838" w:code="9"/>
      <w:pgMar w:top="1191" w:right="1418" w:bottom="1134" w:left="1531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DAD" w:rsidRDefault="008E5DAD" w:rsidP="00F57BF3">
      <w:pPr>
        <w:spacing w:line="240" w:lineRule="auto"/>
        <w:ind w:firstLine="420"/>
      </w:pPr>
      <w:r>
        <w:separator/>
      </w:r>
    </w:p>
  </w:endnote>
  <w:endnote w:type="continuationSeparator" w:id="0">
    <w:p w:rsidR="008E5DAD" w:rsidRDefault="008E5DAD" w:rsidP="00F57B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F57BF3">
    <w:pPr>
      <w:framePr w:wrap="around" w:vAnchor="text" w:hAnchor="margin" w:xAlign="right" w:y="1"/>
      <w:ind w:firstLine="420"/>
    </w:pPr>
    <w:r>
      <w:fldChar w:fldCharType="begin"/>
    </w:r>
    <w:r>
      <w:instrText xml:space="preserve">PAGE  </w:instrText>
    </w:r>
    <w:r>
      <w:fldChar w:fldCharType="end"/>
    </w:r>
  </w:p>
  <w:p w:rsidR="002D7078" w:rsidRDefault="002D7078" w:rsidP="00F57BF3">
    <w:pPr>
      <w:ind w:right="360"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8278D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Pr="00A854E5" w:rsidRDefault="002D7078" w:rsidP="00F57BF3">
    <w:pPr>
      <w:widowControl/>
      <w:ind w:firstLine="360"/>
      <w:jc w:val="left"/>
      <w:rPr>
        <w:rFonts w:ascii="宋体" w:hAnsi="宋体"/>
        <w:sz w:val="18"/>
        <w:szCs w:val="18"/>
      </w:rPr>
    </w:pPr>
    <w:r w:rsidRPr="00A854E5">
      <w:rPr>
        <w:rFonts w:ascii="宋体" w:hAnsi="宋体" w:cs="宋体" w:hint="eastAsia"/>
        <w:sz w:val="18"/>
        <w:szCs w:val="18"/>
      </w:rPr>
      <w:t xml:space="preserve">集团技术研发中心　</w:t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</w:t>
    </w:r>
    <w:r w:rsidRPr="00A854E5">
      <w:rPr>
        <w:rFonts w:ascii="宋体" w:hAnsi="宋体" w:hint="eastAsia"/>
        <w:sz w:val="18"/>
        <w:szCs w:val="18"/>
      </w:rPr>
      <w:t xml:space="preserve"> 第</w:t>
    </w:r>
    <w:r w:rsidRPr="00A854E5">
      <w:rPr>
        <w:rFonts w:ascii="宋体" w:hAnsi="宋体"/>
        <w:sz w:val="18"/>
        <w:szCs w:val="18"/>
      </w:rPr>
      <w:t xml:space="preserve"> </w:t>
    </w:r>
    <w:r w:rsidRPr="00A854E5">
      <w:rPr>
        <w:rStyle w:val="ab"/>
        <w:sz w:val="18"/>
        <w:szCs w:val="18"/>
      </w:rPr>
      <w:fldChar w:fldCharType="begin"/>
    </w:r>
    <w:r w:rsidRPr="00A854E5">
      <w:rPr>
        <w:rStyle w:val="ab"/>
        <w:sz w:val="18"/>
        <w:szCs w:val="18"/>
      </w:rPr>
      <w:instrText xml:space="preserve"> PAGE </w:instrText>
    </w:r>
    <w:r w:rsidRPr="00A854E5">
      <w:rPr>
        <w:rStyle w:val="ab"/>
        <w:sz w:val="18"/>
        <w:szCs w:val="18"/>
      </w:rPr>
      <w:fldChar w:fldCharType="separate"/>
    </w:r>
    <w:r>
      <w:rPr>
        <w:rStyle w:val="ab"/>
        <w:noProof/>
        <w:sz w:val="18"/>
        <w:szCs w:val="18"/>
      </w:rPr>
      <w:t>2</w:t>
    </w:r>
    <w:r w:rsidRPr="00A854E5">
      <w:rPr>
        <w:rStyle w:val="ab"/>
        <w:sz w:val="18"/>
        <w:szCs w:val="18"/>
      </w:rPr>
      <w:fldChar w:fldCharType="end"/>
    </w:r>
    <w:r w:rsidRPr="00A854E5">
      <w:rPr>
        <w:rFonts w:ascii="宋体" w:hAnsi="宋体"/>
        <w:sz w:val="18"/>
        <w:szCs w:val="18"/>
      </w:rPr>
      <w:t xml:space="preserve"> </w:t>
    </w:r>
    <w:r w:rsidRPr="00A854E5">
      <w:rPr>
        <w:rFonts w:ascii="宋体" w:hAnsi="宋体" w:hint="eastAsia"/>
        <w:sz w:val="18"/>
        <w:szCs w:val="18"/>
      </w:rPr>
      <w:t>页 共8页</w:t>
    </w:r>
    <w:r w:rsidRPr="00A854E5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  </w:t>
    </w:r>
    <w:r w:rsidRPr="00A854E5">
      <w:rPr>
        <w:rFonts w:ascii="宋体" w:hAnsi="宋体" w:hint="eastAsia"/>
        <w:sz w:val="18"/>
        <w:szCs w:val="18"/>
      </w:rPr>
      <w:tab/>
      <w:t xml:space="preserve">     版权归中国数码集团所有</w:t>
    </w:r>
  </w:p>
  <w:p w:rsidR="002D7078" w:rsidRPr="002D2588" w:rsidRDefault="002D7078" w:rsidP="00F57BF3">
    <w:pPr>
      <w:widowControl/>
      <w:ind w:firstLine="420"/>
      <w:jc w:val="left"/>
      <w:rPr>
        <w:sz w:val="18"/>
        <w:szCs w:val="18"/>
      </w:rPr>
    </w:pPr>
    <w:r w:rsidRPr="00A854E5">
      <w:rPr>
        <w:rFonts w:hint="eastAsia"/>
      </w:rPr>
      <w:t>华南研发中心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Pr="005E1A56" w:rsidRDefault="002D7078" w:rsidP="005E1A56">
    <w:pPr>
      <w:widowControl/>
      <w:ind w:firstLineChars="350" w:firstLine="630"/>
      <w:jc w:val="left"/>
      <w:rPr>
        <w:rFonts w:ascii="宋体" w:hAnsi="宋体"/>
        <w:sz w:val="18"/>
        <w:szCs w:val="18"/>
      </w:rPr>
    </w:pPr>
    <w:r w:rsidRPr="002D2588">
      <w:rPr>
        <w:rFonts w:ascii="宋体" w:hAnsi="宋体" w:cs="宋体" w:hint="eastAsia"/>
        <w:sz w:val="18"/>
        <w:szCs w:val="18"/>
      </w:rPr>
      <w:t xml:space="preserve">　 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  </w:t>
    </w:r>
    <w:r w:rsidRPr="002D2588">
      <w:rPr>
        <w:rFonts w:ascii="宋体" w:hAnsi="宋体" w:hint="eastAsia"/>
        <w:sz w:val="18"/>
        <w:szCs w:val="18"/>
      </w:rPr>
      <w:t xml:space="preserve"> 第</w:t>
    </w:r>
    <w:r w:rsidRPr="002D2588">
      <w:rPr>
        <w:rFonts w:ascii="宋体" w:hAnsi="宋体"/>
        <w:sz w:val="18"/>
        <w:szCs w:val="18"/>
      </w:rPr>
      <w:t xml:space="preserve"> </w:t>
    </w:r>
    <w:r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PAGE </w:instrText>
    </w:r>
    <w:r>
      <w:rPr>
        <w:rStyle w:val="ab"/>
        <w:sz w:val="18"/>
        <w:szCs w:val="18"/>
      </w:rPr>
      <w:fldChar w:fldCharType="separate"/>
    </w:r>
    <w:r w:rsidR="009B6470">
      <w:rPr>
        <w:rStyle w:val="ab"/>
        <w:noProof/>
        <w:sz w:val="18"/>
        <w:szCs w:val="18"/>
      </w:rPr>
      <w:t>8</w:t>
    </w:r>
    <w:r>
      <w:rPr>
        <w:rStyle w:val="ab"/>
        <w:sz w:val="18"/>
        <w:szCs w:val="18"/>
      </w:rPr>
      <w:fldChar w:fldCharType="end"/>
    </w:r>
    <w:r w:rsidRPr="002D2588">
      <w:rPr>
        <w:rFonts w:ascii="宋体" w:hAnsi="宋体"/>
        <w:sz w:val="18"/>
        <w:szCs w:val="18"/>
      </w:rPr>
      <w:t xml:space="preserve"> </w:t>
    </w:r>
    <w:r w:rsidRPr="002D2588">
      <w:rPr>
        <w:rFonts w:ascii="宋体" w:hAnsi="宋体" w:hint="eastAsia"/>
        <w:sz w:val="18"/>
        <w:szCs w:val="18"/>
      </w:rPr>
      <w:t>页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共 </w:t>
    </w:r>
    <w:r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NUMPAGES </w:instrText>
    </w:r>
    <w:r>
      <w:rPr>
        <w:rStyle w:val="ab"/>
        <w:sz w:val="18"/>
        <w:szCs w:val="18"/>
      </w:rPr>
      <w:fldChar w:fldCharType="separate"/>
    </w:r>
    <w:r w:rsidR="009B6470">
      <w:rPr>
        <w:rStyle w:val="ab"/>
        <w:noProof/>
        <w:sz w:val="18"/>
        <w:szCs w:val="18"/>
      </w:rPr>
      <w:t>9</w:t>
    </w:r>
    <w:r>
      <w:rPr>
        <w:rStyle w:val="ab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页</w:t>
    </w:r>
    <w:r w:rsidRPr="002D2588"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 w:hint="eastAsia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ab/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DAD" w:rsidRDefault="008E5DAD" w:rsidP="00F57BF3">
      <w:pPr>
        <w:spacing w:line="240" w:lineRule="auto"/>
        <w:ind w:firstLine="420"/>
      </w:pPr>
      <w:r>
        <w:separator/>
      </w:r>
    </w:p>
  </w:footnote>
  <w:footnote w:type="continuationSeparator" w:id="0">
    <w:p w:rsidR="008E5DAD" w:rsidRDefault="008E5DAD" w:rsidP="00F57B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8278D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7C273B">
    <w:pPr>
      <w:ind w:right="137" w:firstLineChars="0" w:firstLine="0"/>
      <w:rPr>
        <w:sz w:val="18"/>
        <w:szCs w:val="18"/>
      </w:rPr>
    </w:pPr>
    <w:r>
      <w:rPr>
        <w:rFonts w:hint="eastAsia"/>
        <w:noProof/>
      </w:rPr>
      <w:drawing>
        <wp:inline distT="0" distB="0" distL="0" distR="0">
          <wp:extent cx="933450" cy="304800"/>
          <wp:effectExtent l="19050" t="0" r="0" b="0"/>
          <wp:docPr id="3" name="图片 3" descr="redh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h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F57BF3">
    <w:pPr>
      <w:pBdr>
        <w:bottom w:val="single" w:sz="4" w:space="0" w:color="auto"/>
      </w:pBdr>
      <w:wordWrap w:val="0"/>
      <w:ind w:right="137" w:firstLine="420"/>
      <w:jc w:val="right"/>
      <w:rPr>
        <w:sz w:val="18"/>
        <w:szCs w:val="1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pt;height:45pt">
          <v:imagedata r:id="rId1" o:title="中国数码logo" gain="1.25"/>
        </v:shape>
      </w:pict>
    </w:r>
    <w:r>
      <w:rPr>
        <w:rFonts w:hint="eastAsia"/>
        <w:sz w:val="18"/>
        <w:szCs w:val="18"/>
      </w:rPr>
      <w:t xml:space="preserve">                                                            &lt;</w:t>
    </w:r>
    <w:r>
      <w:rPr>
        <w:rFonts w:hint="eastAsia"/>
        <w:sz w:val="18"/>
        <w:szCs w:val="18"/>
      </w:rPr>
      <w:t>文档名称</w:t>
    </w:r>
    <w:r>
      <w:rPr>
        <w:rFonts w:hint="eastAsia"/>
        <w:sz w:val="18"/>
        <w:szCs w:val="18"/>
      </w:rPr>
      <w:t>&gt;</w:t>
    </w:r>
    <w:r>
      <w:fldChar w:fldCharType="begin"/>
    </w:r>
    <w:r>
      <w:instrText xml:space="preserve"> TITLE  \* MERGEFORMAT </w:instrText>
    </w:r>
    <w:r>
      <w:fldChar w:fldCharType="end"/>
    </w:r>
  </w:p>
  <w:p w:rsidR="002D7078" w:rsidRDefault="002D7078" w:rsidP="00F57BF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942"/>
    <w:multiLevelType w:val="hybridMultilevel"/>
    <w:tmpl w:val="67B03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15B7E"/>
    <w:multiLevelType w:val="hybridMultilevel"/>
    <w:tmpl w:val="792E3DC0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">
    <w:nsid w:val="06A87842"/>
    <w:multiLevelType w:val="hybridMultilevel"/>
    <w:tmpl w:val="B9F09CF2"/>
    <w:lvl w:ilvl="0" w:tplc="7FE617F0">
      <w:start w:val="1"/>
      <w:numFmt w:val="japaneseCounting"/>
      <w:lvlText w:val="%1."/>
      <w:lvlJc w:val="left"/>
      <w:pPr>
        <w:ind w:left="6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07904499"/>
    <w:multiLevelType w:val="hybridMultilevel"/>
    <w:tmpl w:val="EC900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160ADF"/>
    <w:multiLevelType w:val="multilevel"/>
    <w:tmpl w:val="5ACA6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  <w:b/>
        <w:sz w:val="28"/>
      </w:rPr>
    </w:lvl>
  </w:abstractNum>
  <w:abstractNum w:abstractNumId="5">
    <w:nsid w:val="0BD05ED4"/>
    <w:multiLevelType w:val="hybridMultilevel"/>
    <w:tmpl w:val="6EE0246A"/>
    <w:lvl w:ilvl="0" w:tplc="04090001">
      <w:start w:val="1"/>
      <w:numFmt w:val="bullet"/>
      <w:lvlText w:val=""/>
      <w:lvlJc w:val="left"/>
      <w:pPr>
        <w:ind w:left="1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6">
    <w:nsid w:val="0CB40ECB"/>
    <w:multiLevelType w:val="hybridMultilevel"/>
    <w:tmpl w:val="698226F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FF67E43"/>
    <w:multiLevelType w:val="hybridMultilevel"/>
    <w:tmpl w:val="7D5EE854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>
    <w:nsid w:val="13607284"/>
    <w:multiLevelType w:val="hybridMultilevel"/>
    <w:tmpl w:val="2924D8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C63611"/>
    <w:multiLevelType w:val="hybridMultilevel"/>
    <w:tmpl w:val="DB5ABD20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>
    <w:nsid w:val="198412E3"/>
    <w:multiLevelType w:val="hybridMultilevel"/>
    <w:tmpl w:val="80D044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BC05719"/>
    <w:multiLevelType w:val="hybridMultilevel"/>
    <w:tmpl w:val="34B0A44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>
    <w:nsid w:val="1C04705C"/>
    <w:multiLevelType w:val="hybridMultilevel"/>
    <w:tmpl w:val="A7FCF18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103C78"/>
    <w:multiLevelType w:val="hybridMultilevel"/>
    <w:tmpl w:val="2CFE62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7B712F"/>
    <w:multiLevelType w:val="hybridMultilevel"/>
    <w:tmpl w:val="E910CC64"/>
    <w:lvl w:ilvl="0" w:tplc="04090001">
      <w:start w:val="1"/>
      <w:numFmt w:val="bullet"/>
      <w:lvlText w:val=""/>
      <w:lvlJc w:val="left"/>
      <w:pPr>
        <w:ind w:left="1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15">
    <w:nsid w:val="23425E8D"/>
    <w:multiLevelType w:val="hybridMultilevel"/>
    <w:tmpl w:val="027251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4587E61"/>
    <w:multiLevelType w:val="hybridMultilevel"/>
    <w:tmpl w:val="65FE35F2"/>
    <w:lvl w:ilvl="0" w:tplc="04090009">
      <w:start w:val="1"/>
      <w:numFmt w:val="bullet"/>
      <w:lvlText w:val="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7">
    <w:nsid w:val="25875E69"/>
    <w:multiLevelType w:val="hybridMultilevel"/>
    <w:tmpl w:val="39168C5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DC0E5F"/>
    <w:multiLevelType w:val="hybridMultilevel"/>
    <w:tmpl w:val="4E78E504"/>
    <w:lvl w:ilvl="0" w:tplc="AEFEC9CC">
      <w:start w:val="1"/>
      <w:numFmt w:val="japaneseCounting"/>
      <w:lvlText w:val="%1．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9">
    <w:nsid w:val="2E4C6537"/>
    <w:multiLevelType w:val="hybridMultilevel"/>
    <w:tmpl w:val="6B8EAB2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EE5353"/>
    <w:multiLevelType w:val="hybridMultilevel"/>
    <w:tmpl w:val="DBC25D2C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1">
    <w:nsid w:val="3CC5118A"/>
    <w:multiLevelType w:val="hybridMultilevel"/>
    <w:tmpl w:val="FB2ECA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F4589E"/>
    <w:multiLevelType w:val="hybridMultilevel"/>
    <w:tmpl w:val="EA7082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FF3E08"/>
    <w:multiLevelType w:val="hybridMultilevel"/>
    <w:tmpl w:val="8D4E590E"/>
    <w:lvl w:ilvl="0" w:tplc="B648931E">
      <w:start w:val="1"/>
      <w:numFmt w:val="decimal"/>
      <w:lvlText w:val="%1.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2" w:hanging="420"/>
      </w:pPr>
    </w:lvl>
    <w:lvl w:ilvl="2" w:tplc="0409001B" w:tentative="1">
      <w:start w:val="1"/>
      <w:numFmt w:val="lowerRoman"/>
      <w:lvlText w:val="%3."/>
      <w:lvlJc w:val="right"/>
      <w:pPr>
        <w:ind w:left="2542" w:hanging="420"/>
      </w:pPr>
    </w:lvl>
    <w:lvl w:ilvl="3" w:tplc="0409000F" w:tentative="1">
      <w:start w:val="1"/>
      <w:numFmt w:val="decimal"/>
      <w:lvlText w:val="%4."/>
      <w:lvlJc w:val="left"/>
      <w:pPr>
        <w:ind w:left="2962" w:hanging="420"/>
      </w:pPr>
    </w:lvl>
    <w:lvl w:ilvl="4" w:tplc="04090019" w:tentative="1">
      <w:start w:val="1"/>
      <w:numFmt w:val="lowerLetter"/>
      <w:lvlText w:val="%5)"/>
      <w:lvlJc w:val="left"/>
      <w:pPr>
        <w:ind w:left="3382" w:hanging="420"/>
      </w:pPr>
    </w:lvl>
    <w:lvl w:ilvl="5" w:tplc="0409001B" w:tentative="1">
      <w:start w:val="1"/>
      <w:numFmt w:val="lowerRoman"/>
      <w:lvlText w:val="%6."/>
      <w:lvlJc w:val="right"/>
      <w:pPr>
        <w:ind w:left="3802" w:hanging="420"/>
      </w:pPr>
    </w:lvl>
    <w:lvl w:ilvl="6" w:tplc="0409000F" w:tentative="1">
      <w:start w:val="1"/>
      <w:numFmt w:val="decimal"/>
      <w:lvlText w:val="%7."/>
      <w:lvlJc w:val="left"/>
      <w:pPr>
        <w:ind w:left="4222" w:hanging="420"/>
      </w:pPr>
    </w:lvl>
    <w:lvl w:ilvl="7" w:tplc="04090019" w:tentative="1">
      <w:start w:val="1"/>
      <w:numFmt w:val="lowerLetter"/>
      <w:lvlText w:val="%8)"/>
      <w:lvlJc w:val="left"/>
      <w:pPr>
        <w:ind w:left="4642" w:hanging="420"/>
      </w:pPr>
    </w:lvl>
    <w:lvl w:ilvl="8" w:tplc="0409001B" w:tentative="1">
      <w:start w:val="1"/>
      <w:numFmt w:val="lowerRoman"/>
      <w:lvlText w:val="%9."/>
      <w:lvlJc w:val="right"/>
      <w:pPr>
        <w:ind w:left="5062" w:hanging="420"/>
      </w:pPr>
    </w:lvl>
  </w:abstractNum>
  <w:abstractNum w:abstractNumId="24">
    <w:nsid w:val="480E0B2F"/>
    <w:multiLevelType w:val="hybridMultilevel"/>
    <w:tmpl w:val="8690A120"/>
    <w:lvl w:ilvl="0" w:tplc="C9B4B244">
      <w:start w:val="1"/>
      <w:numFmt w:val="decimal"/>
      <w:pStyle w:val="xx1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FD44BD"/>
    <w:multiLevelType w:val="hybridMultilevel"/>
    <w:tmpl w:val="85CA1C8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6">
    <w:nsid w:val="4A47435D"/>
    <w:multiLevelType w:val="hybridMultilevel"/>
    <w:tmpl w:val="333859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007B95"/>
    <w:multiLevelType w:val="hybridMultilevel"/>
    <w:tmpl w:val="FE20D61A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8">
    <w:nsid w:val="4E3D36A7"/>
    <w:multiLevelType w:val="multilevel"/>
    <w:tmpl w:val="C5D6185E"/>
    <w:lvl w:ilvl="0">
      <w:start w:val="1"/>
      <w:numFmt w:val="decimal"/>
      <w:lvlText w:val="%1"/>
      <w:lvlJc w:val="left"/>
      <w:pPr>
        <w:ind w:left="675" w:hanging="675"/>
      </w:pPr>
      <w:rPr>
        <w:rFonts w:asciiTheme="minorEastAsia" w:eastAsiaTheme="minorEastAsia" w:hAnsiTheme="minorEastAsia" w:hint="default"/>
        <w:sz w:val="28"/>
      </w:rPr>
    </w:lvl>
    <w:lvl w:ilvl="1">
      <w:start w:val="1"/>
      <w:numFmt w:val="decimal"/>
      <w:lvlText w:val="%1．%2"/>
      <w:lvlJc w:val="left"/>
      <w:pPr>
        <w:ind w:left="1080" w:hanging="720"/>
      </w:pPr>
      <w:rPr>
        <w:rFonts w:asciiTheme="minorEastAsia" w:eastAsiaTheme="minorEastAsia" w:hAnsiTheme="minorEastAsia" w:hint="default"/>
        <w:sz w:val="28"/>
      </w:rPr>
    </w:lvl>
    <w:lvl w:ilvl="2">
      <w:start w:val="1"/>
      <w:numFmt w:val="decimal"/>
      <w:lvlText w:val="%1．%2.%3"/>
      <w:lvlJc w:val="left"/>
      <w:pPr>
        <w:ind w:left="1800" w:hanging="1080"/>
      </w:pPr>
      <w:rPr>
        <w:rFonts w:asciiTheme="minorEastAsia" w:eastAsiaTheme="minorEastAsia" w:hAnsiTheme="minorEastAsia" w:hint="default"/>
        <w:sz w:val="28"/>
      </w:rPr>
    </w:lvl>
    <w:lvl w:ilvl="3">
      <w:start w:val="1"/>
      <w:numFmt w:val="decimal"/>
      <w:lvlText w:val="%1．%2.%3.%4"/>
      <w:lvlJc w:val="left"/>
      <w:pPr>
        <w:ind w:left="2520" w:hanging="1440"/>
      </w:pPr>
      <w:rPr>
        <w:rFonts w:asciiTheme="minorEastAsia" w:eastAsiaTheme="minorEastAsia" w:hAnsiTheme="minorEastAsia" w:hint="default"/>
        <w:sz w:val="28"/>
      </w:rPr>
    </w:lvl>
    <w:lvl w:ilvl="4">
      <w:start w:val="1"/>
      <w:numFmt w:val="decimal"/>
      <w:lvlText w:val="%1．%2.%3.%4.%5"/>
      <w:lvlJc w:val="left"/>
      <w:pPr>
        <w:ind w:left="2880" w:hanging="1440"/>
      </w:pPr>
      <w:rPr>
        <w:rFonts w:asciiTheme="minorEastAsia" w:eastAsiaTheme="minorEastAsia" w:hAnsiTheme="minorEastAsia" w:hint="default"/>
        <w:sz w:val="28"/>
      </w:rPr>
    </w:lvl>
    <w:lvl w:ilvl="5">
      <w:start w:val="1"/>
      <w:numFmt w:val="decimal"/>
      <w:lvlText w:val="%1．%2.%3.%4.%5.%6"/>
      <w:lvlJc w:val="left"/>
      <w:pPr>
        <w:ind w:left="3600" w:hanging="1800"/>
      </w:pPr>
      <w:rPr>
        <w:rFonts w:asciiTheme="minorEastAsia" w:eastAsiaTheme="minorEastAsia" w:hAnsiTheme="minorEastAsia" w:hint="default"/>
        <w:sz w:val="28"/>
      </w:rPr>
    </w:lvl>
    <w:lvl w:ilvl="6">
      <w:start w:val="1"/>
      <w:numFmt w:val="decimal"/>
      <w:lvlText w:val="%1．%2.%3.%4.%5.%6.%7"/>
      <w:lvlJc w:val="left"/>
      <w:pPr>
        <w:ind w:left="4320" w:hanging="2160"/>
      </w:pPr>
      <w:rPr>
        <w:rFonts w:asciiTheme="minorEastAsia" w:eastAsiaTheme="minorEastAsia" w:hAnsiTheme="minorEastAsia" w:hint="default"/>
        <w:sz w:val="28"/>
      </w:rPr>
    </w:lvl>
    <w:lvl w:ilvl="7">
      <w:start w:val="1"/>
      <w:numFmt w:val="decimal"/>
      <w:lvlText w:val="%1．%2.%3.%4.%5.%6.%7.%8"/>
      <w:lvlJc w:val="left"/>
      <w:pPr>
        <w:ind w:left="5040" w:hanging="2520"/>
      </w:pPr>
      <w:rPr>
        <w:rFonts w:asciiTheme="minorEastAsia" w:eastAsiaTheme="minorEastAsia" w:hAnsiTheme="minorEastAsia" w:hint="default"/>
        <w:sz w:val="28"/>
      </w:rPr>
    </w:lvl>
    <w:lvl w:ilvl="8">
      <w:start w:val="1"/>
      <w:numFmt w:val="decimal"/>
      <w:lvlText w:val="%1．%2.%3.%4.%5.%6.%7.%8.%9"/>
      <w:lvlJc w:val="left"/>
      <w:pPr>
        <w:ind w:left="5760" w:hanging="2880"/>
      </w:pPr>
      <w:rPr>
        <w:rFonts w:asciiTheme="minorEastAsia" w:eastAsiaTheme="minorEastAsia" w:hAnsiTheme="minorEastAsia" w:hint="default"/>
        <w:sz w:val="28"/>
      </w:rPr>
    </w:lvl>
  </w:abstractNum>
  <w:abstractNum w:abstractNumId="29">
    <w:nsid w:val="4E527428"/>
    <w:multiLevelType w:val="hybridMultilevel"/>
    <w:tmpl w:val="EF1EE5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E560D70"/>
    <w:multiLevelType w:val="hybridMultilevel"/>
    <w:tmpl w:val="8716C9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ADC0487"/>
    <w:multiLevelType w:val="hybridMultilevel"/>
    <w:tmpl w:val="D8A6F8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D07CFA"/>
    <w:multiLevelType w:val="hybridMultilevel"/>
    <w:tmpl w:val="97D2DA7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48F1926"/>
    <w:multiLevelType w:val="hybridMultilevel"/>
    <w:tmpl w:val="1F08BA0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B4465D9"/>
    <w:multiLevelType w:val="hybridMultilevel"/>
    <w:tmpl w:val="F9B076B2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35">
    <w:nsid w:val="70EB2BF6"/>
    <w:multiLevelType w:val="hybridMultilevel"/>
    <w:tmpl w:val="4CBC2A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31111F"/>
    <w:multiLevelType w:val="hybridMultilevel"/>
    <w:tmpl w:val="69C65FC2"/>
    <w:lvl w:ilvl="0" w:tplc="D8FAA8BE">
      <w:start w:val="1"/>
      <w:numFmt w:val="decimal"/>
      <w:pStyle w:val="xx1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99F12E0"/>
    <w:multiLevelType w:val="multilevel"/>
    <w:tmpl w:val="05169C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624" w:hanging="62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8">
    <w:nsid w:val="7EDD25FF"/>
    <w:multiLevelType w:val="hybridMultilevel"/>
    <w:tmpl w:val="AA7C08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FF5278C"/>
    <w:multiLevelType w:val="hybridMultilevel"/>
    <w:tmpl w:val="91BC5540"/>
    <w:lvl w:ilvl="0" w:tplc="04090009">
      <w:start w:val="1"/>
      <w:numFmt w:val="bullet"/>
      <w:lvlText w:val="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1"/>
  </w:num>
  <w:num w:numId="4">
    <w:abstractNumId w:val="38"/>
  </w:num>
  <w:num w:numId="5">
    <w:abstractNumId w:val="29"/>
  </w:num>
  <w:num w:numId="6">
    <w:abstractNumId w:val="19"/>
  </w:num>
  <w:num w:numId="7">
    <w:abstractNumId w:val="22"/>
  </w:num>
  <w:num w:numId="8">
    <w:abstractNumId w:val="3"/>
  </w:num>
  <w:num w:numId="9">
    <w:abstractNumId w:val="36"/>
  </w:num>
  <w:num w:numId="10">
    <w:abstractNumId w:val="36"/>
    <w:lvlOverride w:ilvl="0">
      <w:startOverride w:val="1"/>
    </w:lvlOverride>
  </w:num>
  <w:num w:numId="11">
    <w:abstractNumId w:val="36"/>
    <w:lvlOverride w:ilvl="0">
      <w:startOverride w:val="1"/>
    </w:lvlOverride>
  </w:num>
  <w:num w:numId="12">
    <w:abstractNumId w:val="36"/>
    <w:lvlOverride w:ilvl="0">
      <w:startOverride w:val="1"/>
    </w:lvlOverride>
  </w:num>
  <w:num w:numId="13">
    <w:abstractNumId w:val="36"/>
    <w:lvlOverride w:ilvl="0">
      <w:startOverride w:val="1"/>
    </w:lvlOverride>
  </w:num>
  <w:num w:numId="14">
    <w:abstractNumId w:val="24"/>
  </w:num>
  <w:num w:numId="15">
    <w:abstractNumId w:val="24"/>
    <w:lvlOverride w:ilvl="0">
      <w:startOverride w:val="1"/>
    </w:lvlOverride>
  </w:num>
  <w:num w:numId="16">
    <w:abstractNumId w:val="30"/>
  </w:num>
  <w:num w:numId="17">
    <w:abstractNumId w:val="15"/>
  </w:num>
  <w:num w:numId="18">
    <w:abstractNumId w:val="12"/>
  </w:num>
  <w:num w:numId="19">
    <w:abstractNumId w:val="24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17"/>
  </w:num>
  <w:num w:numId="22">
    <w:abstractNumId w:val="35"/>
  </w:num>
  <w:num w:numId="23">
    <w:abstractNumId w:val="0"/>
  </w:num>
  <w:num w:numId="24">
    <w:abstractNumId w:val="31"/>
  </w:num>
  <w:num w:numId="25">
    <w:abstractNumId w:val="24"/>
    <w:lvlOverride w:ilvl="0">
      <w:startOverride w:val="1"/>
    </w:lvlOverride>
  </w:num>
  <w:num w:numId="26">
    <w:abstractNumId w:val="26"/>
  </w:num>
  <w:num w:numId="27">
    <w:abstractNumId w:val="10"/>
  </w:num>
  <w:num w:numId="28">
    <w:abstractNumId w:val="32"/>
  </w:num>
  <w:num w:numId="29">
    <w:abstractNumId w:val="8"/>
  </w:num>
  <w:num w:numId="30">
    <w:abstractNumId w:val="33"/>
  </w:num>
  <w:num w:numId="31">
    <w:abstractNumId w:val="6"/>
  </w:num>
  <w:num w:numId="32">
    <w:abstractNumId w:val="18"/>
  </w:num>
  <w:num w:numId="33">
    <w:abstractNumId w:val="23"/>
  </w:num>
  <w:num w:numId="34">
    <w:abstractNumId w:val="2"/>
  </w:num>
  <w:num w:numId="35">
    <w:abstractNumId w:val="4"/>
  </w:num>
  <w:num w:numId="36">
    <w:abstractNumId w:val="28"/>
  </w:num>
  <w:num w:numId="37">
    <w:abstractNumId w:val="5"/>
  </w:num>
  <w:num w:numId="38">
    <w:abstractNumId w:val="14"/>
  </w:num>
  <w:num w:numId="39">
    <w:abstractNumId w:val="25"/>
  </w:num>
  <w:num w:numId="40">
    <w:abstractNumId w:val="27"/>
  </w:num>
  <w:num w:numId="41">
    <w:abstractNumId w:val="7"/>
  </w:num>
  <w:num w:numId="42">
    <w:abstractNumId w:val="16"/>
  </w:num>
  <w:num w:numId="43">
    <w:abstractNumId w:val="39"/>
  </w:num>
  <w:num w:numId="44">
    <w:abstractNumId w:val="1"/>
  </w:num>
  <w:num w:numId="45">
    <w:abstractNumId w:val="20"/>
  </w:num>
  <w:num w:numId="46">
    <w:abstractNumId w:val="34"/>
  </w:num>
  <w:num w:numId="47">
    <w:abstractNumId w:val="9"/>
  </w:num>
  <w:num w:numId="48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CC6"/>
    <w:rsid w:val="0000093E"/>
    <w:rsid w:val="00000FEE"/>
    <w:rsid w:val="00001674"/>
    <w:rsid w:val="000026C9"/>
    <w:rsid w:val="000027FE"/>
    <w:rsid w:val="00002AE0"/>
    <w:rsid w:val="00004FCC"/>
    <w:rsid w:val="00005932"/>
    <w:rsid w:val="000059CA"/>
    <w:rsid w:val="00006D9D"/>
    <w:rsid w:val="00007849"/>
    <w:rsid w:val="000078A2"/>
    <w:rsid w:val="00010052"/>
    <w:rsid w:val="000108B4"/>
    <w:rsid w:val="00010E7F"/>
    <w:rsid w:val="0001281C"/>
    <w:rsid w:val="00013FAD"/>
    <w:rsid w:val="00015875"/>
    <w:rsid w:val="00015AD3"/>
    <w:rsid w:val="00015BA6"/>
    <w:rsid w:val="000205A0"/>
    <w:rsid w:val="0002451A"/>
    <w:rsid w:val="00027599"/>
    <w:rsid w:val="000277D9"/>
    <w:rsid w:val="0002797D"/>
    <w:rsid w:val="0003033A"/>
    <w:rsid w:val="000316DC"/>
    <w:rsid w:val="00032678"/>
    <w:rsid w:val="00032A72"/>
    <w:rsid w:val="000337E8"/>
    <w:rsid w:val="00033A97"/>
    <w:rsid w:val="00033E11"/>
    <w:rsid w:val="00033F47"/>
    <w:rsid w:val="00034DA3"/>
    <w:rsid w:val="000351AE"/>
    <w:rsid w:val="00035881"/>
    <w:rsid w:val="000363B0"/>
    <w:rsid w:val="00037961"/>
    <w:rsid w:val="0004231D"/>
    <w:rsid w:val="00042B9D"/>
    <w:rsid w:val="00043C96"/>
    <w:rsid w:val="000440F5"/>
    <w:rsid w:val="000441FB"/>
    <w:rsid w:val="000457F3"/>
    <w:rsid w:val="0005075A"/>
    <w:rsid w:val="00051815"/>
    <w:rsid w:val="000523EF"/>
    <w:rsid w:val="00052730"/>
    <w:rsid w:val="00052D40"/>
    <w:rsid w:val="00053373"/>
    <w:rsid w:val="0005494F"/>
    <w:rsid w:val="0005601B"/>
    <w:rsid w:val="00057A36"/>
    <w:rsid w:val="000605A6"/>
    <w:rsid w:val="000617B8"/>
    <w:rsid w:val="000622C9"/>
    <w:rsid w:val="000631E3"/>
    <w:rsid w:val="000635A4"/>
    <w:rsid w:val="00063A9A"/>
    <w:rsid w:val="00064A2A"/>
    <w:rsid w:val="0006547B"/>
    <w:rsid w:val="00065EBB"/>
    <w:rsid w:val="00066234"/>
    <w:rsid w:val="00066D95"/>
    <w:rsid w:val="0006702B"/>
    <w:rsid w:val="00067457"/>
    <w:rsid w:val="00070F05"/>
    <w:rsid w:val="00071B76"/>
    <w:rsid w:val="00073120"/>
    <w:rsid w:val="0007398B"/>
    <w:rsid w:val="0007583B"/>
    <w:rsid w:val="0007700F"/>
    <w:rsid w:val="0007770A"/>
    <w:rsid w:val="00077885"/>
    <w:rsid w:val="000802EC"/>
    <w:rsid w:val="000812F2"/>
    <w:rsid w:val="0008148F"/>
    <w:rsid w:val="000815E7"/>
    <w:rsid w:val="00084588"/>
    <w:rsid w:val="00084E57"/>
    <w:rsid w:val="0009010B"/>
    <w:rsid w:val="000905A8"/>
    <w:rsid w:val="00091899"/>
    <w:rsid w:val="00091B65"/>
    <w:rsid w:val="00094EFE"/>
    <w:rsid w:val="000960ED"/>
    <w:rsid w:val="000962C7"/>
    <w:rsid w:val="000975BE"/>
    <w:rsid w:val="000A158E"/>
    <w:rsid w:val="000A1A2F"/>
    <w:rsid w:val="000A2C0E"/>
    <w:rsid w:val="000A3FF2"/>
    <w:rsid w:val="000A43F1"/>
    <w:rsid w:val="000A514C"/>
    <w:rsid w:val="000A67CC"/>
    <w:rsid w:val="000A76A7"/>
    <w:rsid w:val="000B0C06"/>
    <w:rsid w:val="000B0FB6"/>
    <w:rsid w:val="000B23ED"/>
    <w:rsid w:val="000B3134"/>
    <w:rsid w:val="000B3379"/>
    <w:rsid w:val="000B396B"/>
    <w:rsid w:val="000B4434"/>
    <w:rsid w:val="000B4877"/>
    <w:rsid w:val="000B55E0"/>
    <w:rsid w:val="000B6DA8"/>
    <w:rsid w:val="000C1157"/>
    <w:rsid w:val="000C24D1"/>
    <w:rsid w:val="000C27C9"/>
    <w:rsid w:val="000C289E"/>
    <w:rsid w:val="000C3CB3"/>
    <w:rsid w:val="000C42ED"/>
    <w:rsid w:val="000C4C28"/>
    <w:rsid w:val="000C558C"/>
    <w:rsid w:val="000C5C92"/>
    <w:rsid w:val="000C6724"/>
    <w:rsid w:val="000C69DE"/>
    <w:rsid w:val="000C6C7C"/>
    <w:rsid w:val="000C6D37"/>
    <w:rsid w:val="000C7338"/>
    <w:rsid w:val="000D075C"/>
    <w:rsid w:val="000D0945"/>
    <w:rsid w:val="000D20D0"/>
    <w:rsid w:val="000D275E"/>
    <w:rsid w:val="000D2E3C"/>
    <w:rsid w:val="000D37AE"/>
    <w:rsid w:val="000D4C6C"/>
    <w:rsid w:val="000D6185"/>
    <w:rsid w:val="000D61B4"/>
    <w:rsid w:val="000E0B2A"/>
    <w:rsid w:val="000E1307"/>
    <w:rsid w:val="000E1E9A"/>
    <w:rsid w:val="000E266E"/>
    <w:rsid w:val="000E268C"/>
    <w:rsid w:val="000E2BA9"/>
    <w:rsid w:val="000E3340"/>
    <w:rsid w:val="000E3619"/>
    <w:rsid w:val="000E3FBD"/>
    <w:rsid w:val="000E4003"/>
    <w:rsid w:val="000E4197"/>
    <w:rsid w:val="000E45F8"/>
    <w:rsid w:val="000E5531"/>
    <w:rsid w:val="000E770D"/>
    <w:rsid w:val="000F03FC"/>
    <w:rsid w:val="000F0F59"/>
    <w:rsid w:val="000F12AF"/>
    <w:rsid w:val="000F1580"/>
    <w:rsid w:val="000F2E3F"/>
    <w:rsid w:val="000F2F68"/>
    <w:rsid w:val="000F3700"/>
    <w:rsid w:val="000F566B"/>
    <w:rsid w:val="000F5DF4"/>
    <w:rsid w:val="000F77FE"/>
    <w:rsid w:val="00101E89"/>
    <w:rsid w:val="001030EC"/>
    <w:rsid w:val="00103761"/>
    <w:rsid w:val="00103AA9"/>
    <w:rsid w:val="001053E6"/>
    <w:rsid w:val="00105663"/>
    <w:rsid w:val="001057C8"/>
    <w:rsid w:val="00105BE6"/>
    <w:rsid w:val="00105EA7"/>
    <w:rsid w:val="00105EBD"/>
    <w:rsid w:val="001063E2"/>
    <w:rsid w:val="00107429"/>
    <w:rsid w:val="00110169"/>
    <w:rsid w:val="001104EB"/>
    <w:rsid w:val="00111291"/>
    <w:rsid w:val="001131DF"/>
    <w:rsid w:val="00114F4B"/>
    <w:rsid w:val="0011631D"/>
    <w:rsid w:val="001169D6"/>
    <w:rsid w:val="00116A64"/>
    <w:rsid w:val="00116B88"/>
    <w:rsid w:val="00117882"/>
    <w:rsid w:val="001210E1"/>
    <w:rsid w:val="001217EF"/>
    <w:rsid w:val="00121B95"/>
    <w:rsid w:val="00121EC0"/>
    <w:rsid w:val="00121F7B"/>
    <w:rsid w:val="001228EC"/>
    <w:rsid w:val="001232B3"/>
    <w:rsid w:val="001242A0"/>
    <w:rsid w:val="00125574"/>
    <w:rsid w:val="00125708"/>
    <w:rsid w:val="00125D5F"/>
    <w:rsid w:val="00126025"/>
    <w:rsid w:val="00126FEA"/>
    <w:rsid w:val="00127D07"/>
    <w:rsid w:val="00127DD7"/>
    <w:rsid w:val="00131185"/>
    <w:rsid w:val="001315B8"/>
    <w:rsid w:val="00131AA8"/>
    <w:rsid w:val="00131C68"/>
    <w:rsid w:val="00132D2D"/>
    <w:rsid w:val="00132D8A"/>
    <w:rsid w:val="00133E43"/>
    <w:rsid w:val="001340DF"/>
    <w:rsid w:val="00134DB8"/>
    <w:rsid w:val="00134E7D"/>
    <w:rsid w:val="00135080"/>
    <w:rsid w:val="0013667D"/>
    <w:rsid w:val="00136F13"/>
    <w:rsid w:val="001401ED"/>
    <w:rsid w:val="00140409"/>
    <w:rsid w:val="0014139C"/>
    <w:rsid w:val="00141B4A"/>
    <w:rsid w:val="00142AA5"/>
    <w:rsid w:val="001444ED"/>
    <w:rsid w:val="0014470D"/>
    <w:rsid w:val="001452C0"/>
    <w:rsid w:val="00145D0F"/>
    <w:rsid w:val="00146CDD"/>
    <w:rsid w:val="0014711E"/>
    <w:rsid w:val="001507FD"/>
    <w:rsid w:val="001522D9"/>
    <w:rsid w:val="00154327"/>
    <w:rsid w:val="00156975"/>
    <w:rsid w:val="00160151"/>
    <w:rsid w:val="00163920"/>
    <w:rsid w:val="00163B1D"/>
    <w:rsid w:val="00164E0D"/>
    <w:rsid w:val="0016577A"/>
    <w:rsid w:val="00166900"/>
    <w:rsid w:val="00166FF1"/>
    <w:rsid w:val="00167458"/>
    <w:rsid w:val="001703EF"/>
    <w:rsid w:val="0017218F"/>
    <w:rsid w:val="001721CA"/>
    <w:rsid w:val="00173782"/>
    <w:rsid w:val="001739AC"/>
    <w:rsid w:val="00173A2C"/>
    <w:rsid w:val="00174261"/>
    <w:rsid w:val="001742BD"/>
    <w:rsid w:val="001748FD"/>
    <w:rsid w:val="00176B7E"/>
    <w:rsid w:val="00180D41"/>
    <w:rsid w:val="001813E9"/>
    <w:rsid w:val="0018146A"/>
    <w:rsid w:val="00181667"/>
    <w:rsid w:val="001816D1"/>
    <w:rsid w:val="00182388"/>
    <w:rsid w:val="00183686"/>
    <w:rsid w:val="001842E3"/>
    <w:rsid w:val="001855D6"/>
    <w:rsid w:val="00185F39"/>
    <w:rsid w:val="00185F86"/>
    <w:rsid w:val="001919CA"/>
    <w:rsid w:val="00191CAE"/>
    <w:rsid w:val="00192056"/>
    <w:rsid w:val="001931CF"/>
    <w:rsid w:val="00194345"/>
    <w:rsid w:val="00194B08"/>
    <w:rsid w:val="00195DAF"/>
    <w:rsid w:val="0019629C"/>
    <w:rsid w:val="00196710"/>
    <w:rsid w:val="0019678A"/>
    <w:rsid w:val="001A0183"/>
    <w:rsid w:val="001A0A67"/>
    <w:rsid w:val="001A19FF"/>
    <w:rsid w:val="001A38C2"/>
    <w:rsid w:val="001A47EE"/>
    <w:rsid w:val="001A4B74"/>
    <w:rsid w:val="001A7960"/>
    <w:rsid w:val="001A79E9"/>
    <w:rsid w:val="001B0314"/>
    <w:rsid w:val="001B08CA"/>
    <w:rsid w:val="001B1197"/>
    <w:rsid w:val="001B13EB"/>
    <w:rsid w:val="001B1A4F"/>
    <w:rsid w:val="001B1EED"/>
    <w:rsid w:val="001B2F9E"/>
    <w:rsid w:val="001B341B"/>
    <w:rsid w:val="001B4696"/>
    <w:rsid w:val="001B4853"/>
    <w:rsid w:val="001B5F45"/>
    <w:rsid w:val="001B64C5"/>
    <w:rsid w:val="001C2378"/>
    <w:rsid w:val="001C2846"/>
    <w:rsid w:val="001C323F"/>
    <w:rsid w:val="001C40AD"/>
    <w:rsid w:val="001C439C"/>
    <w:rsid w:val="001C47AB"/>
    <w:rsid w:val="001C4D27"/>
    <w:rsid w:val="001C4E45"/>
    <w:rsid w:val="001C55E0"/>
    <w:rsid w:val="001C5B8F"/>
    <w:rsid w:val="001D0D92"/>
    <w:rsid w:val="001D125D"/>
    <w:rsid w:val="001D2A19"/>
    <w:rsid w:val="001D35DB"/>
    <w:rsid w:val="001D3CF9"/>
    <w:rsid w:val="001D53F7"/>
    <w:rsid w:val="001D5D26"/>
    <w:rsid w:val="001D68AD"/>
    <w:rsid w:val="001D6D2F"/>
    <w:rsid w:val="001E0EB9"/>
    <w:rsid w:val="001E190F"/>
    <w:rsid w:val="001E2081"/>
    <w:rsid w:val="001E2637"/>
    <w:rsid w:val="001E3848"/>
    <w:rsid w:val="001E3A4D"/>
    <w:rsid w:val="001E3A5B"/>
    <w:rsid w:val="001E5A9E"/>
    <w:rsid w:val="001F3917"/>
    <w:rsid w:val="001F5A8B"/>
    <w:rsid w:val="001F5BC2"/>
    <w:rsid w:val="001F5E9D"/>
    <w:rsid w:val="001F645C"/>
    <w:rsid w:val="001F65AC"/>
    <w:rsid w:val="00200214"/>
    <w:rsid w:val="00200D27"/>
    <w:rsid w:val="002026CB"/>
    <w:rsid w:val="002033A9"/>
    <w:rsid w:val="002034AB"/>
    <w:rsid w:val="002042E1"/>
    <w:rsid w:val="00204692"/>
    <w:rsid w:val="00206801"/>
    <w:rsid w:val="00206B10"/>
    <w:rsid w:val="002076AB"/>
    <w:rsid w:val="00207F6D"/>
    <w:rsid w:val="0021119A"/>
    <w:rsid w:val="00211AD9"/>
    <w:rsid w:val="00211D01"/>
    <w:rsid w:val="002126A7"/>
    <w:rsid w:val="00212B8F"/>
    <w:rsid w:val="0021385A"/>
    <w:rsid w:val="00213C9D"/>
    <w:rsid w:val="00214A1A"/>
    <w:rsid w:val="002165D9"/>
    <w:rsid w:val="00216796"/>
    <w:rsid w:val="00216EBF"/>
    <w:rsid w:val="00216F20"/>
    <w:rsid w:val="002234E0"/>
    <w:rsid w:val="00223A47"/>
    <w:rsid w:val="00224418"/>
    <w:rsid w:val="00224598"/>
    <w:rsid w:val="002261D1"/>
    <w:rsid w:val="00226AE0"/>
    <w:rsid w:val="0022732E"/>
    <w:rsid w:val="00227959"/>
    <w:rsid w:val="00230893"/>
    <w:rsid w:val="00230FAF"/>
    <w:rsid w:val="00231231"/>
    <w:rsid w:val="00232619"/>
    <w:rsid w:val="00233C02"/>
    <w:rsid w:val="0023743F"/>
    <w:rsid w:val="00237688"/>
    <w:rsid w:val="00237AD7"/>
    <w:rsid w:val="00240163"/>
    <w:rsid w:val="002401DB"/>
    <w:rsid w:val="00240EA7"/>
    <w:rsid w:val="00241053"/>
    <w:rsid w:val="002410F9"/>
    <w:rsid w:val="00241293"/>
    <w:rsid w:val="00241642"/>
    <w:rsid w:val="002418FC"/>
    <w:rsid w:val="00241E3B"/>
    <w:rsid w:val="00244A47"/>
    <w:rsid w:val="00244B62"/>
    <w:rsid w:val="00246A5A"/>
    <w:rsid w:val="002474AD"/>
    <w:rsid w:val="0024759F"/>
    <w:rsid w:val="00250031"/>
    <w:rsid w:val="00250D72"/>
    <w:rsid w:val="00251019"/>
    <w:rsid w:val="00251149"/>
    <w:rsid w:val="002512E4"/>
    <w:rsid w:val="002517E0"/>
    <w:rsid w:val="0025194C"/>
    <w:rsid w:val="002519D4"/>
    <w:rsid w:val="002534E4"/>
    <w:rsid w:val="00254158"/>
    <w:rsid w:val="00254833"/>
    <w:rsid w:val="002548DC"/>
    <w:rsid w:val="00254D7F"/>
    <w:rsid w:val="00255CAF"/>
    <w:rsid w:val="002606AA"/>
    <w:rsid w:val="00260F15"/>
    <w:rsid w:val="00261455"/>
    <w:rsid w:val="00262711"/>
    <w:rsid w:val="00262DEA"/>
    <w:rsid w:val="00262F25"/>
    <w:rsid w:val="00263754"/>
    <w:rsid w:val="002655E6"/>
    <w:rsid w:val="00265696"/>
    <w:rsid w:val="0026745C"/>
    <w:rsid w:val="00267E8A"/>
    <w:rsid w:val="002701C3"/>
    <w:rsid w:val="002703F0"/>
    <w:rsid w:val="002709C0"/>
    <w:rsid w:val="0027169D"/>
    <w:rsid w:val="00272E9D"/>
    <w:rsid w:val="00273EDD"/>
    <w:rsid w:val="00273F8B"/>
    <w:rsid w:val="0027443D"/>
    <w:rsid w:val="00274670"/>
    <w:rsid w:val="00275420"/>
    <w:rsid w:val="002758D0"/>
    <w:rsid w:val="00276104"/>
    <w:rsid w:val="00276638"/>
    <w:rsid w:val="00277092"/>
    <w:rsid w:val="0027752B"/>
    <w:rsid w:val="00277ABD"/>
    <w:rsid w:val="00277B45"/>
    <w:rsid w:val="00281D6D"/>
    <w:rsid w:val="00281F83"/>
    <w:rsid w:val="0028322F"/>
    <w:rsid w:val="0028463A"/>
    <w:rsid w:val="00284F60"/>
    <w:rsid w:val="002854A1"/>
    <w:rsid w:val="00285546"/>
    <w:rsid w:val="00286536"/>
    <w:rsid w:val="00292585"/>
    <w:rsid w:val="00293862"/>
    <w:rsid w:val="002938C6"/>
    <w:rsid w:val="00293F60"/>
    <w:rsid w:val="00294370"/>
    <w:rsid w:val="00294EEB"/>
    <w:rsid w:val="00295A78"/>
    <w:rsid w:val="00295E6A"/>
    <w:rsid w:val="00295F12"/>
    <w:rsid w:val="002976D5"/>
    <w:rsid w:val="00297B55"/>
    <w:rsid w:val="00297D02"/>
    <w:rsid w:val="002A06AD"/>
    <w:rsid w:val="002A0B3C"/>
    <w:rsid w:val="002A1E66"/>
    <w:rsid w:val="002A2950"/>
    <w:rsid w:val="002A4595"/>
    <w:rsid w:val="002A4703"/>
    <w:rsid w:val="002A4843"/>
    <w:rsid w:val="002A519A"/>
    <w:rsid w:val="002A5710"/>
    <w:rsid w:val="002A6DE7"/>
    <w:rsid w:val="002A74EB"/>
    <w:rsid w:val="002A7727"/>
    <w:rsid w:val="002A7E69"/>
    <w:rsid w:val="002B106D"/>
    <w:rsid w:val="002B259B"/>
    <w:rsid w:val="002B26C8"/>
    <w:rsid w:val="002B32E0"/>
    <w:rsid w:val="002B35AF"/>
    <w:rsid w:val="002B3F97"/>
    <w:rsid w:val="002B4CDB"/>
    <w:rsid w:val="002B5F68"/>
    <w:rsid w:val="002B6B93"/>
    <w:rsid w:val="002B726F"/>
    <w:rsid w:val="002B73AE"/>
    <w:rsid w:val="002B7791"/>
    <w:rsid w:val="002B77F9"/>
    <w:rsid w:val="002C034A"/>
    <w:rsid w:val="002C1C8C"/>
    <w:rsid w:val="002C23AA"/>
    <w:rsid w:val="002C2C03"/>
    <w:rsid w:val="002C2D9D"/>
    <w:rsid w:val="002C3879"/>
    <w:rsid w:val="002C3E7C"/>
    <w:rsid w:val="002C4395"/>
    <w:rsid w:val="002C47D4"/>
    <w:rsid w:val="002C4A3D"/>
    <w:rsid w:val="002C5D53"/>
    <w:rsid w:val="002C642A"/>
    <w:rsid w:val="002C64DA"/>
    <w:rsid w:val="002C71A8"/>
    <w:rsid w:val="002C73A4"/>
    <w:rsid w:val="002C7E1A"/>
    <w:rsid w:val="002D22FA"/>
    <w:rsid w:val="002D282B"/>
    <w:rsid w:val="002D446A"/>
    <w:rsid w:val="002D50CD"/>
    <w:rsid w:val="002D58A1"/>
    <w:rsid w:val="002D6D40"/>
    <w:rsid w:val="002D7078"/>
    <w:rsid w:val="002E22E9"/>
    <w:rsid w:val="002E35D7"/>
    <w:rsid w:val="002E5199"/>
    <w:rsid w:val="002E64F8"/>
    <w:rsid w:val="002F0256"/>
    <w:rsid w:val="002F0F5D"/>
    <w:rsid w:val="002F12AB"/>
    <w:rsid w:val="002F1D68"/>
    <w:rsid w:val="002F2A37"/>
    <w:rsid w:val="002F31CE"/>
    <w:rsid w:val="002F31E1"/>
    <w:rsid w:val="002F379D"/>
    <w:rsid w:val="002F40BA"/>
    <w:rsid w:val="002F4760"/>
    <w:rsid w:val="002F619D"/>
    <w:rsid w:val="002F72DA"/>
    <w:rsid w:val="002F73A7"/>
    <w:rsid w:val="003003FE"/>
    <w:rsid w:val="00301EAE"/>
    <w:rsid w:val="00302201"/>
    <w:rsid w:val="0030255C"/>
    <w:rsid w:val="00302EC5"/>
    <w:rsid w:val="00302FDF"/>
    <w:rsid w:val="00303134"/>
    <w:rsid w:val="00303618"/>
    <w:rsid w:val="00303A8A"/>
    <w:rsid w:val="00305601"/>
    <w:rsid w:val="0030614A"/>
    <w:rsid w:val="003065E3"/>
    <w:rsid w:val="00306854"/>
    <w:rsid w:val="00306973"/>
    <w:rsid w:val="0030725E"/>
    <w:rsid w:val="0030749D"/>
    <w:rsid w:val="00307B4E"/>
    <w:rsid w:val="00307F67"/>
    <w:rsid w:val="0031066A"/>
    <w:rsid w:val="00310881"/>
    <w:rsid w:val="003109EB"/>
    <w:rsid w:val="00310B00"/>
    <w:rsid w:val="00311190"/>
    <w:rsid w:val="00311BBC"/>
    <w:rsid w:val="00314927"/>
    <w:rsid w:val="00314E8B"/>
    <w:rsid w:val="0031608A"/>
    <w:rsid w:val="00316546"/>
    <w:rsid w:val="00316957"/>
    <w:rsid w:val="00316C36"/>
    <w:rsid w:val="00317051"/>
    <w:rsid w:val="00317A07"/>
    <w:rsid w:val="00317AC6"/>
    <w:rsid w:val="00317D68"/>
    <w:rsid w:val="003200D6"/>
    <w:rsid w:val="0032140A"/>
    <w:rsid w:val="003215FA"/>
    <w:rsid w:val="0032184D"/>
    <w:rsid w:val="003220A8"/>
    <w:rsid w:val="003229B1"/>
    <w:rsid w:val="00322D12"/>
    <w:rsid w:val="00323328"/>
    <w:rsid w:val="0032525E"/>
    <w:rsid w:val="00325D38"/>
    <w:rsid w:val="00326466"/>
    <w:rsid w:val="0033062C"/>
    <w:rsid w:val="003306BC"/>
    <w:rsid w:val="003311BC"/>
    <w:rsid w:val="00332425"/>
    <w:rsid w:val="003336E9"/>
    <w:rsid w:val="0033461B"/>
    <w:rsid w:val="003346C4"/>
    <w:rsid w:val="00334CEA"/>
    <w:rsid w:val="00334E2C"/>
    <w:rsid w:val="0033595B"/>
    <w:rsid w:val="003364E8"/>
    <w:rsid w:val="003367F1"/>
    <w:rsid w:val="00337A79"/>
    <w:rsid w:val="00337CE9"/>
    <w:rsid w:val="00337E8C"/>
    <w:rsid w:val="0034000E"/>
    <w:rsid w:val="00341D69"/>
    <w:rsid w:val="003427E9"/>
    <w:rsid w:val="00342D87"/>
    <w:rsid w:val="003450FE"/>
    <w:rsid w:val="00345604"/>
    <w:rsid w:val="00350756"/>
    <w:rsid w:val="00350991"/>
    <w:rsid w:val="00350D32"/>
    <w:rsid w:val="00350D6A"/>
    <w:rsid w:val="00351A33"/>
    <w:rsid w:val="00352B92"/>
    <w:rsid w:val="00352BB6"/>
    <w:rsid w:val="0035350E"/>
    <w:rsid w:val="00353C73"/>
    <w:rsid w:val="00353CFC"/>
    <w:rsid w:val="00354F08"/>
    <w:rsid w:val="00355BA7"/>
    <w:rsid w:val="003566D0"/>
    <w:rsid w:val="0035690F"/>
    <w:rsid w:val="00357AA9"/>
    <w:rsid w:val="00361661"/>
    <w:rsid w:val="0036181F"/>
    <w:rsid w:val="00362034"/>
    <w:rsid w:val="00364854"/>
    <w:rsid w:val="00365445"/>
    <w:rsid w:val="0036673E"/>
    <w:rsid w:val="00367583"/>
    <w:rsid w:val="00372826"/>
    <w:rsid w:val="003747B9"/>
    <w:rsid w:val="00374A1F"/>
    <w:rsid w:val="00375E4B"/>
    <w:rsid w:val="003765EA"/>
    <w:rsid w:val="00377B16"/>
    <w:rsid w:val="00382036"/>
    <w:rsid w:val="0038284C"/>
    <w:rsid w:val="00382FED"/>
    <w:rsid w:val="00384A4B"/>
    <w:rsid w:val="00385FA9"/>
    <w:rsid w:val="003867EE"/>
    <w:rsid w:val="003907E8"/>
    <w:rsid w:val="00390D28"/>
    <w:rsid w:val="00390F26"/>
    <w:rsid w:val="00391452"/>
    <w:rsid w:val="00391545"/>
    <w:rsid w:val="0039673F"/>
    <w:rsid w:val="00397BF5"/>
    <w:rsid w:val="003A07A6"/>
    <w:rsid w:val="003A08AD"/>
    <w:rsid w:val="003A0E5E"/>
    <w:rsid w:val="003A1280"/>
    <w:rsid w:val="003A2EF4"/>
    <w:rsid w:val="003A302E"/>
    <w:rsid w:val="003A6102"/>
    <w:rsid w:val="003A68D7"/>
    <w:rsid w:val="003A695B"/>
    <w:rsid w:val="003B01BB"/>
    <w:rsid w:val="003B0559"/>
    <w:rsid w:val="003B1930"/>
    <w:rsid w:val="003B2D27"/>
    <w:rsid w:val="003B3764"/>
    <w:rsid w:val="003B6E94"/>
    <w:rsid w:val="003B70F4"/>
    <w:rsid w:val="003B7B22"/>
    <w:rsid w:val="003C0349"/>
    <w:rsid w:val="003C06F6"/>
    <w:rsid w:val="003C30D0"/>
    <w:rsid w:val="003C3CF2"/>
    <w:rsid w:val="003C430D"/>
    <w:rsid w:val="003C49C2"/>
    <w:rsid w:val="003C4B88"/>
    <w:rsid w:val="003C4D8F"/>
    <w:rsid w:val="003C57E6"/>
    <w:rsid w:val="003C5A43"/>
    <w:rsid w:val="003C6611"/>
    <w:rsid w:val="003C66AA"/>
    <w:rsid w:val="003C6EFC"/>
    <w:rsid w:val="003C6F95"/>
    <w:rsid w:val="003D0BED"/>
    <w:rsid w:val="003D1815"/>
    <w:rsid w:val="003D51C5"/>
    <w:rsid w:val="003D6237"/>
    <w:rsid w:val="003D6CEF"/>
    <w:rsid w:val="003D7D85"/>
    <w:rsid w:val="003E0755"/>
    <w:rsid w:val="003E0C5A"/>
    <w:rsid w:val="003E0CF9"/>
    <w:rsid w:val="003E1028"/>
    <w:rsid w:val="003E299C"/>
    <w:rsid w:val="003E36D6"/>
    <w:rsid w:val="003E3A6E"/>
    <w:rsid w:val="003E3CCC"/>
    <w:rsid w:val="003E493C"/>
    <w:rsid w:val="003E57D0"/>
    <w:rsid w:val="003E5D04"/>
    <w:rsid w:val="003E6842"/>
    <w:rsid w:val="003E7B2F"/>
    <w:rsid w:val="003F01D5"/>
    <w:rsid w:val="003F0761"/>
    <w:rsid w:val="003F16FC"/>
    <w:rsid w:val="003F3569"/>
    <w:rsid w:val="003F4717"/>
    <w:rsid w:val="003F4931"/>
    <w:rsid w:val="003F52E3"/>
    <w:rsid w:val="003F6A48"/>
    <w:rsid w:val="003F6AC7"/>
    <w:rsid w:val="003F6D57"/>
    <w:rsid w:val="003F7197"/>
    <w:rsid w:val="003F7237"/>
    <w:rsid w:val="003F7509"/>
    <w:rsid w:val="00400630"/>
    <w:rsid w:val="004011A0"/>
    <w:rsid w:val="00403506"/>
    <w:rsid w:val="00404AAB"/>
    <w:rsid w:val="004051BA"/>
    <w:rsid w:val="00406EC1"/>
    <w:rsid w:val="00407C7A"/>
    <w:rsid w:val="00410C5B"/>
    <w:rsid w:val="00412322"/>
    <w:rsid w:val="00412F3C"/>
    <w:rsid w:val="004138C0"/>
    <w:rsid w:val="0041502B"/>
    <w:rsid w:val="00416091"/>
    <w:rsid w:val="00416A7C"/>
    <w:rsid w:val="0042122D"/>
    <w:rsid w:val="00421879"/>
    <w:rsid w:val="004219B7"/>
    <w:rsid w:val="00422454"/>
    <w:rsid w:val="004226C7"/>
    <w:rsid w:val="004236AC"/>
    <w:rsid w:val="00423FEC"/>
    <w:rsid w:val="0042616A"/>
    <w:rsid w:val="004274D2"/>
    <w:rsid w:val="00427CEB"/>
    <w:rsid w:val="004309BB"/>
    <w:rsid w:val="0043118C"/>
    <w:rsid w:val="004319F6"/>
    <w:rsid w:val="0043290C"/>
    <w:rsid w:val="004338D5"/>
    <w:rsid w:val="0043394B"/>
    <w:rsid w:val="004341F6"/>
    <w:rsid w:val="004354E1"/>
    <w:rsid w:val="00436461"/>
    <w:rsid w:val="004366EC"/>
    <w:rsid w:val="00436EBC"/>
    <w:rsid w:val="00437027"/>
    <w:rsid w:val="004407FA"/>
    <w:rsid w:val="00442220"/>
    <w:rsid w:val="00443C04"/>
    <w:rsid w:val="004442A1"/>
    <w:rsid w:val="004456E8"/>
    <w:rsid w:val="00446394"/>
    <w:rsid w:val="0044666F"/>
    <w:rsid w:val="0044670C"/>
    <w:rsid w:val="00446A54"/>
    <w:rsid w:val="00447439"/>
    <w:rsid w:val="00450125"/>
    <w:rsid w:val="00450D90"/>
    <w:rsid w:val="00453CB3"/>
    <w:rsid w:val="00454DA4"/>
    <w:rsid w:val="0045557E"/>
    <w:rsid w:val="00456D54"/>
    <w:rsid w:val="00457012"/>
    <w:rsid w:val="00457037"/>
    <w:rsid w:val="00457619"/>
    <w:rsid w:val="00457E17"/>
    <w:rsid w:val="0046104C"/>
    <w:rsid w:val="004617B8"/>
    <w:rsid w:val="00461B57"/>
    <w:rsid w:val="00461BB9"/>
    <w:rsid w:val="00462C22"/>
    <w:rsid w:val="004632EF"/>
    <w:rsid w:val="00463567"/>
    <w:rsid w:val="004636EA"/>
    <w:rsid w:val="00463806"/>
    <w:rsid w:val="004654A4"/>
    <w:rsid w:val="00465567"/>
    <w:rsid w:val="00466012"/>
    <w:rsid w:val="004665FB"/>
    <w:rsid w:val="00466CF1"/>
    <w:rsid w:val="00467804"/>
    <w:rsid w:val="00467E97"/>
    <w:rsid w:val="004712CB"/>
    <w:rsid w:val="004715BC"/>
    <w:rsid w:val="00472CBE"/>
    <w:rsid w:val="00473F5B"/>
    <w:rsid w:val="00474560"/>
    <w:rsid w:val="004758EB"/>
    <w:rsid w:val="00475DCB"/>
    <w:rsid w:val="00476270"/>
    <w:rsid w:val="004764BC"/>
    <w:rsid w:val="0047777A"/>
    <w:rsid w:val="00480142"/>
    <w:rsid w:val="00480FFD"/>
    <w:rsid w:val="0048224C"/>
    <w:rsid w:val="00482561"/>
    <w:rsid w:val="00483703"/>
    <w:rsid w:val="00484730"/>
    <w:rsid w:val="0048487F"/>
    <w:rsid w:val="00484932"/>
    <w:rsid w:val="00484F7F"/>
    <w:rsid w:val="00487479"/>
    <w:rsid w:val="0048782F"/>
    <w:rsid w:val="0049082B"/>
    <w:rsid w:val="00490B9D"/>
    <w:rsid w:val="004910E8"/>
    <w:rsid w:val="00491488"/>
    <w:rsid w:val="00491C4E"/>
    <w:rsid w:val="0049268A"/>
    <w:rsid w:val="00494D38"/>
    <w:rsid w:val="00497EED"/>
    <w:rsid w:val="004A043B"/>
    <w:rsid w:val="004A08C4"/>
    <w:rsid w:val="004A132B"/>
    <w:rsid w:val="004A1406"/>
    <w:rsid w:val="004A4AEB"/>
    <w:rsid w:val="004A7AD6"/>
    <w:rsid w:val="004B032B"/>
    <w:rsid w:val="004B1962"/>
    <w:rsid w:val="004B2B5E"/>
    <w:rsid w:val="004B3175"/>
    <w:rsid w:val="004B32F1"/>
    <w:rsid w:val="004B385A"/>
    <w:rsid w:val="004B618F"/>
    <w:rsid w:val="004B6AB9"/>
    <w:rsid w:val="004B6B32"/>
    <w:rsid w:val="004B7850"/>
    <w:rsid w:val="004C09DD"/>
    <w:rsid w:val="004C16ED"/>
    <w:rsid w:val="004C1713"/>
    <w:rsid w:val="004C1B6D"/>
    <w:rsid w:val="004C305B"/>
    <w:rsid w:val="004C35D4"/>
    <w:rsid w:val="004C4106"/>
    <w:rsid w:val="004C41F7"/>
    <w:rsid w:val="004C4556"/>
    <w:rsid w:val="004C4E1B"/>
    <w:rsid w:val="004C6F13"/>
    <w:rsid w:val="004C7707"/>
    <w:rsid w:val="004D2122"/>
    <w:rsid w:val="004D2199"/>
    <w:rsid w:val="004D28D5"/>
    <w:rsid w:val="004D29E0"/>
    <w:rsid w:val="004D41F2"/>
    <w:rsid w:val="004D4460"/>
    <w:rsid w:val="004D4913"/>
    <w:rsid w:val="004D5DB4"/>
    <w:rsid w:val="004D6327"/>
    <w:rsid w:val="004D693D"/>
    <w:rsid w:val="004D7AA2"/>
    <w:rsid w:val="004D7B61"/>
    <w:rsid w:val="004E008F"/>
    <w:rsid w:val="004E02BF"/>
    <w:rsid w:val="004E06C8"/>
    <w:rsid w:val="004E218D"/>
    <w:rsid w:val="004E2621"/>
    <w:rsid w:val="004E308B"/>
    <w:rsid w:val="004E3B65"/>
    <w:rsid w:val="004E6959"/>
    <w:rsid w:val="004E6F70"/>
    <w:rsid w:val="004E7238"/>
    <w:rsid w:val="004E7E8A"/>
    <w:rsid w:val="004F0734"/>
    <w:rsid w:val="004F1BCE"/>
    <w:rsid w:val="004F1F4D"/>
    <w:rsid w:val="004F205A"/>
    <w:rsid w:val="004F37D8"/>
    <w:rsid w:val="004F3841"/>
    <w:rsid w:val="004F4656"/>
    <w:rsid w:val="004F47C8"/>
    <w:rsid w:val="004F6DFC"/>
    <w:rsid w:val="00500974"/>
    <w:rsid w:val="00500B67"/>
    <w:rsid w:val="0050176B"/>
    <w:rsid w:val="005018F5"/>
    <w:rsid w:val="00501B9D"/>
    <w:rsid w:val="00501EE1"/>
    <w:rsid w:val="00501FE2"/>
    <w:rsid w:val="005021DF"/>
    <w:rsid w:val="005026F5"/>
    <w:rsid w:val="00502841"/>
    <w:rsid w:val="00502F6D"/>
    <w:rsid w:val="005031F2"/>
    <w:rsid w:val="005058EF"/>
    <w:rsid w:val="00505AD2"/>
    <w:rsid w:val="00506151"/>
    <w:rsid w:val="00507347"/>
    <w:rsid w:val="005074AC"/>
    <w:rsid w:val="00507898"/>
    <w:rsid w:val="00507D0E"/>
    <w:rsid w:val="00510405"/>
    <w:rsid w:val="005106C2"/>
    <w:rsid w:val="00510838"/>
    <w:rsid w:val="00510A70"/>
    <w:rsid w:val="00510B7F"/>
    <w:rsid w:val="00510C29"/>
    <w:rsid w:val="00510D0F"/>
    <w:rsid w:val="00512A49"/>
    <w:rsid w:val="00514FD2"/>
    <w:rsid w:val="00515C37"/>
    <w:rsid w:val="00515F7E"/>
    <w:rsid w:val="00516688"/>
    <w:rsid w:val="00516C76"/>
    <w:rsid w:val="00516DE6"/>
    <w:rsid w:val="00520056"/>
    <w:rsid w:val="00520DED"/>
    <w:rsid w:val="00520F21"/>
    <w:rsid w:val="00520FA8"/>
    <w:rsid w:val="0052190B"/>
    <w:rsid w:val="00521AA6"/>
    <w:rsid w:val="00522AFF"/>
    <w:rsid w:val="00522B8C"/>
    <w:rsid w:val="00522C78"/>
    <w:rsid w:val="0052418C"/>
    <w:rsid w:val="005241AD"/>
    <w:rsid w:val="00524C12"/>
    <w:rsid w:val="00524D59"/>
    <w:rsid w:val="00525E5E"/>
    <w:rsid w:val="00527943"/>
    <w:rsid w:val="00527CD2"/>
    <w:rsid w:val="00532E86"/>
    <w:rsid w:val="005330D5"/>
    <w:rsid w:val="00533B8A"/>
    <w:rsid w:val="00533FF0"/>
    <w:rsid w:val="0053420D"/>
    <w:rsid w:val="00534698"/>
    <w:rsid w:val="0053597A"/>
    <w:rsid w:val="005366A3"/>
    <w:rsid w:val="00537BED"/>
    <w:rsid w:val="00537C3D"/>
    <w:rsid w:val="00540126"/>
    <w:rsid w:val="0054015D"/>
    <w:rsid w:val="00541C32"/>
    <w:rsid w:val="005430E2"/>
    <w:rsid w:val="00544A09"/>
    <w:rsid w:val="00544FFC"/>
    <w:rsid w:val="005451FE"/>
    <w:rsid w:val="00546DBE"/>
    <w:rsid w:val="005524E7"/>
    <w:rsid w:val="005529BC"/>
    <w:rsid w:val="005536D3"/>
    <w:rsid w:val="00553808"/>
    <w:rsid w:val="00554952"/>
    <w:rsid w:val="00554AD3"/>
    <w:rsid w:val="00554EE8"/>
    <w:rsid w:val="00555296"/>
    <w:rsid w:val="0055572A"/>
    <w:rsid w:val="005558AB"/>
    <w:rsid w:val="00555EDE"/>
    <w:rsid w:val="005562C3"/>
    <w:rsid w:val="0055695D"/>
    <w:rsid w:val="00556DC9"/>
    <w:rsid w:val="005575AF"/>
    <w:rsid w:val="00560BD2"/>
    <w:rsid w:val="005616C3"/>
    <w:rsid w:val="00562081"/>
    <w:rsid w:val="00562F60"/>
    <w:rsid w:val="00562F9B"/>
    <w:rsid w:val="005639EA"/>
    <w:rsid w:val="005653D9"/>
    <w:rsid w:val="00566F83"/>
    <w:rsid w:val="00567152"/>
    <w:rsid w:val="00567AC8"/>
    <w:rsid w:val="00570508"/>
    <w:rsid w:val="005712E4"/>
    <w:rsid w:val="00573935"/>
    <w:rsid w:val="00575034"/>
    <w:rsid w:val="005755E3"/>
    <w:rsid w:val="00575C46"/>
    <w:rsid w:val="00576517"/>
    <w:rsid w:val="00576A69"/>
    <w:rsid w:val="00580C77"/>
    <w:rsid w:val="005812FC"/>
    <w:rsid w:val="00583285"/>
    <w:rsid w:val="00584C98"/>
    <w:rsid w:val="00584F15"/>
    <w:rsid w:val="005864A8"/>
    <w:rsid w:val="00586790"/>
    <w:rsid w:val="00586EBE"/>
    <w:rsid w:val="00587299"/>
    <w:rsid w:val="00587868"/>
    <w:rsid w:val="00587B83"/>
    <w:rsid w:val="00591248"/>
    <w:rsid w:val="0059128C"/>
    <w:rsid w:val="00592E91"/>
    <w:rsid w:val="00593E6B"/>
    <w:rsid w:val="00594811"/>
    <w:rsid w:val="00594E98"/>
    <w:rsid w:val="005969C4"/>
    <w:rsid w:val="00597942"/>
    <w:rsid w:val="005A14F8"/>
    <w:rsid w:val="005A463D"/>
    <w:rsid w:val="005A4DAA"/>
    <w:rsid w:val="005A65E2"/>
    <w:rsid w:val="005A66D2"/>
    <w:rsid w:val="005A6B9C"/>
    <w:rsid w:val="005B011E"/>
    <w:rsid w:val="005B0C32"/>
    <w:rsid w:val="005B0C6C"/>
    <w:rsid w:val="005B105C"/>
    <w:rsid w:val="005B12D3"/>
    <w:rsid w:val="005B18F9"/>
    <w:rsid w:val="005B1F35"/>
    <w:rsid w:val="005B21E9"/>
    <w:rsid w:val="005B314E"/>
    <w:rsid w:val="005B3548"/>
    <w:rsid w:val="005B4C2F"/>
    <w:rsid w:val="005B5671"/>
    <w:rsid w:val="005B5707"/>
    <w:rsid w:val="005B609A"/>
    <w:rsid w:val="005B681F"/>
    <w:rsid w:val="005B6E88"/>
    <w:rsid w:val="005B70A1"/>
    <w:rsid w:val="005C0ABF"/>
    <w:rsid w:val="005C0CF5"/>
    <w:rsid w:val="005C17B0"/>
    <w:rsid w:val="005C2D48"/>
    <w:rsid w:val="005C3E04"/>
    <w:rsid w:val="005C47E4"/>
    <w:rsid w:val="005C494F"/>
    <w:rsid w:val="005C511A"/>
    <w:rsid w:val="005C629F"/>
    <w:rsid w:val="005C7050"/>
    <w:rsid w:val="005C7A3E"/>
    <w:rsid w:val="005D0824"/>
    <w:rsid w:val="005D1546"/>
    <w:rsid w:val="005D1B44"/>
    <w:rsid w:val="005D21EC"/>
    <w:rsid w:val="005D282C"/>
    <w:rsid w:val="005D5BBA"/>
    <w:rsid w:val="005D64F1"/>
    <w:rsid w:val="005D6844"/>
    <w:rsid w:val="005D6E3C"/>
    <w:rsid w:val="005D7912"/>
    <w:rsid w:val="005E01D9"/>
    <w:rsid w:val="005E0454"/>
    <w:rsid w:val="005E05DD"/>
    <w:rsid w:val="005E0B07"/>
    <w:rsid w:val="005E1A56"/>
    <w:rsid w:val="005E1B09"/>
    <w:rsid w:val="005E27A4"/>
    <w:rsid w:val="005E3118"/>
    <w:rsid w:val="005E3313"/>
    <w:rsid w:val="005E49D1"/>
    <w:rsid w:val="005E530A"/>
    <w:rsid w:val="005E6649"/>
    <w:rsid w:val="005E688A"/>
    <w:rsid w:val="005F0A81"/>
    <w:rsid w:val="005F1457"/>
    <w:rsid w:val="005F2C76"/>
    <w:rsid w:val="005F383E"/>
    <w:rsid w:val="005F38B8"/>
    <w:rsid w:val="005F3A06"/>
    <w:rsid w:val="005F4FE8"/>
    <w:rsid w:val="005F52FF"/>
    <w:rsid w:val="005F55F8"/>
    <w:rsid w:val="005F6006"/>
    <w:rsid w:val="005F6B28"/>
    <w:rsid w:val="005F6D77"/>
    <w:rsid w:val="005F6FEC"/>
    <w:rsid w:val="005F7699"/>
    <w:rsid w:val="005F76E5"/>
    <w:rsid w:val="0060026C"/>
    <w:rsid w:val="00602A0E"/>
    <w:rsid w:val="00603351"/>
    <w:rsid w:val="0060408A"/>
    <w:rsid w:val="0060444D"/>
    <w:rsid w:val="006100C4"/>
    <w:rsid w:val="00612863"/>
    <w:rsid w:val="00612CAB"/>
    <w:rsid w:val="00612E9E"/>
    <w:rsid w:val="0061373E"/>
    <w:rsid w:val="006138ED"/>
    <w:rsid w:val="00613AB4"/>
    <w:rsid w:val="0061490B"/>
    <w:rsid w:val="006149A9"/>
    <w:rsid w:val="00621CA5"/>
    <w:rsid w:val="00622A2C"/>
    <w:rsid w:val="00623075"/>
    <w:rsid w:val="00623F1C"/>
    <w:rsid w:val="00624084"/>
    <w:rsid w:val="00624A76"/>
    <w:rsid w:val="00624DD1"/>
    <w:rsid w:val="006250E6"/>
    <w:rsid w:val="006252FB"/>
    <w:rsid w:val="006256B6"/>
    <w:rsid w:val="00625CAD"/>
    <w:rsid w:val="00625CEC"/>
    <w:rsid w:val="00627454"/>
    <w:rsid w:val="0063125B"/>
    <w:rsid w:val="00633165"/>
    <w:rsid w:val="006332CF"/>
    <w:rsid w:val="00633365"/>
    <w:rsid w:val="00634174"/>
    <w:rsid w:val="006361B7"/>
    <w:rsid w:val="00636C8A"/>
    <w:rsid w:val="006371EB"/>
    <w:rsid w:val="00640129"/>
    <w:rsid w:val="006403F1"/>
    <w:rsid w:val="006407A6"/>
    <w:rsid w:val="00640C65"/>
    <w:rsid w:val="00641FE6"/>
    <w:rsid w:val="00642219"/>
    <w:rsid w:val="006425DA"/>
    <w:rsid w:val="00643269"/>
    <w:rsid w:val="00643469"/>
    <w:rsid w:val="00643978"/>
    <w:rsid w:val="00643E9E"/>
    <w:rsid w:val="00644776"/>
    <w:rsid w:val="00644C1B"/>
    <w:rsid w:val="00645CDA"/>
    <w:rsid w:val="00647CC4"/>
    <w:rsid w:val="00651B2B"/>
    <w:rsid w:val="00652ADC"/>
    <w:rsid w:val="00652E2A"/>
    <w:rsid w:val="00653987"/>
    <w:rsid w:val="00656D36"/>
    <w:rsid w:val="00657737"/>
    <w:rsid w:val="006606D1"/>
    <w:rsid w:val="00661B29"/>
    <w:rsid w:val="00661E3C"/>
    <w:rsid w:val="00663946"/>
    <w:rsid w:val="006639C2"/>
    <w:rsid w:val="006639D5"/>
    <w:rsid w:val="00664FBE"/>
    <w:rsid w:val="006657A1"/>
    <w:rsid w:val="00665BE1"/>
    <w:rsid w:val="006668B9"/>
    <w:rsid w:val="00666A23"/>
    <w:rsid w:val="00671431"/>
    <w:rsid w:val="00671C5A"/>
    <w:rsid w:val="00672940"/>
    <w:rsid w:val="00672A32"/>
    <w:rsid w:val="006737E0"/>
    <w:rsid w:val="00674C27"/>
    <w:rsid w:val="00675A94"/>
    <w:rsid w:val="00675E63"/>
    <w:rsid w:val="00677462"/>
    <w:rsid w:val="00680513"/>
    <w:rsid w:val="00681242"/>
    <w:rsid w:val="00681C80"/>
    <w:rsid w:val="00681FD3"/>
    <w:rsid w:val="00682AC5"/>
    <w:rsid w:val="00683ED1"/>
    <w:rsid w:val="00685912"/>
    <w:rsid w:val="00685CE7"/>
    <w:rsid w:val="00690394"/>
    <w:rsid w:val="006908AE"/>
    <w:rsid w:val="006919A8"/>
    <w:rsid w:val="006922CE"/>
    <w:rsid w:val="0069282E"/>
    <w:rsid w:val="00693706"/>
    <w:rsid w:val="00693A5E"/>
    <w:rsid w:val="00693CB3"/>
    <w:rsid w:val="0069572F"/>
    <w:rsid w:val="00695831"/>
    <w:rsid w:val="0069670A"/>
    <w:rsid w:val="00697072"/>
    <w:rsid w:val="00697217"/>
    <w:rsid w:val="00697F81"/>
    <w:rsid w:val="006A037A"/>
    <w:rsid w:val="006A0FE1"/>
    <w:rsid w:val="006A2863"/>
    <w:rsid w:val="006A2B2F"/>
    <w:rsid w:val="006A2F9D"/>
    <w:rsid w:val="006A476A"/>
    <w:rsid w:val="006A4954"/>
    <w:rsid w:val="006A5188"/>
    <w:rsid w:val="006A57E6"/>
    <w:rsid w:val="006B0603"/>
    <w:rsid w:val="006B0B1A"/>
    <w:rsid w:val="006B0DF3"/>
    <w:rsid w:val="006B209D"/>
    <w:rsid w:val="006B2A84"/>
    <w:rsid w:val="006B402C"/>
    <w:rsid w:val="006B4E65"/>
    <w:rsid w:val="006B5009"/>
    <w:rsid w:val="006B5201"/>
    <w:rsid w:val="006B58CC"/>
    <w:rsid w:val="006B5971"/>
    <w:rsid w:val="006B6EC1"/>
    <w:rsid w:val="006B7A98"/>
    <w:rsid w:val="006C03B3"/>
    <w:rsid w:val="006C03DA"/>
    <w:rsid w:val="006C0660"/>
    <w:rsid w:val="006C2DAC"/>
    <w:rsid w:val="006C2DD3"/>
    <w:rsid w:val="006C2FD0"/>
    <w:rsid w:val="006C36F5"/>
    <w:rsid w:val="006C3B00"/>
    <w:rsid w:val="006C4BBC"/>
    <w:rsid w:val="006C4DCD"/>
    <w:rsid w:val="006C5460"/>
    <w:rsid w:val="006C62B1"/>
    <w:rsid w:val="006D206A"/>
    <w:rsid w:val="006D2342"/>
    <w:rsid w:val="006D2ADD"/>
    <w:rsid w:val="006D582A"/>
    <w:rsid w:val="006D5885"/>
    <w:rsid w:val="006D657A"/>
    <w:rsid w:val="006D6756"/>
    <w:rsid w:val="006D69B2"/>
    <w:rsid w:val="006D7282"/>
    <w:rsid w:val="006D7867"/>
    <w:rsid w:val="006D7F7E"/>
    <w:rsid w:val="006E00DB"/>
    <w:rsid w:val="006E0278"/>
    <w:rsid w:val="006E04BA"/>
    <w:rsid w:val="006E14FA"/>
    <w:rsid w:val="006E2B42"/>
    <w:rsid w:val="006E2F1B"/>
    <w:rsid w:val="006E3422"/>
    <w:rsid w:val="006E3E77"/>
    <w:rsid w:val="006E44E6"/>
    <w:rsid w:val="006E50FF"/>
    <w:rsid w:val="006E51CA"/>
    <w:rsid w:val="006E6137"/>
    <w:rsid w:val="006E75D8"/>
    <w:rsid w:val="006F0281"/>
    <w:rsid w:val="006F04C4"/>
    <w:rsid w:val="006F14FE"/>
    <w:rsid w:val="006F1703"/>
    <w:rsid w:val="006F1A3B"/>
    <w:rsid w:val="006F4AA2"/>
    <w:rsid w:val="006F5F0C"/>
    <w:rsid w:val="006F65C4"/>
    <w:rsid w:val="006F6670"/>
    <w:rsid w:val="006F6AE4"/>
    <w:rsid w:val="006F757F"/>
    <w:rsid w:val="006F7883"/>
    <w:rsid w:val="007003C2"/>
    <w:rsid w:val="00701321"/>
    <w:rsid w:val="0070265D"/>
    <w:rsid w:val="00702A0F"/>
    <w:rsid w:val="00702ADC"/>
    <w:rsid w:val="00703874"/>
    <w:rsid w:val="00703D7D"/>
    <w:rsid w:val="00704884"/>
    <w:rsid w:val="00704BED"/>
    <w:rsid w:val="00704C7F"/>
    <w:rsid w:val="00705EA8"/>
    <w:rsid w:val="00707C67"/>
    <w:rsid w:val="007122EC"/>
    <w:rsid w:val="00713B15"/>
    <w:rsid w:val="007141DF"/>
    <w:rsid w:val="00714490"/>
    <w:rsid w:val="00714D90"/>
    <w:rsid w:val="00715938"/>
    <w:rsid w:val="00715D99"/>
    <w:rsid w:val="00716C84"/>
    <w:rsid w:val="007178F8"/>
    <w:rsid w:val="007212AA"/>
    <w:rsid w:val="00722C7A"/>
    <w:rsid w:val="0072536D"/>
    <w:rsid w:val="00725CCE"/>
    <w:rsid w:val="007263C2"/>
    <w:rsid w:val="0072697B"/>
    <w:rsid w:val="00726E58"/>
    <w:rsid w:val="00727BB1"/>
    <w:rsid w:val="00730171"/>
    <w:rsid w:val="00732165"/>
    <w:rsid w:val="00732AC5"/>
    <w:rsid w:val="00732BD7"/>
    <w:rsid w:val="00733374"/>
    <w:rsid w:val="00733EE8"/>
    <w:rsid w:val="00734148"/>
    <w:rsid w:val="00735901"/>
    <w:rsid w:val="00735A01"/>
    <w:rsid w:val="007365CC"/>
    <w:rsid w:val="007411E6"/>
    <w:rsid w:val="00744CC5"/>
    <w:rsid w:val="00744F73"/>
    <w:rsid w:val="00745228"/>
    <w:rsid w:val="007464B0"/>
    <w:rsid w:val="00746D8B"/>
    <w:rsid w:val="00747AA7"/>
    <w:rsid w:val="00751BA1"/>
    <w:rsid w:val="0075308E"/>
    <w:rsid w:val="00753939"/>
    <w:rsid w:val="0075530E"/>
    <w:rsid w:val="007558B8"/>
    <w:rsid w:val="00756135"/>
    <w:rsid w:val="007565E4"/>
    <w:rsid w:val="007568A7"/>
    <w:rsid w:val="00756CDE"/>
    <w:rsid w:val="00757F09"/>
    <w:rsid w:val="00760C20"/>
    <w:rsid w:val="00761C5F"/>
    <w:rsid w:val="00762D08"/>
    <w:rsid w:val="00763030"/>
    <w:rsid w:val="00763353"/>
    <w:rsid w:val="007636D1"/>
    <w:rsid w:val="007645E0"/>
    <w:rsid w:val="0076534C"/>
    <w:rsid w:val="00767B43"/>
    <w:rsid w:val="00767B89"/>
    <w:rsid w:val="00767E4C"/>
    <w:rsid w:val="0077027E"/>
    <w:rsid w:val="0077069B"/>
    <w:rsid w:val="00770759"/>
    <w:rsid w:val="00771049"/>
    <w:rsid w:val="007716D0"/>
    <w:rsid w:val="00771F5B"/>
    <w:rsid w:val="007730D3"/>
    <w:rsid w:val="0077369A"/>
    <w:rsid w:val="00774A6E"/>
    <w:rsid w:val="0077746F"/>
    <w:rsid w:val="00780995"/>
    <w:rsid w:val="00781B10"/>
    <w:rsid w:val="00782C67"/>
    <w:rsid w:val="00783779"/>
    <w:rsid w:val="0078397D"/>
    <w:rsid w:val="00783F0D"/>
    <w:rsid w:val="00785B03"/>
    <w:rsid w:val="00785EC5"/>
    <w:rsid w:val="007869A0"/>
    <w:rsid w:val="00786B86"/>
    <w:rsid w:val="007902BB"/>
    <w:rsid w:val="00790744"/>
    <w:rsid w:val="00790BAF"/>
    <w:rsid w:val="00792740"/>
    <w:rsid w:val="00792E79"/>
    <w:rsid w:val="00794331"/>
    <w:rsid w:val="00794406"/>
    <w:rsid w:val="00794951"/>
    <w:rsid w:val="00794A4A"/>
    <w:rsid w:val="00794B5C"/>
    <w:rsid w:val="00794CBC"/>
    <w:rsid w:val="00795C22"/>
    <w:rsid w:val="00795F85"/>
    <w:rsid w:val="007968B5"/>
    <w:rsid w:val="00797157"/>
    <w:rsid w:val="007973B8"/>
    <w:rsid w:val="00797678"/>
    <w:rsid w:val="00797982"/>
    <w:rsid w:val="007A00E7"/>
    <w:rsid w:val="007A07FC"/>
    <w:rsid w:val="007A0E84"/>
    <w:rsid w:val="007A135B"/>
    <w:rsid w:val="007A14CB"/>
    <w:rsid w:val="007A212D"/>
    <w:rsid w:val="007A2703"/>
    <w:rsid w:val="007A2D1D"/>
    <w:rsid w:val="007A32F0"/>
    <w:rsid w:val="007A3781"/>
    <w:rsid w:val="007A3E8A"/>
    <w:rsid w:val="007A43D0"/>
    <w:rsid w:val="007A5855"/>
    <w:rsid w:val="007A5EDE"/>
    <w:rsid w:val="007A5F76"/>
    <w:rsid w:val="007A6294"/>
    <w:rsid w:val="007A6E6B"/>
    <w:rsid w:val="007A72F6"/>
    <w:rsid w:val="007A74D0"/>
    <w:rsid w:val="007A7639"/>
    <w:rsid w:val="007A7D90"/>
    <w:rsid w:val="007A7E8C"/>
    <w:rsid w:val="007B148D"/>
    <w:rsid w:val="007B2175"/>
    <w:rsid w:val="007B2949"/>
    <w:rsid w:val="007B2DA3"/>
    <w:rsid w:val="007B31ED"/>
    <w:rsid w:val="007B3848"/>
    <w:rsid w:val="007B7FBA"/>
    <w:rsid w:val="007C0715"/>
    <w:rsid w:val="007C2085"/>
    <w:rsid w:val="007C2466"/>
    <w:rsid w:val="007C273B"/>
    <w:rsid w:val="007C2EC3"/>
    <w:rsid w:val="007C3AE1"/>
    <w:rsid w:val="007C45C1"/>
    <w:rsid w:val="007C4D19"/>
    <w:rsid w:val="007C56C6"/>
    <w:rsid w:val="007C593C"/>
    <w:rsid w:val="007C622D"/>
    <w:rsid w:val="007C74F3"/>
    <w:rsid w:val="007C7988"/>
    <w:rsid w:val="007D054D"/>
    <w:rsid w:val="007D1C3C"/>
    <w:rsid w:val="007D37A7"/>
    <w:rsid w:val="007D3BA9"/>
    <w:rsid w:val="007D3F7F"/>
    <w:rsid w:val="007D43FF"/>
    <w:rsid w:val="007D47E0"/>
    <w:rsid w:val="007D5FB5"/>
    <w:rsid w:val="007D63E2"/>
    <w:rsid w:val="007D71F2"/>
    <w:rsid w:val="007E0F2D"/>
    <w:rsid w:val="007E1E52"/>
    <w:rsid w:val="007E1FD2"/>
    <w:rsid w:val="007E3096"/>
    <w:rsid w:val="007E30E6"/>
    <w:rsid w:val="007E39DB"/>
    <w:rsid w:val="007E4313"/>
    <w:rsid w:val="007E4B0E"/>
    <w:rsid w:val="007E4DEC"/>
    <w:rsid w:val="007E4E87"/>
    <w:rsid w:val="007E5A2F"/>
    <w:rsid w:val="007E5B4B"/>
    <w:rsid w:val="007E6121"/>
    <w:rsid w:val="007E6370"/>
    <w:rsid w:val="007E6966"/>
    <w:rsid w:val="007E6FF9"/>
    <w:rsid w:val="007E741B"/>
    <w:rsid w:val="007E7D63"/>
    <w:rsid w:val="007F0165"/>
    <w:rsid w:val="007F1DF6"/>
    <w:rsid w:val="007F248F"/>
    <w:rsid w:val="007F3D13"/>
    <w:rsid w:val="007F3F22"/>
    <w:rsid w:val="007F4668"/>
    <w:rsid w:val="007F4FC4"/>
    <w:rsid w:val="007F50F0"/>
    <w:rsid w:val="007F556E"/>
    <w:rsid w:val="007F5EDD"/>
    <w:rsid w:val="00801C46"/>
    <w:rsid w:val="00802988"/>
    <w:rsid w:val="00803811"/>
    <w:rsid w:val="00803CFB"/>
    <w:rsid w:val="00803F8D"/>
    <w:rsid w:val="008053FC"/>
    <w:rsid w:val="0080550C"/>
    <w:rsid w:val="008055A9"/>
    <w:rsid w:val="008071B8"/>
    <w:rsid w:val="00810224"/>
    <w:rsid w:val="008111DB"/>
    <w:rsid w:val="00811C64"/>
    <w:rsid w:val="00812417"/>
    <w:rsid w:val="008132A8"/>
    <w:rsid w:val="00813922"/>
    <w:rsid w:val="0081417F"/>
    <w:rsid w:val="00814AA3"/>
    <w:rsid w:val="00815ED4"/>
    <w:rsid w:val="00816AF4"/>
    <w:rsid w:val="00816EC5"/>
    <w:rsid w:val="008171C5"/>
    <w:rsid w:val="008177AE"/>
    <w:rsid w:val="00817B79"/>
    <w:rsid w:val="00820583"/>
    <w:rsid w:val="008209A3"/>
    <w:rsid w:val="00820EC9"/>
    <w:rsid w:val="00821A38"/>
    <w:rsid w:val="008227BC"/>
    <w:rsid w:val="0082465D"/>
    <w:rsid w:val="008251E0"/>
    <w:rsid w:val="00825779"/>
    <w:rsid w:val="00825B08"/>
    <w:rsid w:val="0082629C"/>
    <w:rsid w:val="008264DD"/>
    <w:rsid w:val="00826B17"/>
    <w:rsid w:val="00826CC6"/>
    <w:rsid w:val="008278DD"/>
    <w:rsid w:val="008301C4"/>
    <w:rsid w:val="00833A88"/>
    <w:rsid w:val="00833C94"/>
    <w:rsid w:val="00833E7D"/>
    <w:rsid w:val="008354FA"/>
    <w:rsid w:val="00835615"/>
    <w:rsid w:val="00835ADE"/>
    <w:rsid w:val="00835E6C"/>
    <w:rsid w:val="0083667A"/>
    <w:rsid w:val="00836AF1"/>
    <w:rsid w:val="0083773F"/>
    <w:rsid w:val="00841B43"/>
    <w:rsid w:val="00842569"/>
    <w:rsid w:val="00842CB8"/>
    <w:rsid w:val="0084474A"/>
    <w:rsid w:val="008468EC"/>
    <w:rsid w:val="00847768"/>
    <w:rsid w:val="00847D4C"/>
    <w:rsid w:val="008500C4"/>
    <w:rsid w:val="0085010F"/>
    <w:rsid w:val="0085072D"/>
    <w:rsid w:val="008508C4"/>
    <w:rsid w:val="00852381"/>
    <w:rsid w:val="00853FB0"/>
    <w:rsid w:val="00855D2D"/>
    <w:rsid w:val="00857163"/>
    <w:rsid w:val="0085779D"/>
    <w:rsid w:val="00860988"/>
    <w:rsid w:val="008613C4"/>
    <w:rsid w:val="00861A18"/>
    <w:rsid w:val="0086267A"/>
    <w:rsid w:val="00862B2E"/>
    <w:rsid w:val="00863177"/>
    <w:rsid w:val="008637AC"/>
    <w:rsid w:val="00864EA4"/>
    <w:rsid w:val="00864F51"/>
    <w:rsid w:val="00865664"/>
    <w:rsid w:val="00870F6E"/>
    <w:rsid w:val="00871D98"/>
    <w:rsid w:val="008755ED"/>
    <w:rsid w:val="00875C1F"/>
    <w:rsid w:val="00875E4C"/>
    <w:rsid w:val="0087615D"/>
    <w:rsid w:val="0087636C"/>
    <w:rsid w:val="0087654E"/>
    <w:rsid w:val="00876CA9"/>
    <w:rsid w:val="0087720F"/>
    <w:rsid w:val="00877884"/>
    <w:rsid w:val="00877F5D"/>
    <w:rsid w:val="008810F4"/>
    <w:rsid w:val="00881158"/>
    <w:rsid w:val="008812B9"/>
    <w:rsid w:val="00882ADF"/>
    <w:rsid w:val="00883FDA"/>
    <w:rsid w:val="008859E7"/>
    <w:rsid w:val="00886570"/>
    <w:rsid w:val="00887535"/>
    <w:rsid w:val="00890682"/>
    <w:rsid w:val="00891C2E"/>
    <w:rsid w:val="0089298C"/>
    <w:rsid w:val="008929A7"/>
    <w:rsid w:val="00893CC5"/>
    <w:rsid w:val="00893D97"/>
    <w:rsid w:val="008943F8"/>
    <w:rsid w:val="0089450C"/>
    <w:rsid w:val="00895021"/>
    <w:rsid w:val="0089570E"/>
    <w:rsid w:val="00896A58"/>
    <w:rsid w:val="00897C99"/>
    <w:rsid w:val="008A0889"/>
    <w:rsid w:val="008A0BA9"/>
    <w:rsid w:val="008A0BD6"/>
    <w:rsid w:val="008A22B0"/>
    <w:rsid w:val="008A2D07"/>
    <w:rsid w:val="008A52F3"/>
    <w:rsid w:val="008A6A2A"/>
    <w:rsid w:val="008A6E5C"/>
    <w:rsid w:val="008B0ADF"/>
    <w:rsid w:val="008B0FD3"/>
    <w:rsid w:val="008B3D42"/>
    <w:rsid w:val="008B3DD7"/>
    <w:rsid w:val="008B3DDE"/>
    <w:rsid w:val="008B3F63"/>
    <w:rsid w:val="008B54C6"/>
    <w:rsid w:val="008B5554"/>
    <w:rsid w:val="008B5957"/>
    <w:rsid w:val="008C02BC"/>
    <w:rsid w:val="008C0609"/>
    <w:rsid w:val="008C3244"/>
    <w:rsid w:val="008C3418"/>
    <w:rsid w:val="008C41BC"/>
    <w:rsid w:val="008C523F"/>
    <w:rsid w:val="008D0090"/>
    <w:rsid w:val="008D0E06"/>
    <w:rsid w:val="008D2CEA"/>
    <w:rsid w:val="008D3CE8"/>
    <w:rsid w:val="008D5CBF"/>
    <w:rsid w:val="008D650F"/>
    <w:rsid w:val="008D6FFD"/>
    <w:rsid w:val="008E2118"/>
    <w:rsid w:val="008E21EC"/>
    <w:rsid w:val="008E31F6"/>
    <w:rsid w:val="008E42AB"/>
    <w:rsid w:val="008E4E74"/>
    <w:rsid w:val="008E572F"/>
    <w:rsid w:val="008E5883"/>
    <w:rsid w:val="008E5DAD"/>
    <w:rsid w:val="008E6BAC"/>
    <w:rsid w:val="008E7186"/>
    <w:rsid w:val="008E76DE"/>
    <w:rsid w:val="008F1328"/>
    <w:rsid w:val="008F14CA"/>
    <w:rsid w:val="008F207B"/>
    <w:rsid w:val="008F2FA3"/>
    <w:rsid w:val="008F3A05"/>
    <w:rsid w:val="008F3E09"/>
    <w:rsid w:val="008F44F8"/>
    <w:rsid w:val="008F52B7"/>
    <w:rsid w:val="008F5530"/>
    <w:rsid w:val="008F60B0"/>
    <w:rsid w:val="008F6A7A"/>
    <w:rsid w:val="008F7253"/>
    <w:rsid w:val="008F740B"/>
    <w:rsid w:val="008F7D71"/>
    <w:rsid w:val="00900E0B"/>
    <w:rsid w:val="00901658"/>
    <w:rsid w:val="00901F8C"/>
    <w:rsid w:val="00902393"/>
    <w:rsid w:val="009024DE"/>
    <w:rsid w:val="009027BF"/>
    <w:rsid w:val="00902DBB"/>
    <w:rsid w:val="00903055"/>
    <w:rsid w:val="009032D2"/>
    <w:rsid w:val="00904465"/>
    <w:rsid w:val="00905579"/>
    <w:rsid w:val="00905775"/>
    <w:rsid w:val="00905A03"/>
    <w:rsid w:val="0090629B"/>
    <w:rsid w:val="00907268"/>
    <w:rsid w:val="009079A3"/>
    <w:rsid w:val="009111CF"/>
    <w:rsid w:val="009126EE"/>
    <w:rsid w:val="00914A2C"/>
    <w:rsid w:val="00914FCF"/>
    <w:rsid w:val="0091541D"/>
    <w:rsid w:val="00915F1D"/>
    <w:rsid w:val="00916690"/>
    <w:rsid w:val="009178AB"/>
    <w:rsid w:val="00917F26"/>
    <w:rsid w:val="009207BF"/>
    <w:rsid w:val="00920C37"/>
    <w:rsid w:val="0092139E"/>
    <w:rsid w:val="009216FF"/>
    <w:rsid w:val="00922317"/>
    <w:rsid w:val="00922C8D"/>
    <w:rsid w:val="00922EEF"/>
    <w:rsid w:val="009254FE"/>
    <w:rsid w:val="009267DE"/>
    <w:rsid w:val="00927EB0"/>
    <w:rsid w:val="00930312"/>
    <w:rsid w:val="00930F36"/>
    <w:rsid w:val="0093330C"/>
    <w:rsid w:val="00934F20"/>
    <w:rsid w:val="0093555D"/>
    <w:rsid w:val="009357C7"/>
    <w:rsid w:val="009362EA"/>
    <w:rsid w:val="00937280"/>
    <w:rsid w:val="0094064A"/>
    <w:rsid w:val="009407D2"/>
    <w:rsid w:val="00941FE9"/>
    <w:rsid w:val="00942DF4"/>
    <w:rsid w:val="009431D0"/>
    <w:rsid w:val="009436B4"/>
    <w:rsid w:val="00943853"/>
    <w:rsid w:val="00943E31"/>
    <w:rsid w:val="009443FE"/>
    <w:rsid w:val="00944CFD"/>
    <w:rsid w:val="009452C1"/>
    <w:rsid w:val="009456C6"/>
    <w:rsid w:val="00945B57"/>
    <w:rsid w:val="00946216"/>
    <w:rsid w:val="0094772C"/>
    <w:rsid w:val="00950223"/>
    <w:rsid w:val="00952990"/>
    <w:rsid w:val="00952CC5"/>
    <w:rsid w:val="009531B1"/>
    <w:rsid w:val="0095446E"/>
    <w:rsid w:val="0095453D"/>
    <w:rsid w:val="00954A12"/>
    <w:rsid w:val="009568DA"/>
    <w:rsid w:val="00957C50"/>
    <w:rsid w:val="00957FA2"/>
    <w:rsid w:val="00961A8D"/>
    <w:rsid w:val="009624A1"/>
    <w:rsid w:val="00962E68"/>
    <w:rsid w:val="00966233"/>
    <w:rsid w:val="009679B2"/>
    <w:rsid w:val="00972CDA"/>
    <w:rsid w:val="00972E0F"/>
    <w:rsid w:val="00974086"/>
    <w:rsid w:val="009748BD"/>
    <w:rsid w:val="009750A8"/>
    <w:rsid w:val="00975A1D"/>
    <w:rsid w:val="009778B5"/>
    <w:rsid w:val="00977A46"/>
    <w:rsid w:val="00980158"/>
    <w:rsid w:val="0098022E"/>
    <w:rsid w:val="00981570"/>
    <w:rsid w:val="009817A8"/>
    <w:rsid w:val="009822CC"/>
    <w:rsid w:val="009839B2"/>
    <w:rsid w:val="00983CAF"/>
    <w:rsid w:val="009855A2"/>
    <w:rsid w:val="00985873"/>
    <w:rsid w:val="00985ECB"/>
    <w:rsid w:val="0098708E"/>
    <w:rsid w:val="009877B7"/>
    <w:rsid w:val="00987D15"/>
    <w:rsid w:val="00987DCE"/>
    <w:rsid w:val="00987EE6"/>
    <w:rsid w:val="00990D41"/>
    <w:rsid w:val="00991443"/>
    <w:rsid w:val="009929BF"/>
    <w:rsid w:val="00993502"/>
    <w:rsid w:val="00993542"/>
    <w:rsid w:val="00993891"/>
    <w:rsid w:val="009939F1"/>
    <w:rsid w:val="00994857"/>
    <w:rsid w:val="00994B1B"/>
    <w:rsid w:val="009967EC"/>
    <w:rsid w:val="00996B14"/>
    <w:rsid w:val="00996C51"/>
    <w:rsid w:val="009A0057"/>
    <w:rsid w:val="009A12D6"/>
    <w:rsid w:val="009A1623"/>
    <w:rsid w:val="009A2198"/>
    <w:rsid w:val="009A2313"/>
    <w:rsid w:val="009A2732"/>
    <w:rsid w:val="009A418C"/>
    <w:rsid w:val="009A44EA"/>
    <w:rsid w:val="009A4BF7"/>
    <w:rsid w:val="009A4C26"/>
    <w:rsid w:val="009A4C3A"/>
    <w:rsid w:val="009A4E84"/>
    <w:rsid w:val="009A50B9"/>
    <w:rsid w:val="009A668F"/>
    <w:rsid w:val="009A756F"/>
    <w:rsid w:val="009A7818"/>
    <w:rsid w:val="009A7AD1"/>
    <w:rsid w:val="009B03FF"/>
    <w:rsid w:val="009B0554"/>
    <w:rsid w:val="009B0C2E"/>
    <w:rsid w:val="009B2BB8"/>
    <w:rsid w:val="009B2F43"/>
    <w:rsid w:val="009B4834"/>
    <w:rsid w:val="009B4DE8"/>
    <w:rsid w:val="009B5492"/>
    <w:rsid w:val="009B59D6"/>
    <w:rsid w:val="009B6470"/>
    <w:rsid w:val="009B7B83"/>
    <w:rsid w:val="009B7F84"/>
    <w:rsid w:val="009C0B83"/>
    <w:rsid w:val="009C1407"/>
    <w:rsid w:val="009C175A"/>
    <w:rsid w:val="009C1886"/>
    <w:rsid w:val="009C219B"/>
    <w:rsid w:val="009C350C"/>
    <w:rsid w:val="009C500D"/>
    <w:rsid w:val="009C54FA"/>
    <w:rsid w:val="009C5506"/>
    <w:rsid w:val="009C5F10"/>
    <w:rsid w:val="009C6965"/>
    <w:rsid w:val="009C7B0F"/>
    <w:rsid w:val="009D03EC"/>
    <w:rsid w:val="009D181C"/>
    <w:rsid w:val="009D39CC"/>
    <w:rsid w:val="009D4699"/>
    <w:rsid w:val="009D63DE"/>
    <w:rsid w:val="009D6F4C"/>
    <w:rsid w:val="009D7E87"/>
    <w:rsid w:val="009E0960"/>
    <w:rsid w:val="009E209E"/>
    <w:rsid w:val="009E2480"/>
    <w:rsid w:val="009E28E9"/>
    <w:rsid w:val="009E3612"/>
    <w:rsid w:val="009E4F38"/>
    <w:rsid w:val="009E72FD"/>
    <w:rsid w:val="009F0E12"/>
    <w:rsid w:val="009F1573"/>
    <w:rsid w:val="009F1BE1"/>
    <w:rsid w:val="009F2013"/>
    <w:rsid w:val="009F25C0"/>
    <w:rsid w:val="009F34BF"/>
    <w:rsid w:val="009F3713"/>
    <w:rsid w:val="009F49D6"/>
    <w:rsid w:val="009F509C"/>
    <w:rsid w:val="009F54C9"/>
    <w:rsid w:val="009F5B0A"/>
    <w:rsid w:val="009F606A"/>
    <w:rsid w:val="009F65DF"/>
    <w:rsid w:val="009F6940"/>
    <w:rsid w:val="009F6F4C"/>
    <w:rsid w:val="009F752C"/>
    <w:rsid w:val="009F7ABF"/>
    <w:rsid w:val="009F7C47"/>
    <w:rsid w:val="00A000BC"/>
    <w:rsid w:val="00A02965"/>
    <w:rsid w:val="00A04108"/>
    <w:rsid w:val="00A043BA"/>
    <w:rsid w:val="00A04BA7"/>
    <w:rsid w:val="00A052F6"/>
    <w:rsid w:val="00A0537F"/>
    <w:rsid w:val="00A06DE2"/>
    <w:rsid w:val="00A11CFB"/>
    <w:rsid w:val="00A121FB"/>
    <w:rsid w:val="00A12604"/>
    <w:rsid w:val="00A13917"/>
    <w:rsid w:val="00A1487E"/>
    <w:rsid w:val="00A14CF8"/>
    <w:rsid w:val="00A156D2"/>
    <w:rsid w:val="00A1571A"/>
    <w:rsid w:val="00A224DA"/>
    <w:rsid w:val="00A226E8"/>
    <w:rsid w:val="00A22E12"/>
    <w:rsid w:val="00A23860"/>
    <w:rsid w:val="00A23871"/>
    <w:rsid w:val="00A2458B"/>
    <w:rsid w:val="00A24B0E"/>
    <w:rsid w:val="00A25DCC"/>
    <w:rsid w:val="00A26924"/>
    <w:rsid w:val="00A26FCF"/>
    <w:rsid w:val="00A273D0"/>
    <w:rsid w:val="00A3000B"/>
    <w:rsid w:val="00A303D3"/>
    <w:rsid w:val="00A3238E"/>
    <w:rsid w:val="00A337BD"/>
    <w:rsid w:val="00A33C80"/>
    <w:rsid w:val="00A34580"/>
    <w:rsid w:val="00A3591A"/>
    <w:rsid w:val="00A35FC4"/>
    <w:rsid w:val="00A36FE7"/>
    <w:rsid w:val="00A37AB7"/>
    <w:rsid w:val="00A37BC9"/>
    <w:rsid w:val="00A4011C"/>
    <w:rsid w:val="00A405B2"/>
    <w:rsid w:val="00A420C1"/>
    <w:rsid w:val="00A42622"/>
    <w:rsid w:val="00A43363"/>
    <w:rsid w:val="00A4418C"/>
    <w:rsid w:val="00A44708"/>
    <w:rsid w:val="00A44A47"/>
    <w:rsid w:val="00A453D7"/>
    <w:rsid w:val="00A50B06"/>
    <w:rsid w:val="00A50B5F"/>
    <w:rsid w:val="00A51952"/>
    <w:rsid w:val="00A51EEE"/>
    <w:rsid w:val="00A523AC"/>
    <w:rsid w:val="00A526FA"/>
    <w:rsid w:val="00A531FF"/>
    <w:rsid w:val="00A53F2D"/>
    <w:rsid w:val="00A5416A"/>
    <w:rsid w:val="00A54E6E"/>
    <w:rsid w:val="00A55404"/>
    <w:rsid w:val="00A55D22"/>
    <w:rsid w:val="00A560FC"/>
    <w:rsid w:val="00A562FA"/>
    <w:rsid w:val="00A56944"/>
    <w:rsid w:val="00A575A0"/>
    <w:rsid w:val="00A57B87"/>
    <w:rsid w:val="00A57FC5"/>
    <w:rsid w:val="00A6086C"/>
    <w:rsid w:val="00A62604"/>
    <w:rsid w:val="00A62FA4"/>
    <w:rsid w:val="00A65363"/>
    <w:rsid w:val="00A6545E"/>
    <w:rsid w:val="00A65BE3"/>
    <w:rsid w:val="00A66E04"/>
    <w:rsid w:val="00A6724F"/>
    <w:rsid w:val="00A71DAA"/>
    <w:rsid w:val="00A736D0"/>
    <w:rsid w:val="00A7480C"/>
    <w:rsid w:val="00A75082"/>
    <w:rsid w:val="00A75411"/>
    <w:rsid w:val="00A7691B"/>
    <w:rsid w:val="00A76C95"/>
    <w:rsid w:val="00A7725B"/>
    <w:rsid w:val="00A77D7B"/>
    <w:rsid w:val="00A80F98"/>
    <w:rsid w:val="00A8107C"/>
    <w:rsid w:val="00A81157"/>
    <w:rsid w:val="00A81360"/>
    <w:rsid w:val="00A81908"/>
    <w:rsid w:val="00A83679"/>
    <w:rsid w:val="00A84E85"/>
    <w:rsid w:val="00A85508"/>
    <w:rsid w:val="00A87D50"/>
    <w:rsid w:val="00A87F84"/>
    <w:rsid w:val="00A90CE9"/>
    <w:rsid w:val="00A90FCF"/>
    <w:rsid w:val="00A910E1"/>
    <w:rsid w:val="00A912FC"/>
    <w:rsid w:val="00A93052"/>
    <w:rsid w:val="00A93F76"/>
    <w:rsid w:val="00A93F7F"/>
    <w:rsid w:val="00A944B6"/>
    <w:rsid w:val="00A95EC1"/>
    <w:rsid w:val="00A96424"/>
    <w:rsid w:val="00A96EFD"/>
    <w:rsid w:val="00A97532"/>
    <w:rsid w:val="00A97FA3"/>
    <w:rsid w:val="00AA0138"/>
    <w:rsid w:val="00AA024E"/>
    <w:rsid w:val="00AA08DA"/>
    <w:rsid w:val="00AA1A99"/>
    <w:rsid w:val="00AA288E"/>
    <w:rsid w:val="00AA2D16"/>
    <w:rsid w:val="00AA309C"/>
    <w:rsid w:val="00AA35F5"/>
    <w:rsid w:val="00AA3642"/>
    <w:rsid w:val="00AA4B60"/>
    <w:rsid w:val="00AA5856"/>
    <w:rsid w:val="00AA5A7B"/>
    <w:rsid w:val="00AA5C5D"/>
    <w:rsid w:val="00AA7085"/>
    <w:rsid w:val="00AA7327"/>
    <w:rsid w:val="00AA7CA8"/>
    <w:rsid w:val="00AB20DC"/>
    <w:rsid w:val="00AB2808"/>
    <w:rsid w:val="00AB2C7A"/>
    <w:rsid w:val="00AB30E2"/>
    <w:rsid w:val="00AB4A05"/>
    <w:rsid w:val="00AB50E5"/>
    <w:rsid w:val="00AB5561"/>
    <w:rsid w:val="00AB560B"/>
    <w:rsid w:val="00AB5FC8"/>
    <w:rsid w:val="00AB61D4"/>
    <w:rsid w:val="00AB6C36"/>
    <w:rsid w:val="00AC022D"/>
    <w:rsid w:val="00AC06D0"/>
    <w:rsid w:val="00AC0D38"/>
    <w:rsid w:val="00AC10E9"/>
    <w:rsid w:val="00AC12CE"/>
    <w:rsid w:val="00AC1360"/>
    <w:rsid w:val="00AC1FF4"/>
    <w:rsid w:val="00AC2115"/>
    <w:rsid w:val="00AC2BCC"/>
    <w:rsid w:val="00AC3C96"/>
    <w:rsid w:val="00AC3D16"/>
    <w:rsid w:val="00AC521A"/>
    <w:rsid w:val="00AC5C0C"/>
    <w:rsid w:val="00AC5C4F"/>
    <w:rsid w:val="00AC70FE"/>
    <w:rsid w:val="00AC7BBF"/>
    <w:rsid w:val="00AC7C37"/>
    <w:rsid w:val="00AD0429"/>
    <w:rsid w:val="00AD12E3"/>
    <w:rsid w:val="00AD1EE4"/>
    <w:rsid w:val="00AD23CF"/>
    <w:rsid w:val="00AD277D"/>
    <w:rsid w:val="00AD2B69"/>
    <w:rsid w:val="00AD4E8E"/>
    <w:rsid w:val="00AD6834"/>
    <w:rsid w:val="00AD6D2D"/>
    <w:rsid w:val="00AD726A"/>
    <w:rsid w:val="00AD7911"/>
    <w:rsid w:val="00AD79EF"/>
    <w:rsid w:val="00AD7E60"/>
    <w:rsid w:val="00AE0060"/>
    <w:rsid w:val="00AE0552"/>
    <w:rsid w:val="00AE15B9"/>
    <w:rsid w:val="00AE1D09"/>
    <w:rsid w:val="00AE33D7"/>
    <w:rsid w:val="00AE3C28"/>
    <w:rsid w:val="00AE3CD9"/>
    <w:rsid w:val="00AE4FF8"/>
    <w:rsid w:val="00AE6912"/>
    <w:rsid w:val="00AF01E9"/>
    <w:rsid w:val="00AF077B"/>
    <w:rsid w:val="00AF0A4B"/>
    <w:rsid w:val="00AF17F1"/>
    <w:rsid w:val="00AF1D3B"/>
    <w:rsid w:val="00AF1D51"/>
    <w:rsid w:val="00AF262D"/>
    <w:rsid w:val="00AF3359"/>
    <w:rsid w:val="00AF3EB9"/>
    <w:rsid w:val="00AF46E0"/>
    <w:rsid w:val="00AF47E9"/>
    <w:rsid w:val="00AF4C16"/>
    <w:rsid w:val="00AF4D29"/>
    <w:rsid w:val="00AF688F"/>
    <w:rsid w:val="00AF693B"/>
    <w:rsid w:val="00AF6C57"/>
    <w:rsid w:val="00AF7184"/>
    <w:rsid w:val="00AF733B"/>
    <w:rsid w:val="00B002CF"/>
    <w:rsid w:val="00B006F4"/>
    <w:rsid w:val="00B00C6C"/>
    <w:rsid w:val="00B00D65"/>
    <w:rsid w:val="00B01D0E"/>
    <w:rsid w:val="00B02866"/>
    <w:rsid w:val="00B0305B"/>
    <w:rsid w:val="00B0387D"/>
    <w:rsid w:val="00B05150"/>
    <w:rsid w:val="00B05A74"/>
    <w:rsid w:val="00B066B6"/>
    <w:rsid w:val="00B06D5B"/>
    <w:rsid w:val="00B07287"/>
    <w:rsid w:val="00B10244"/>
    <w:rsid w:val="00B10279"/>
    <w:rsid w:val="00B14EFE"/>
    <w:rsid w:val="00B1511E"/>
    <w:rsid w:val="00B1540E"/>
    <w:rsid w:val="00B15C5F"/>
    <w:rsid w:val="00B16ED0"/>
    <w:rsid w:val="00B1730D"/>
    <w:rsid w:val="00B214BE"/>
    <w:rsid w:val="00B21512"/>
    <w:rsid w:val="00B216D4"/>
    <w:rsid w:val="00B218FE"/>
    <w:rsid w:val="00B2295D"/>
    <w:rsid w:val="00B245AC"/>
    <w:rsid w:val="00B248E8"/>
    <w:rsid w:val="00B25CB0"/>
    <w:rsid w:val="00B26A97"/>
    <w:rsid w:val="00B26EF3"/>
    <w:rsid w:val="00B277CD"/>
    <w:rsid w:val="00B27994"/>
    <w:rsid w:val="00B30CA7"/>
    <w:rsid w:val="00B31365"/>
    <w:rsid w:val="00B313B6"/>
    <w:rsid w:val="00B3153C"/>
    <w:rsid w:val="00B3158A"/>
    <w:rsid w:val="00B33AAF"/>
    <w:rsid w:val="00B34822"/>
    <w:rsid w:val="00B3490A"/>
    <w:rsid w:val="00B34A25"/>
    <w:rsid w:val="00B37C90"/>
    <w:rsid w:val="00B410C9"/>
    <w:rsid w:val="00B41140"/>
    <w:rsid w:val="00B4471E"/>
    <w:rsid w:val="00B44725"/>
    <w:rsid w:val="00B44AF2"/>
    <w:rsid w:val="00B44FB8"/>
    <w:rsid w:val="00B509BC"/>
    <w:rsid w:val="00B50AE4"/>
    <w:rsid w:val="00B50E36"/>
    <w:rsid w:val="00B5148C"/>
    <w:rsid w:val="00B51C2D"/>
    <w:rsid w:val="00B52172"/>
    <w:rsid w:val="00B5219D"/>
    <w:rsid w:val="00B5319D"/>
    <w:rsid w:val="00B54E37"/>
    <w:rsid w:val="00B56B5C"/>
    <w:rsid w:val="00B57552"/>
    <w:rsid w:val="00B577FC"/>
    <w:rsid w:val="00B57923"/>
    <w:rsid w:val="00B607CC"/>
    <w:rsid w:val="00B6100E"/>
    <w:rsid w:val="00B617B1"/>
    <w:rsid w:val="00B62473"/>
    <w:rsid w:val="00B63183"/>
    <w:rsid w:val="00B6387D"/>
    <w:rsid w:val="00B64CE9"/>
    <w:rsid w:val="00B65DBD"/>
    <w:rsid w:val="00B65E0E"/>
    <w:rsid w:val="00B66480"/>
    <w:rsid w:val="00B66BCE"/>
    <w:rsid w:val="00B6777E"/>
    <w:rsid w:val="00B702F6"/>
    <w:rsid w:val="00B70DBB"/>
    <w:rsid w:val="00B70F77"/>
    <w:rsid w:val="00B71AFF"/>
    <w:rsid w:val="00B71B13"/>
    <w:rsid w:val="00B71FA7"/>
    <w:rsid w:val="00B7346C"/>
    <w:rsid w:val="00B73F7A"/>
    <w:rsid w:val="00B763B8"/>
    <w:rsid w:val="00B766A4"/>
    <w:rsid w:val="00B819AF"/>
    <w:rsid w:val="00B82D61"/>
    <w:rsid w:val="00B8372D"/>
    <w:rsid w:val="00B83F0E"/>
    <w:rsid w:val="00B851EC"/>
    <w:rsid w:val="00B85393"/>
    <w:rsid w:val="00B85B4A"/>
    <w:rsid w:val="00B862B9"/>
    <w:rsid w:val="00B86B75"/>
    <w:rsid w:val="00B8766F"/>
    <w:rsid w:val="00B923EA"/>
    <w:rsid w:val="00B932CC"/>
    <w:rsid w:val="00B932DD"/>
    <w:rsid w:val="00B95795"/>
    <w:rsid w:val="00B97012"/>
    <w:rsid w:val="00BA0BDF"/>
    <w:rsid w:val="00BA0DB4"/>
    <w:rsid w:val="00BA1537"/>
    <w:rsid w:val="00BA1FBE"/>
    <w:rsid w:val="00BA202B"/>
    <w:rsid w:val="00BA22B0"/>
    <w:rsid w:val="00BA28DD"/>
    <w:rsid w:val="00BA2D05"/>
    <w:rsid w:val="00BA3BBC"/>
    <w:rsid w:val="00BA485E"/>
    <w:rsid w:val="00BA4FB0"/>
    <w:rsid w:val="00BA51F2"/>
    <w:rsid w:val="00BA526B"/>
    <w:rsid w:val="00BA5319"/>
    <w:rsid w:val="00BA615E"/>
    <w:rsid w:val="00BA6D50"/>
    <w:rsid w:val="00BA71D4"/>
    <w:rsid w:val="00BA7CCE"/>
    <w:rsid w:val="00BB0E85"/>
    <w:rsid w:val="00BB0F4A"/>
    <w:rsid w:val="00BB0FF8"/>
    <w:rsid w:val="00BB1127"/>
    <w:rsid w:val="00BB115D"/>
    <w:rsid w:val="00BB17C1"/>
    <w:rsid w:val="00BB2BA7"/>
    <w:rsid w:val="00BB356A"/>
    <w:rsid w:val="00BB3CBD"/>
    <w:rsid w:val="00BB437C"/>
    <w:rsid w:val="00BB5075"/>
    <w:rsid w:val="00BB5575"/>
    <w:rsid w:val="00BB5FB4"/>
    <w:rsid w:val="00BB60CC"/>
    <w:rsid w:val="00BB7DC8"/>
    <w:rsid w:val="00BC04EA"/>
    <w:rsid w:val="00BC1DEE"/>
    <w:rsid w:val="00BC43AC"/>
    <w:rsid w:val="00BC5A00"/>
    <w:rsid w:val="00BC69CE"/>
    <w:rsid w:val="00BD0C68"/>
    <w:rsid w:val="00BD0CA8"/>
    <w:rsid w:val="00BD1A8C"/>
    <w:rsid w:val="00BD3C7E"/>
    <w:rsid w:val="00BD4655"/>
    <w:rsid w:val="00BD4CCB"/>
    <w:rsid w:val="00BD5442"/>
    <w:rsid w:val="00BD62DE"/>
    <w:rsid w:val="00BD7019"/>
    <w:rsid w:val="00BD7696"/>
    <w:rsid w:val="00BD788A"/>
    <w:rsid w:val="00BD7E07"/>
    <w:rsid w:val="00BE038A"/>
    <w:rsid w:val="00BE08AC"/>
    <w:rsid w:val="00BE2013"/>
    <w:rsid w:val="00BE2708"/>
    <w:rsid w:val="00BE6E8B"/>
    <w:rsid w:val="00BE7156"/>
    <w:rsid w:val="00BE7F66"/>
    <w:rsid w:val="00BE7F76"/>
    <w:rsid w:val="00BF0002"/>
    <w:rsid w:val="00BF0321"/>
    <w:rsid w:val="00BF06D9"/>
    <w:rsid w:val="00BF1B47"/>
    <w:rsid w:val="00BF1D23"/>
    <w:rsid w:val="00BF2C7F"/>
    <w:rsid w:val="00BF7090"/>
    <w:rsid w:val="00BF74E0"/>
    <w:rsid w:val="00C002C8"/>
    <w:rsid w:val="00C0049B"/>
    <w:rsid w:val="00C00FB9"/>
    <w:rsid w:val="00C0111B"/>
    <w:rsid w:val="00C02060"/>
    <w:rsid w:val="00C024C8"/>
    <w:rsid w:val="00C040B4"/>
    <w:rsid w:val="00C045E4"/>
    <w:rsid w:val="00C046B4"/>
    <w:rsid w:val="00C04DDC"/>
    <w:rsid w:val="00C050E7"/>
    <w:rsid w:val="00C051EF"/>
    <w:rsid w:val="00C052BA"/>
    <w:rsid w:val="00C05590"/>
    <w:rsid w:val="00C055BB"/>
    <w:rsid w:val="00C05EE3"/>
    <w:rsid w:val="00C05F88"/>
    <w:rsid w:val="00C06855"/>
    <w:rsid w:val="00C07924"/>
    <w:rsid w:val="00C07C0E"/>
    <w:rsid w:val="00C10ACA"/>
    <w:rsid w:val="00C112CF"/>
    <w:rsid w:val="00C1209E"/>
    <w:rsid w:val="00C13189"/>
    <w:rsid w:val="00C1392E"/>
    <w:rsid w:val="00C13C7C"/>
    <w:rsid w:val="00C14C10"/>
    <w:rsid w:val="00C14EBB"/>
    <w:rsid w:val="00C1516E"/>
    <w:rsid w:val="00C152F7"/>
    <w:rsid w:val="00C15D2C"/>
    <w:rsid w:val="00C16CF7"/>
    <w:rsid w:val="00C20D6A"/>
    <w:rsid w:val="00C21C2D"/>
    <w:rsid w:val="00C221CB"/>
    <w:rsid w:val="00C2269B"/>
    <w:rsid w:val="00C25387"/>
    <w:rsid w:val="00C27B31"/>
    <w:rsid w:val="00C31437"/>
    <w:rsid w:val="00C3297F"/>
    <w:rsid w:val="00C339A3"/>
    <w:rsid w:val="00C34F25"/>
    <w:rsid w:val="00C355D5"/>
    <w:rsid w:val="00C35FA3"/>
    <w:rsid w:val="00C360D4"/>
    <w:rsid w:val="00C36BC7"/>
    <w:rsid w:val="00C37939"/>
    <w:rsid w:val="00C379FE"/>
    <w:rsid w:val="00C40B08"/>
    <w:rsid w:val="00C42357"/>
    <w:rsid w:val="00C426C1"/>
    <w:rsid w:val="00C430C3"/>
    <w:rsid w:val="00C44651"/>
    <w:rsid w:val="00C446DA"/>
    <w:rsid w:val="00C453A4"/>
    <w:rsid w:val="00C465DE"/>
    <w:rsid w:val="00C465E2"/>
    <w:rsid w:val="00C46F8D"/>
    <w:rsid w:val="00C47679"/>
    <w:rsid w:val="00C4793C"/>
    <w:rsid w:val="00C50288"/>
    <w:rsid w:val="00C5052A"/>
    <w:rsid w:val="00C50B21"/>
    <w:rsid w:val="00C50C4C"/>
    <w:rsid w:val="00C50F55"/>
    <w:rsid w:val="00C51044"/>
    <w:rsid w:val="00C51894"/>
    <w:rsid w:val="00C51A6A"/>
    <w:rsid w:val="00C51ADF"/>
    <w:rsid w:val="00C52233"/>
    <w:rsid w:val="00C53689"/>
    <w:rsid w:val="00C53807"/>
    <w:rsid w:val="00C53FE8"/>
    <w:rsid w:val="00C542F1"/>
    <w:rsid w:val="00C54747"/>
    <w:rsid w:val="00C548B9"/>
    <w:rsid w:val="00C55082"/>
    <w:rsid w:val="00C5537A"/>
    <w:rsid w:val="00C5597C"/>
    <w:rsid w:val="00C55CB9"/>
    <w:rsid w:val="00C563EA"/>
    <w:rsid w:val="00C604FB"/>
    <w:rsid w:val="00C615E3"/>
    <w:rsid w:val="00C61C3E"/>
    <w:rsid w:val="00C64D05"/>
    <w:rsid w:val="00C66314"/>
    <w:rsid w:val="00C702C3"/>
    <w:rsid w:val="00C70543"/>
    <w:rsid w:val="00C710F1"/>
    <w:rsid w:val="00C72A4B"/>
    <w:rsid w:val="00C72B32"/>
    <w:rsid w:val="00C7450D"/>
    <w:rsid w:val="00C74551"/>
    <w:rsid w:val="00C75077"/>
    <w:rsid w:val="00C764C2"/>
    <w:rsid w:val="00C76A0E"/>
    <w:rsid w:val="00C76B6C"/>
    <w:rsid w:val="00C77893"/>
    <w:rsid w:val="00C80E9B"/>
    <w:rsid w:val="00C81F22"/>
    <w:rsid w:val="00C83314"/>
    <w:rsid w:val="00C85B3F"/>
    <w:rsid w:val="00C85CB6"/>
    <w:rsid w:val="00C86008"/>
    <w:rsid w:val="00C861FA"/>
    <w:rsid w:val="00C86DEE"/>
    <w:rsid w:val="00C87C37"/>
    <w:rsid w:val="00C90083"/>
    <w:rsid w:val="00C90829"/>
    <w:rsid w:val="00C90C2B"/>
    <w:rsid w:val="00C9189A"/>
    <w:rsid w:val="00C91E67"/>
    <w:rsid w:val="00C93DE9"/>
    <w:rsid w:val="00C93EA2"/>
    <w:rsid w:val="00C9440B"/>
    <w:rsid w:val="00C956C7"/>
    <w:rsid w:val="00C965DD"/>
    <w:rsid w:val="00CA13EF"/>
    <w:rsid w:val="00CA1DB6"/>
    <w:rsid w:val="00CA2AF6"/>
    <w:rsid w:val="00CA2ED8"/>
    <w:rsid w:val="00CA3DB3"/>
    <w:rsid w:val="00CA58A6"/>
    <w:rsid w:val="00CA5F00"/>
    <w:rsid w:val="00CA5F4D"/>
    <w:rsid w:val="00CA66AD"/>
    <w:rsid w:val="00CA77C7"/>
    <w:rsid w:val="00CB00F4"/>
    <w:rsid w:val="00CB0411"/>
    <w:rsid w:val="00CB0B60"/>
    <w:rsid w:val="00CB19A3"/>
    <w:rsid w:val="00CB54E8"/>
    <w:rsid w:val="00CB7B05"/>
    <w:rsid w:val="00CB7C2E"/>
    <w:rsid w:val="00CC0846"/>
    <w:rsid w:val="00CC13FC"/>
    <w:rsid w:val="00CC1F1B"/>
    <w:rsid w:val="00CC2431"/>
    <w:rsid w:val="00CC32B8"/>
    <w:rsid w:val="00CC45FE"/>
    <w:rsid w:val="00CC492B"/>
    <w:rsid w:val="00CC4A87"/>
    <w:rsid w:val="00CC5313"/>
    <w:rsid w:val="00CC56BD"/>
    <w:rsid w:val="00CC68F5"/>
    <w:rsid w:val="00CC6D78"/>
    <w:rsid w:val="00CD1216"/>
    <w:rsid w:val="00CD1463"/>
    <w:rsid w:val="00CD2155"/>
    <w:rsid w:val="00CD2A1B"/>
    <w:rsid w:val="00CD2EE7"/>
    <w:rsid w:val="00CD3739"/>
    <w:rsid w:val="00CD546B"/>
    <w:rsid w:val="00CD7BCC"/>
    <w:rsid w:val="00CE0847"/>
    <w:rsid w:val="00CE1342"/>
    <w:rsid w:val="00CE17FD"/>
    <w:rsid w:val="00CE188A"/>
    <w:rsid w:val="00CE1EF9"/>
    <w:rsid w:val="00CE2FFF"/>
    <w:rsid w:val="00CE30E0"/>
    <w:rsid w:val="00CE3436"/>
    <w:rsid w:val="00CE3F69"/>
    <w:rsid w:val="00CE430F"/>
    <w:rsid w:val="00CE4AC3"/>
    <w:rsid w:val="00CE4BEC"/>
    <w:rsid w:val="00CE6CA6"/>
    <w:rsid w:val="00CE71C6"/>
    <w:rsid w:val="00CE71F2"/>
    <w:rsid w:val="00CF09D6"/>
    <w:rsid w:val="00CF0C5D"/>
    <w:rsid w:val="00CF2C7D"/>
    <w:rsid w:val="00CF333F"/>
    <w:rsid w:val="00CF394E"/>
    <w:rsid w:val="00CF4D0B"/>
    <w:rsid w:val="00CF4F62"/>
    <w:rsid w:val="00CF589B"/>
    <w:rsid w:val="00CF5F57"/>
    <w:rsid w:val="00CF639D"/>
    <w:rsid w:val="00CF792F"/>
    <w:rsid w:val="00D001ED"/>
    <w:rsid w:val="00D00225"/>
    <w:rsid w:val="00D017D2"/>
    <w:rsid w:val="00D01843"/>
    <w:rsid w:val="00D01FDA"/>
    <w:rsid w:val="00D0245D"/>
    <w:rsid w:val="00D03E7E"/>
    <w:rsid w:val="00D045DD"/>
    <w:rsid w:val="00D069DE"/>
    <w:rsid w:val="00D07B05"/>
    <w:rsid w:val="00D100C8"/>
    <w:rsid w:val="00D102C6"/>
    <w:rsid w:val="00D10BEF"/>
    <w:rsid w:val="00D12DED"/>
    <w:rsid w:val="00D145E6"/>
    <w:rsid w:val="00D14E1E"/>
    <w:rsid w:val="00D17BB4"/>
    <w:rsid w:val="00D20EE7"/>
    <w:rsid w:val="00D21C11"/>
    <w:rsid w:val="00D22055"/>
    <w:rsid w:val="00D24A72"/>
    <w:rsid w:val="00D250FA"/>
    <w:rsid w:val="00D2601B"/>
    <w:rsid w:val="00D262E7"/>
    <w:rsid w:val="00D30090"/>
    <w:rsid w:val="00D302E1"/>
    <w:rsid w:val="00D321A5"/>
    <w:rsid w:val="00D32C10"/>
    <w:rsid w:val="00D3344F"/>
    <w:rsid w:val="00D34432"/>
    <w:rsid w:val="00D345BD"/>
    <w:rsid w:val="00D346FB"/>
    <w:rsid w:val="00D34ABF"/>
    <w:rsid w:val="00D36364"/>
    <w:rsid w:val="00D363D1"/>
    <w:rsid w:val="00D365CE"/>
    <w:rsid w:val="00D37620"/>
    <w:rsid w:val="00D378BF"/>
    <w:rsid w:val="00D41731"/>
    <w:rsid w:val="00D41C9C"/>
    <w:rsid w:val="00D42A2E"/>
    <w:rsid w:val="00D42B75"/>
    <w:rsid w:val="00D445E7"/>
    <w:rsid w:val="00D44865"/>
    <w:rsid w:val="00D470E1"/>
    <w:rsid w:val="00D470F9"/>
    <w:rsid w:val="00D47B16"/>
    <w:rsid w:val="00D51159"/>
    <w:rsid w:val="00D51AB9"/>
    <w:rsid w:val="00D51BA5"/>
    <w:rsid w:val="00D51BA8"/>
    <w:rsid w:val="00D53054"/>
    <w:rsid w:val="00D54363"/>
    <w:rsid w:val="00D54941"/>
    <w:rsid w:val="00D550DF"/>
    <w:rsid w:val="00D5548C"/>
    <w:rsid w:val="00D55633"/>
    <w:rsid w:val="00D56177"/>
    <w:rsid w:val="00D5666C"/>
    <w:rsid w:val="00D57382"/>
    <w:rsid w:val="00D611E6"/>
    <w:rsid w:val="00D61C74"/>
    <w:rsid w:val="00D6278C"/>
    <w:rsid w:val="00D62CAB"/>
    <w:rsid w:val="00D64344"/>
    <w:rsid w:val="00D645C1"/>
    <w:rsid w:val="00D660DD"/>
    <w:rsid w:val="00D6632E"/>
    <w:rsid w:val="00D6650C"/>
    <w:rsid w:val="00D66E15"/>
    <w:rsid w:val="00D6713E"/>
    <w:rsid w:val="00D67A0D"/>
    <w:rsid w:val="00D704BC"/>
    <w:rsid w:val="00D70A78"/>
    <w:rsid w:val="00D70C6F"/>
    <w:rsid w:val="00D71D63"/>
    <w:rsid w:val="00D725AD"/>
    <w:rsid w:val="00D7281A"/>
    <w:rsid w:val="00D72C17"/>
    <w:rsid w:val="00D73168"/>
    <w:rsid w:val="00D73321"/>
    <w:rsid w:val="00D73972"/>
    <w:rsid w:val="00D74F2B"/>
    <w:rsid w:val="00D754F8"/>
    <w:rsid w:val="00D7584C"/>
    <w:rsid w:val="00D75DE3"/>
    <w:rsid w:val="00D779B2"/>
    <w:rsid w:val="00D80AD3"/>
    <w:rsid w:val="00D81757"/>
    <w:rsid w:val="00D81997"/>
    <w:rsid w:val="00D8624A"/>
    <w:rsid w:val="00D8629A"/>
    <w:rsid w:val="00D87B5C"/>
    <w:rsid w:val="00D90552"/>
    <w:rsid w:val="00D91A3D"/>
    <w:rsid w:val="00D92E6B"/>
    <w:rsid w:val="00D9331C"/>
    <w:rsid w:val="00D93D80"/>
    <w:rsid w:val="00D95E81"/>
    <w:rsid w:val="00D96D8D"/>
    <w:rsid w:val="00D96E17"/>
    <w:rsid w:val="00D96E72"/>
    <w:rsid w:val="00DA1C28"/>
    <w:rsid w:val="00DA1E3A"/>
    <w:rsid w:val="00DA1EB0"/>
    <w:rsid w:val="00DA25F1"/>
    <w:rsid w:val="00DA2916"/>
    <w:rsid w:val="00DA2B84"/>
    <w:rsid w:val="00DA323E"/>
    <w:rsid w:val="00DA3256"/>
    <w:rsid w:val="00DA3FAB"/>
    <w:rsid w:val="00DA4CB6"/>
    <w:rsid w:val="00DA583B"/>
    <w:rsid w:val="00DA60D5"/>
    <w:rsid w:val="00DA6A2E"/>
    <w:rsid w:val="00DA7455"/>
    <w:rsid w:val="00DB06A2"/>
    <w:rsid w:val="00DB1C07"/>
    <w:rsid w:val="00DB32EB"/>
    <w:rsid w:val="00DB33A4"/>
    <w:rsid w:val="00DB3D4B"/>
    <w:rsid w:val="00DB40FD"/>
    <w:rsid w:val="00DB4C6C"/>
    <w:rsid w:val="00DB63E2"/>
    <w:rsid w:val="00DB7334"/>
    <w:rsid w:val="00DC0244"/>
    <w:rsid w:val="00DC07E2"/>
    <w:rsid w:val="00DC1F46"/>
    <w:rsid w:val="00DC438F"/>
    <w:rsid w:val="00DC44BD"/>
    <w:rsid w:val="00DC6098"/>
    <w:rsid w:val="00DC64CE"/>
    <w:rsid w:val="00DC6EAD"/>
    <w:rsid w:val="00DC6EFB"/>
    <w:rsid w:val="00DD1EC2"/>
    <w:rsid w:val="00DD2BDE"/>
    <w:rsid w:val="00DD5505"/>
    <w:rsid w:val="00DD553A"/>
    <w:rsid w:val="00DD629A"/>
    <w:rsid w:val="00DD650E"/>
    <w:rsid w:val="00DD6646"/>
    <w:rsid w:val="00DD725E"/>
    <w:rsid w:val="00DD7285"/>
    <w:rsid w:val="00DD7AD2"/>
    <w:rsid w:val="00DE309D"/>
    <w:rsid w:val="00DE334E"/>
    <w:rsid w:val="00DE3A21"/>
    <w:rsid w:val="00DE52B0"/>
    <w:rsid w:val="00DE6B55"/>
    <w:rsid w:val="00DF04C0"/>
    <w:rsid w:val="00DF10BD"/>
    <w:rsid w:val="00DF2C6F"/>
    <w:rsid w:val="00DF3563"/>
    <w:rsid w:val="00DF3570"/>
    <w:rsid w:val="00DF64D2"/>
    <w:rsid w:val="00DF6F80"/>
    <w:rsid w:val="00DF6F88"/>
    <w:rsid w:val="00DF782A"/>
    <w:rsid w:val="00DF7DA9"/>
    <w:rsid w:val="00DF7E98"/>
    <w:rsid w:val="00E000D1"/>
    <w:rsid w:val="00E0135D"/>
    <w:rsid w:val="00E01E88"/>
    <w:rsid w:val="00E03EB5"/>
    <w:rsid w:val="00E05DB3"/>
    <w:rsid w:val="00E061BF"/>
    <w:rsid w:val="00E0770E"/>
    <w:rsid w:val="00E07989"/>
    <w:rsid w:val="00E07D4B"/>
    <w:rsid w:val="00E107CE"/>
    <w:rsid w:val="00E1137C"/>
    <w:rsid w:val="00E1177C"/>
    <w:rsid w:val="00E12BED"/>
    <w:rsid w:val="00E176AC"/>
    <w:rsid w:val="00E2019B"/>
    <w:rsid w:val="00E20333"/>
    <w:rsid w:val="00E2076D"/>
    <w:rsid w:val="00E2477D"/>
    <w:rsid w:val="00E25B0F"/>
    <w:rsid w:val="00E25CE9"/>
    <w:rsid w:val="00E26A9D"/>
    <w:rsid w:val="00E30F94"/>
    <w:rsid w:val="00E31557"/>
    <w:rsid w:val="00E32C60"/>
    <w:rsid w:val="00E32E26"/>
    <w:rsid w:val="00E332DA"/>
    <w:rsid w:val="00E33CF2"/>
    <w:rsid w:val="00E34C19"/>
    <w:rsid w:val="00E35242"/>
    <w:rsid w:val="00E35BF5"/>
    <w:rsid w:val="00E35EF8"/>
    <w:rsid w:val="00E37AF3"/>
    <w:rsid w:val="00E37BBF"/>
    <w:rsid w:val="00E37D02"/>
    <w:rsid w:val="00E401B6"/>
    <w:rsid w:val="00E41AB0"/>
    <w:rsid w:val="00E41C1E"/>
    <w:rsid w:val="00E42E4F"/>
    <w:rsid w:val="00E42EC0"/>
    <w:rsid w:val="00E437B7"/>
    <w:rsid w:val="00E44067"/>
    <w:rsid w:val="00E44A31"/>
    <w:rsid w:val="00E4726F"/>
    <w:rsid w:val="00E50141"/>
    <w:rsid w:val="00E50582"/>
    <w:rsid w:val="00E512FF"/>
    <w:rsid w:val="00E52639"/>
    <w:rsid w:val="00E52A93"/>
    <w:rsid w:val="00E530B7"/>
    <w:rsid w:val="00E53ED5"/>
    <w:rsid w:val="00E53F36"/>
    <w:rsid w:val="00E5417B"/>
    <w:rsid w:val="00E54D5B"/>
    <w:rsid w:val="00E5576C"/>
    <w:rsid w:val="00E56771"/>
    <w:rsid w:val="00E56AE7"/>
    <w:rsid w:val="00E57461"/>
    <w:rsid w:val="00E576D5"/>
    <w:rsid w:val="00E57EF4"/>
    <w:rsid w:val="00E6057C"/>
    <w:rsid w:val="00E61668"/>
    <w:rsid w:val="00E6200D"/>
    <w:rsid w:val="00E629E2"/>
    <w:rsid w:val="00E62B4C"/>
    <w:rsid w:val="00E63163"/>
    <w:rsid w:val="00E63F67"/>
    <w:rsid w:val="00E66FC9"/>
    <w:rsid w:val="00E67570"/>
    <w:rsid w:val="00E679EE"/>
    <w:rsid w:val="00E67DE3"/>
    <w:rsid w:val="00E70EBA"/>
    <w:rsid w:val="00E71846"/>
    <w:rsid w:val="00E71E5C"/>
    <w:rsid w:val="00E7236A"/>
    <w:rsid w:val="00E72DC1"/>
    <w:rsid w:val="00E73C7A"/>
    <w:rsid w:val="00E74F14"/>
    <w:rsid w:val="00E7626E"/>
    <w:rsid w:val="00E818F8"/>
    <w:rsid w:val="00E8207A"/>
    <w:rsid w:val="00E8318A"/>
    <w:rsid w:val="00E8388A"/>
    <w:rsid w:val="00E83B5C"/>
    <w:rsid w:val="00E863B2"/>
    <w:rsid w:val="00E87B1A"/>
    <w:rsid w:val="00E87D94"/>
    <w:rsid w:val="00E87F79"/>
    <w:rsid w:val="00E909AB"/>
    <w:rsid w:val="00E90B02"/>
    <w:rsid w:val="00E91171"/>
    <w:rsid w:val="00E912D8"/>
    <w:rsid w:val="00E91541"/>
    <w:rsid w:val="00E92CB0"/>
    <w:rsid w:val="00E93B4C"/>
    <w:rsid w:val="00E9440D"/>
    <w:rsid w:val="00E94956"/>
    <w:rsid w:val="00E95269"/>
    <w:rsid w:val="00E95725"/>
    <w:rsid w:val="00E9589B"/>
    <w:rsid w:val="00E95929"/>
    <w:rsid w:val="00E96237"/>
    <w:rsid w:val="00E96463"/>
    <w:rsid w:val="00E971C3"/>
    <w:rsid w:val="00EA14E3"/>
    <w:rsid w:val="00EA1EC0"/>
    <w:rsid w:val="00EA267E"/>
    <w:rsid w:val="00EA29DD"/>
    <w:rsid w:val="00EA421D"/>
    <w:rsid w:val="00EA482B"/>
    <w:rsid w:val="00EA4BFE"/>
    <w:rsid w:val="00EA5970"/>
    <w:rsid w:val="00EA660E"/>
    <w:rsid w:val="00EA6F37"/>
    <w:rsid w:val="00EA70A5"/>
    <w:rsid w:val="00EB138F"/>
    <w:rsid w:val="00EB1D92"/>
    <w:rsid w:val="00EB2FF0"/>
    <w:rsid w:val="00EB31FB"/>
    <w:rsid w:val="00EB40C0"/>
    <w:rsid w:val="00EB4903"/>
    <w:rsid w:val="00EB53A4"/>
    <w:rsid w:val="00EB5CF8"/>
    <w:rsid w:val="00EB63B4"/>
    <w:rsid w:val="00EB6B7D"/>
    <w:rsid w:val="00EC0204"/>
    <w:rsid w:val="00EC2D25"/>
    <w:rsid w:val="00EC3D12"/>
    <w:rsid w:val="00EC401D"/>
    <w:rsid w:val="00EC425C"/>
    <w:rsid w:val="00EC56A1"/>
    <w:rsid w:val="00EC5E04"/>
    <w:rsid w:val="00EC7237"/>
    <w:rsid w:val="00ED0039"/>
    <w:rsid w:val="00ED0E44"/>
    <w:rsid w:val="00ED0F57"/>
    <w:rsid w:val="00ED1BEF"/>
    <w:rsid w:val="00ED2F14"/>
    <w:rsid w:val="00ED322C"/>
    <w:rsid w:val="00ED3E6F"/>
    <w:rsid w:val="00ED42DF"/>
    <w:rsid w:val="00ED48B4"/>
    <w:rsid w:val="00ED57D6"/>
    <w:rsid w:val="00ED6DDC"/>
    <w:rsid w:val="00ED6E9C"/>
    <w:rsid w:val="00ED7270"/>
    <w:rsid w:val="00ED77BD"/>
    <w:rsid w:val="00EE031F"/>
    <w:rsid w:val="00EE0451"/>
    <w:rsid w:val="00EE1008"/>
    <w:rsid w:val="00EE1EBA"/>
    <w:rsid w:val="00EE2D5D"/>
    <w:rsid w:val="00EE33F2"/>
    <w:rsid w:val="00EE5195"/>
    <w:rsid w:val="00EE683C"/>
    <w:rsid w:val="00EE7CE7"/>
    <w:rsid w:val="00EF031B"/>
    <w:rsid w:val="00EF0ACB"/>
    <w:rsid w:val="00EF0B66"/>
    <w:rsid w:val="00EF0DE6"/>
    <w:rsid w:val="00EF3B8E"/>
    <w:rsid w:val="00EF4776"/>
    <w:rsid w:val="00EF492D"/>
    <w:rsid w:val="00EF6435"/>
    <w:rsid w:val="00EF6518"/>
    <w:rsid w:val="00EF7D74"/>
    <w:rsid w:val="00F0113D"/>
    <w:rsid w:val="00F01420"/>
    <w:rsid w:val="00F01E75"/>
    <w:rsid w:val="00F030B7"/>
    <w:rsid w:val="00F042BA"/>
    <w:rsid w:val="00F0535A"/>
    <w:rsid w:val="00F05C7A"/>
    <w:rsid w:val="00F061D8"/>
    <w:rsid w:val="00F066EB"/>
    <w:rsid w:val="00F07263"/>
    <w:rsid w:val="00F07603"/>
    <w:rsid w:val="00F10FB1"/>
    <w:rsid w:val="00F110BF"/>
    <w:rsid w:val="00F1161C"/>
    <w:rsid w:val="00F12947"/>
    <w:rsid w:val="00F12ADE"/>
    <w:rsid w:val="00F146D0"/>
    <w:rsid w:val="00F16A87"/>
    <w:rsid w:val="00F17725"/>
    <w:rsid w:val="00F17EAB"/>
    <w:rsid w:val="00F2115A"/>
    <w:rsid w:val="00F21A44"/>
    <w:rsid w:val="00F2273F"/>
    <w:rsid w:val="00F23E16"/>
    <w:rsid w:val="00F23E57"/>
    <w:rsid w:val="00F241D7"/>
    <w:rsid w:val="00F25859"/>
    <w:rsid w:val="00F26B88"/>
    <w:rsid w:val="00F27C08"/>
    <w:rsid w:val="00F30E3A"/>
    <w:rsid w:val="00F32403"/>
    <w:rsid w:val="00F3302E"/>
    <w:rsid w:val="00F33D52"/>
    <w:rsid w:val="00F35E10"/>
    <w:rsid w:val="00F367C1"/>
    <w:rsid w:val="00F36A46"/>
    <w:rsid w:val="00F36AAB"/>
    <w:rsid w:val="00F36D3D"/>
    <w:rsid w:val="00F40F42"/>
    <w:rsid w:val="00F41810"/>
    <w:rsid w:val="00F41FC9"/>
    <w:rsid w:val="00F42A15"/>
    <w:rsid w:val="00F43352"/>
    <w:rsid w:val="00F4442D"/>
    <w:rsid w:val="00F4484F"/>
    <w:rsid w:val="00F44D8B"/>
    <w:rsid w:val="00F45A00"/>
    <w:rsid w:val="00F47B34"/>
    <w:rsid w:val="00F47F11"/>
    <w:rsid w:val="00F506F3"/>
    <w:rsid w:val="00F50D6F"/>
    <w:rsid w:val="00F50DBC"/>
    <w:rsid w:val="00F519B5"/>
    <w:rsid w:val="00F51D9D"/>
    <w:rsid w:val="00F527BA"/>
    <w:rsid w:val="00F52D5E"/>
    <w:rsid w:val="00F53539"/>
    <w:rsid w:val="00F54561"/>
    <w:rsid w:val="00F54D27"/>
    <w:rsid w:val="00F55B39"/>
    <w:rsid w:val="00F57919"/>
    <w:rsid w:val="00F57BF3"/>
    <w:rsid w:val="00F57C55"/>
    <w:rsid w:val="00F57D94"/>
    <w:rsid w:val="00F60384"/>
    <w:rsid w:val="00F60AE3"/>
    <w:rsid w:val="00F60B3F"/>
    <w:rsid w:val="00F612E2"/>
    <w:rsid w:val="00F619F9"/>
    <w:rsid w:val="00F62DEA"/>
    <w:rsid w:val="00F63258"/>
    <w:rsid w:val="00F639D8"/>
    <w:rsid w:val="00F63CAB"/>
    <w:rsid w:val="00F63E43"/>
    <w:rsid w:val="00F654CF"/>
    <w:rsid w:val="00F6589C"/>
    <w:rsid w:val="00F659EF"/>
    <w:rsid w:val="00F705FA"/>
    <w:rsid w:val="00F70997"/>
    <w:rsid w:val="00F70D1C"/>
    <w:rsid w:val="00F7135C"/>
    <w:rsid w:val="00F72052"/>
    <w:rsid w:val="00F75AB2"/>
    <w:rsid w:val="00F766F8"/>
    <w:rsid w:val="00F77DCB"/>
    <w:rsid w:val="00F808EC"/>
    <w:rsid w:val="00F80B85"/>
    <w:rsid w:val="00F823E7"/>
    <w:rsid w:val="00F82923"/>
    <w:rsid w:val="00F8376B"/>
    <w:rsid w:val="00F84C5A"/>
    <w:rsid w:val="00F84CDC"/>
    <w:rsid w:val="00F84F7F"/>
    <w:rsid w:val="00F85390"/>
    <w:rsid w:val="00F85CE6"/>
    <w:rsid w:val="00F87BF9"/>
    <w:rsid w:val="00F91BBA"/>
    <w:rsid w:val="00F92744"/>
    <w:rsid w:val="00F9390B"/>
    <w:rsid w:val="00F93B57"/>
    <w:rsid w:val="00F95026"/>
    <w:rsid w:val="00F9570B"/>
    <w:rsid w:val="00FA01B4"/>
    <w:rsid w:val="00FA0EC1"/>
    <w:rsid w:val="00FA2137"/>
    <w:rsid w:val="00FA23AF"/>
    <w:rsid w:val="00FA2CD8"/>
    <w:rsid w:val="00FA2F87"/>
    <w:rsid w:val="00FA4B53"/>
    <w:rsid w:val="00FA4BFD"/>
    <w:rsid w:val="00FA4C13"/>
    <w:rsid w:val="00FA4DD0"/>
    <w:rsid w:val="00FA56FE"/>
    <w:rsid w:val="00FA58B9"/>
    <w:rsid w:val="00FA7DEC"/>
    <w:rsid w:val="00FB0149"/>
    <w:rsid w:val="00FB01C8"/>
    <w:rsid w:val="00FB068D"/>
    <w:rsid w:val="00FB09F8"/>
    <w:rsid w:val="00FB1766"/>
    <w:rsid w:val="00FB32AC"/>
    <w:rsid w:val="00FB3B45"/>
    <w:rsid w:val="00FB3DA3"/>
    <w:rsid w:val="00FB46AA"/>
    <w:rsid w:val="00FB47EB"/>
    <w:rsid w:val="00FB6854"/>
    <w:rsid w:val="00FC0B5F"/>
    <w:rsid w:val="00FC0BBC"/>
    <w:rsid w:val="00FC0E00"/>
    <w:rsid w:val="00FC4412"/>
    <w:rsid w:val="00FC4962"/>
    <w:rsid w:val="00FC4F44"/>
    <w:rsid w:val="00FC53BF"/>
    <w:rsid w:val="00FC6BA9"/>
    <w:rsid w:val="00FD08D5"/>
    <w:rsid w:val="00FD0CAE"/>
    <w:rsid w:val="00FD118E"/>
    <w:rsid w:val="00FD12B9"/>
    <w:rsid w:val="00FD15B8"/>
    <w:rsid w:val="00FD473A"/>
    <w:rsid w:val="00FD4CB3"/>
    <w:rsid w:val="00FD4EF5"/>
    <w:rsid w:val="00FD5D61"/>
    <w:rsid w:val="00FD734F"/>
    <w:rsid w:val="00FD7F93"/>
    <w:rsid w:val="00FE0571"/>
    <w:rsid w:val="00FE0AA6"/>
    <w:rsid w:val="00FE0B25"/>
    <w:rsid w:val="00FE1184"/>
    <w:rsid w:val="00FE1801"/>
    <w:rsid w:val="00FE1B2D"/>
    <w:rsid w:val="00FE3D7C"/>
    <w:rsid w:val="00FE5005"/>
    <w:rsid w:val="00FE53E1"/>
    <w:rsid w:val="00FE63F5"/>
    <w:rsid w:val="00FE6746"/>
    <w:rsid w:val="00FE6E78"/>
    <w:rsid w:val="00FE7061"/>
    <w:rsid w:val="00FE7DFA"/>
    <w:rsid w:val="00FE7F45"/>
    <w:rsid w:val="00FF010A"/>
    <w:rsid w:val="00FF0B5E"/>
    <w:rsid w:val="00FF1A5E"/>
    <w:rsid w:val="00FF3511"/>
    <w:rsid w:val="00FF4414"/>
    <w:rsid w:val="00FF4E69"/>
    <w:rsid w:val="00FF5871"/>
    <w:rsid w:val="00FF689A"/>
    <w:rsid w:val="00FF6C48"/>
    <w:rsid w:val="00FF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B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Char"/>
    <w:autoRedefine/>
    <w:qFormat/>
    <w:rsid w:val="008278DD"/>
    <w:pPr>
      <w:keepNext/>
      <w:numPr>
        <w:numId w:val="1"/>
      </w:numPr>
      <w:spacing w:line="720" w:lineRule="auto"/>
      <w:ind w:left="0" w:firstLineChars="0" w:firstLine="0"/>
      <w:outlineLvl w:val="0"/>
    </w:pPr>
    <w:rPr>
      <w:b/>
      <w:bCs/>
      <w:kern w:val="36"/>
      <w:sz w:val="36"/>
    </w:rPr>
  </w:style>
  <w:style w:type="paragraph" w:styleId="2">
    <w:name w:val="heading 2"/>
    <w:basedOn w:val="a"/>
    <w:next w:val="a0"/>
    <w:link w:val="2Char"/>
    <w:autoRedefine/>
    <w:qFormat/>
    <w:rsid w:val="008278DD"/>
    <w:pPr>
      <w:numPr>
        <w:ilvl w:val="1"/>
        <w:numId w:val="1"/>
      </w:numPr>
      <w:tabs>
        <w:tab w:val="clear" w:pos="425"/>
        <w:tab w:val="num" w:pos="709"/>
      </w:tabs>
      <w:spacing w:line="480" w:lineRule="auto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0"/>
    <w:link w:val="3Char"/>
    <w:qFormat/>
    <w:rsid w:val="008278DD"/>
    <w:pPr>
      <w:numPr>
        <w:ilvl w:val="2"/>
        <w:numId w:val="1"/>
      </w:numPr>
      <w:spacing w:line="480" w:lineRule="auto"/>
      <w:ind w:left="0" w:firstLineChars="0" w:firstLine="0"/>
      <w:outlineLvl w:val="2"/>
    </w:pPr>
    <w:rPr>
      <w:b/>
      <w:sz w:val="30"/>
    </w:rPr>
  </w:style>
  <w:style w:type="paragraph" w:styleId="4">
    <w:name w:val="heading 4"/>
    <w:basedOn w:val="1"/>
    <w:next w:val="a"/>
    <w:link w:val="4Char"/>
    <w:qFormat/>
    <w:rsid w:val="008278DD"/>
    <w:pPr>
      <w:keepNext w:val="0"/>
      <w:numPr>
        <w:ilvl w:val="3"/>
      </w:numPr>
      <w:ind w:left="0" w:firstLine="0"/>
      <w:outlineLvl w:val="3"/>
    </w:pPr>
    <w:rPr>
      <w:bCs w:val="0"/>
      <w:sz w:val="28"/>
      <w:szCs w:val="28"/>
    </w:rPr>
  </w:style>
  <w:style w:type="paragraph" w:styleId="5">
    <w:name w:val="heading 5"/>
    <w:basedOn w:val="1"/>
    <w:next w:val="a"/>
    <w:link w:val="5Char"/>
    <w:qFormat/>
    <w:rsid w:val="008278DD"/>
    <w:pPr>
      <w:numPr>
        <w:ilvl w:val="4"/>
      </w:numPr>
      <w:ind w:left="0" w:firstLine="0"/>
      <w:outlineLvl w:val="4"/>
    </w:pPr>
    <w:rPr>
      <w:bCs w:val="0"/>
      <w:sz w:val="24"/>
      <w:szCs w:val="28"/>
    </w:rPr>
  </w:style>
  <w:style w:type="paragraph" w:styleId="6">
    <w:name w:val="heading 6"/>
    <w:basedOn w:val="1"/>
    <w:next w:val="a"/>
    <w:link w:val="6Char"/>
    <w:qFormat/>
    <w:rsid w:val="00365445"/>
    <w:pPr>
      <w:numPr>
        <w:ilvl w:val="5"/>
      </w:numPr>
      <w:outlineLvl w:val="5"/>
    </w:pPr>
    <w:rPr>
      <w:bCs w:val="0"/>
      <w:sz w:val="21"/>
    </w:rPr>
  </w:style>
  <w:style w:type="paragraph" w:styleId="7">
    <w:name w:val="heading 7"/>
    <w:basedOn w:val="1"/>
    <w:next w:val="a0"/>
    <w:link w:val="7Char"/>
    <w:qFormat/>
    <w:rsid w:val="00365445"/>
    <w:pPr>
      <w:numPr>
        <w:ilvl w:val="6"/>
      </w:numPr>
      <w:outlineLvl w:val="6"/>
    </w:pPr>
    <w:rPr>
      <w:b w:val="0"/>
      <w:bCs w:val="0"/>
      <w:sz w:val="21"/>
      <w:szCs w:val="24"/>
    </w:rPr>
  </w:style>
  <w:style w:type="paragraph" w:styleId="8">
    <w:name w:val="heading 8"/>
    <w:basedOn w:val="1"/>
    <w:next w:val="a0"/>
    <w:link w:val="8Char"/>
    <w:qFormat/>
    <w:rsid w:val="00365445"/>
    <w:pPr>
      <w:numPr>
        <w:ilvl w:val="7"/>
      </w:numPr>
      <w:outlineLvl w:val="7"/>
    </w:pPr>
    <w:rPr>
      <w:b w:val="0"/>
      <w:sz w:val="21"/>
      <w:szCs w:val="24"/>
    </w:rPr>
  </w:style>
  <w:style w:type="paragraph" w:styleId="9">
    <w:name w:val="heading 9"/>
    <w:basedOn w:val="1"/>
    <w:next w:val="a"/>
    <w:link w:val="9Char"/>
    <w:qFormat/>
    <w:rsid w:val="00365445"/>
    <w:pPr>
      <w:numPr>
        <w:ilvl w:val="8"/>
      </w:numPr>
      <w:outlineLvl w:val="8"/>
    </w:pPr>
    <w:rPr>
      <w:b w:val="0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365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36544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65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65445"/>
    <w:rPr>
      <w:sz w:val="18"/>
      <w:szCs w:val="18"/>
    </w:rPr>
  </w:style>
  <w:style w:type="character" w:customStyle="1" w:styleId="1Char">
    <w:name w:val="标题 1 Char"/>
    <w:basedOn w:val="a1"/>
    <w:link w:val="1"/>
    <w:rsid w:val="008278DD"/>
    <w:rPr>
      <w:rFonts w:ascii="Times New Roman" w:eastAsia="宋体" w:hAnsi="Times New Roman" w:cs="Times New Roman"/>
      <w:b/>
      <w:bCs/>
      <w:kern w:val="36"/>
      <w:sz w:val="36"/>
      <w:szCs w:val="21"/>
    </w:rPr>
  </w:style>
  <w:style w:type="character" w:customStyle="1" w:styleId="2Char">
    <w:name w:val="标题 2 Char"/>
    <w:basedOn w:val="a1"/>
    <w:link w:val="2"/>
    <w:rsid w:val="008278DD"/>
    <w:rPr>
      <w:rFonts w:ascii="Times New Roman" w:eastAsia="宋体" w:hAnsi="Times New Roman" w:cs="Times New Roman"/>
      <w:b/>
      <w:kern w:val="0"/>
      <w:sz w:val="32"/>
      <w:szCs w:val="21"/>
    </w:rPr>
  </w:style>
  <w:style w:type="character" w:customStyle="1" w:styleId="3Char">
    <w:name w:val="标题 3 Char"/>
    <w:basedOn w:val="a1"/>
    <w:link w:val="3"/>
    <w:rsid w:val="008278DD"/>
    <w:rPr>
      <w:rFonts w:ascii="Times New Roman" w:eastAsia="宋体" w:hAnsi="Times New Roman" w:cs="Times New Roman"/>
      <w:b/>
      <w:kern w:val="0"/>
      <w:sz w:val="30"/>
      <w:szCs w:val="21"/>
    </w:rPr>
  </w:style>
  <w:style w:type="character" w:customStyle="1" w:styleId="4Char">
    <w:name w:val="标题 4 Char"/>
    <w:basedOn w:val="a1"/>
    <w:link w:val="4"/>
    <w:rsid w:val="008278DD"/>
    <w:rPr>
      <w:rFonts w:ascii="Times New Roman" w:eastAsia="宋体" w:hAnsi="Times New Roman" w:cs="Times New Roman"/>
      <w:b/>
      <w:kern w:val="36"/>
      <w:sz w:val="28"/>
      <w:szCs w:val="28"/>
    </w:rPr>
  </w:style>
  <w:style w:type="character" w:customStyle="1" w:styleId="5Char">
    <w:name w:val="标题 5 Char"/>
    <w:basedOn w:val="a1"/>
    <w:link w:val="5"/>
    <w:rsid w:val="008278DD"/>
    <w:rPr>
      <w:rFonts w:ascii="Times New Roman" w:eastAsia="宋体" w:hAnsi="Times New Roman" w:cs="Times New Roman"/>
      <w:b/>
      <w:kern w:val="36"/>
      <w:sz w:val="24"/>
      <w:szCs w:val="28"/>
    </w:rPr>
  </w:style>
  <w:style w:type="character" w:customStyle="1" w:styleId="6Char">
    <w:name w:val="标题 6 Char"/>
    <w:basedOn w:val="a1"/>
    <w:link w:val="6"/>
    <w:rsid w:val="00365445"/>
    <w:rPr>
      <w:rFonts w:ascii="Times New Roman" w:eastAsia="宋体" w:hAnsi="Times New Roman" w:cs="Times New Roman"/>
      <w:b/>
      <w:kern w:val="36"/>
      <w:szCs w:val="21"/>
    </w:rPr>
  </w:style>
  <w:style w:type="character" w:customStyle="1" w:styleId="7Char">
    <w:name w:val="标题 7 Char"/>
    <w:basedOn w:val="a1"/>
    <w:link w:val="7"/>
    <w:rsid w:val="00365445"/>
    <w:rPr>
      <w:rFonts w:ascii="Times New Roman" w:eastAsia="宋体" w:hAnsi="Times New Roman" w:cs="Times New Roman"/>
      <w:kern w:val="36"/>
      <w:szCs w:val="24"/>
    </w:rPr>
  </w:style>
  <w:style w:type="character" w:customStyle="1" w:styleId="8Char">
    <w:name w:val="标题 8 Char"/>
    <w:basedOn w:val="a1"/>
    <w:link w:val="8"/>
    <w:rsid w:val="00365445"/>
    <w:rPr>
      <w:rFonts w:ascii="Times New Roman" w:eastAsia="宋体" w:hAnsi="Times New Roman" w:cs="Times New Roman"/>
      <w:bCs/>
      <w:kern w:val="36"/>
      <w:szCs w:val="24"/>
    </w:rPr>
  </w:style>
  <w:style w:type="character" w:customStyle="1" w:styleId="9Char">
    <w:name w:val="标题 9 Char"/>
    <w:basedOn w:val="a1"/>
    <w:link w:val="9"/>
    <w:rsid w:val="00365445"/>
    <w:rPr>
      <w:rFonts w:ascii="Times New Roman" w:eastAsia="宋体" w:hAnsi="Times New Roman" w:cs="Times New Roman"/>
      <w:bCs/>
      <w:kern w:val="36"/>
      <w:szCs w:val="21"/>
    </w:rPr>
  </w:style>
  <w:style w:type="paragraph" w:styleId="a0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ar Char,水上软件 Char Char Char Char Char Char Char Char Char Char"/>
    <w:basedOn w:val="a"/>
    <w:rsid w:val="00365445"/>
  </w:style>
  <w:style w:type="paragraph" w:customStyle="1" w:styleId="a6">
    <w:name w:val="正文中"/>
    <w:basedOn w:val="a"/>
    <w:rsid w:val="00365445"/>
    <w:pPr>
      <w:jc w:val="center"/>
    </w:pPr>
  </w:style>
  <w:style w:type="paragraph" w:customStyle="1" w:styleId="a7">
    <w:name w:val="正文右"/>
    <w:basedOn w:val="a"/>
    <w:rsid w:val="00365445"/>
    <w:pPr>
      <w:jc w:val="right"/>
    </w:pPr>
  </w:style>
  <w:style w:type="paragraph" w:styleId="a8">
    <w:name w:val="Title"/>
    <w:basedOn w:val="a"/>
    <w:link w:val="Char1"/>
    <w:qFormat/>
    <w:rsid w:val="00E9440D"/>
    <w:pPr>
      <w:spacing w:line="720" w:lineRule="auto"/>
      <w:jc w:val="center"/>
    </w:pPr>
    <w:rPr>
      <w:rFonts w:eastAsia="黑体" w:cs="Arial"/>
      <w:b/>
      <w:bCs/>
      <w:sz w:val="44"/>
      <w:szCs w:val="44"/>
    </w:rPr>
  </w:style>
  <w:style w:type="character" w:customStyle="1" w:styleId="Char1">
    <w:name w:val="标题 Char"/>
    <w:basedOn w:val="a1"/>
    <w:link w:val="a8"/>
    <w:rsid w:val="00E9440D"/>
    <w:rPr>
      <w:rFonts w:ascii="Arial" w:eastAsia="黑体" w:hAnsi="Arial" w:cs="Arial"/>
      <w:b/>
      <w:bCs/>
      <w:kern w:val="0"/>
      <w:sz w:val="44"/>
      <w:szCs w:val="44"/>
    </w:rPr>
  </w:style>
  <w:style w:type="paragraph" w:styleId="a9">
    <w:name w:val="Subtitle"/>
    <w:basedOn w:val="a8"/>
    <w:link w:val="Char2"/>
    <w:qFormat/>
    <w:rsid w:val="00365445"/>
    <w:rPr>
      <w:bCs w:val="0"/>
      <w:sz w:val="32"/>
      <w:szCs w:val="32"/>
    </w:rPr>
  </w:style>
  <w:style w:type="character" w:customStyle="1" w:styleId="Char2">
    <w:name w:val="副标题 Char"/>
    <w:basedOn w:val="a1"/>
    <w:link w:val="a9"/>
    <w:rsid w:val="00365445"/>
    <w:rPr>
      <w:rFonts w:ascii="Arial" w:eastAsia="宋体" w:hAnsi="Arial" w:cs="Arial"/>
      <w:b/>
      <w:kern w:val="0"/>
      <w:sz w:val="32"/>
      <w:szCs w:val="32"/>
    </w:rPr>
  </w:style>
  <w:style w:type="character" w:styleId="aa">
    <w:name w:val="Hyperlink"/>
    <w:basedOn w:val="a1"/>
    <w:uiPriority w:val="99"/>
    <w:rsid w:val="003654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F566B"/>
    <w:pPr>
      <w:tabs>
        <w:tab w:val="left" w:pos="420"/>
        <w:tab w:val="left" w:pos="1050"/>
        <w:tab w:val="right" w:leader="dot" w:pos="8947"/>
      </w:tabs>
      <w:spacing w:before="120" w:line="240" w:lineRule="auto"/>
      <w:ind w:firstLine="420"/>
      <w:jc w:val="left"/>
    </w:pPr>
    <w:rPr>
      <w:b/>
      <w:bCs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rsid w:val="00365445"/>
    <w:pPr>
      <w:spacing w:before="120"/>
      <w:ind w:left="210"/>
      <w:jc w:val="left"/>
    </w:pPr>
    <w:rPr>
      <w:b/>
      <w:bCs/>
      <w:sz w:val="22"/>
      <w:szCs w:val="26"/>
    </w:rPr>
  </w:style>
  <w:style w:type="paragraph" w:styleId="30">
    <w:name w:val="toc 3"/>
    <w:basedOn w:val="a"/>
    <w:next w:val="a"/>
    <w:autoRedefine/>
    <w:uiPriority w:val="39"/>
    <w:rsid w:val="00365445"/>
    <w:pPr>
      <w:ind w:left="420"/>
      <w:jc w:val="left"/>
    </w:pPr>
    <w:rPr>
      <w:sz w:val="20"/>
      <w:szCs w:val="24"/>
    </w:rPr>
  </w:style>
  <w:style w:type="character" w:styleId="ab">
    <w:name w:val="page number"/>
    <w:basedOn w:val="a1"/>
    <w:rsid w:val="00365445"/>
  </w:style>
  <w:style w:type="paragraph" w:styleId="ac">
    <w:name w:val="Balloon Text"/>
    <w:basedOn w:val="a"/>
    <w:link w:val="Char3"/>
    <w:uiPriority w:val="99"/>
    <w:semiHidden/>
    <w:unhideWhenUsed/>
    <w:rsid w:val="00DD629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DD629A"/>
    <w:rPr>
      <w:rFonts w:ascii="Arial" w:eastAsia="宋体" w:hAnsi="Arial" w:cs="Times New Roman"/>
      <w:sz w:val="18"/>
      <w:szCs w:val="18"/>
    </w:rPr>
  </w:style>
  <w:style w:type="paragraph" w:styleId="ad">
    <w:name w:val="Document Map"/>
    <w:basedOn w:val="a"/>
    <w:link w:val="Char4"/>
    <w:uiPriority w:val="99"/>
    <w:semiHidden/>
    <w:unhideWhenUsed/>
    <w:rsid w:val="001030EC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1030EC"/>
    <w:rPr>
      <w:rFonts w:ascii="宋体" w:eastAsia="宋体" w:hAnsi="Arial" w:cs="Times New Roman"/>
      <w:sz w:val="18"/>
      <w:szCs w:val="18"/>
    </w:rPr>
  </w:style>
  <w:style w:type="table" w:styleId="ae">
    <w:name w:val="Table Grid"/>
    <w:basedOn w:val="a2"/>
    <w:uiPriority w:val="59"/>
    <w:rsid w:val="00172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rsid w:val="001721C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-6">
    <w:name w:val="Medium Shading 2 Accent 6"/>
    <w:basedOn w:val="a2"/>
    <w:uiPriority w:val="64"/>
    <w:rsid w:val="001721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Dark List Accent 6"/>
    <w:basedOn w:val="a2"/>
    <w:uiPriority w:val="70"/>
    <w:rsid w:val="001721C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3-1">
    <w:name w:val="Medium Grid 3 Accent 1"/>
    <w:basedOn w:val="a2"/>
    <w:uiPriority w:val="69"/>
    <w:rsid w:val="00136F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136F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title">
    <w:name w:val="title"/>
    <w:basedOn w:val="a1"/>
    <w:rsid w:val="00BF1B47"/>
  </w:style>
  <w:style w:type="table" w:styleId="-3">
    <w:name w:val="Light Shading Accent 3"/>
    <w:basedOn w:val="a2"/>
    <w:uiPriority w:val="60"/>
    <w:rsid w:val="00652E2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2"/>
    <w:uiPriority w:val="61"/>
    <w:rsid w:val="00652E2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1">
    <w:name w:val="浅色列表 - 强调文字颜色 11"/>
    <w:basedOn w:val="a2"/>
    <w:uiPriority w:val="61"/>
    <w:rsid w:val="00652E2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652E2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ntentblk">
    <w:name w:val="contentblk"/>
    <w:basedOn w:val="a1"/>
    <w:rsid w:val="00AC521A"/>
  </w:style>
  <w:style w:type="paragraph" w:styleId="af">
    <w:name w:val="caption"/>
    <w:basedOn w:val="a"/>
    <w:next w:val="a"/>
    <w:uiPriority w:val="35"/>
    <w:unhideWhenUsed/>
    <w:qFormat/>
    <w:rsid w:val="00CC68F5"/>
    <w:rPr>
      <w:rFonts w:asciiTheme="majorHAnsi" w:eastAsia="黑体" w:hAnsiTheme="majorHAnsi" w:cstheme="majorBidi"/>
      <w:sz w:val="20"/>
      <w:szCs w:val="20"/>
    </w:rPr>
  </w:style>
  <w:style w:type="character" w:styleId="af0">
    <w:name w:val="annotation reference"/>
    <w:basedOn w:val="a1"/>
    <w:semiHidden/>
    <w:rsid w:val="00865664"/>
    <w:rPr>
      <w:sz w:val="21"/>
      <w:szCs w:val="21"/>
    </w:rPr>
  </w:style>
  <w:style w:type="paragraph" w:styleId="af1">
    <w:name w:val="annotation text"/>
    <w:basedOn w:val="a"/>
    <w:link w:val="Char5"/>
    <w:semiHidden/>
    <w:rsid w:val="00865664"/>
    <w:pPr>
      <w:jc w:val="left"/>
    </w:pPr>
  </w:style>
  <w:style w:type="character" w:customStyle="1" w:styleId="Char5">
    <w:name w:val="批注文字 Char"/>
    <w:basedOn w:val="a1"/>
    <w:link w:val="af1"/>
    <w:semiHidden/>
    <w:rsid w:val="00865664"/>
    <w:rPr>
      <w:rFonts w:ascii="Arial" w:eastAsia="宋体" w:hAnsi="Arial" w:cs="Times New Roman"/>
      <w:szCs w:val="21"/>
    </w:rPr>
  </w:style>
  <w:style w:type="paragraph" w:styleId="af2">
    <w:name w:val="List Paragraph"/>
    <w:basedOn w:val="a"/>
    <w:link w:val="Char6"/>
    <w:uiPriority w:val="34"/>
    <w:qFormat/>
    <w:rsid w:val="002B259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xx1">
    <w:name w:val="xx样式1"/>
    <w:basedOn w:val="af2"/>
    <w:link w:val="xx1Char"/>
    <w:qFormat/>
    <w:rsid w:val="0027752B"/>
    <w:pPr>
      <w:numPr>
        <w:numId w:val="9"/>
      </w:numPr>
      <w:spacing w:line="360" w:lineRule="auto"/>
      <w:ind w:firstLineChars="0" w:firstLine="0"/>
    </w:pPr>
    <w:rPr>
      <w:rFonts w:ascii="Times New Roman" w:eastAsia="宋体"/>
    </w:rPr>
  </w:style>
  <w:style w:type="character" w:styleId="af3">
    <w:name w:val="Strong"/>
    <w:basedOn w:val="a1"/>
    <w:uiPriority w:val="22"/>
    <w:qFormat/>
    <w:rsid w:val="00781B10"/>
    <w:rPr>
      <w:b/>
      <w:bCs/>
    </w:rPr>
  </w:style>
  <w:style w:type="character" w:customStyle="1" w:styleId="Char6">
    <w:name w:val="列出段落 Char"/>
    <w:basedOn w:val="a1"/>
    <w:link w:val="af2"/>
    <w:uiPriority w:val="34"/>
    <w:rsid w:val="0027752B"/>
    <w:rPr>
      <w:kern w:val="0"/>
    </w:rPr>
  </w:style>
  <w:style w:type="character" w:customStyle="1" w:styleId="xx1Char">
    <w:name w:val="xx样式1 Char"/>
    <w:basedOn w:val="Char6"/>
    <w:link w:val="xx1"/>
    <w:rsid w:val="0027752B"/>
    <w:rPr>
      <w:rFonts w:ascii="Times New Roman" w:eastAsia="宋体"/>
    </w:rPr>
  </w:style>
  <w:style w:type="paragraph" w:styleId="40">
    <w:name w:val="toc 4"/>
    <w:basedOn w:val="a"/>
    <w:next w:val="a"/>
    <w:autoRedefine/>
    <w:uiPriority w:val="39"/>
    <w:unhideWhenUsed/>
    <w:rsid w:val="000F566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F566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F566B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F566B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F566B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F566B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xx11">
    <w:name w:val="xx样式11"/>
    <w:basedOn w:val="af2"/>
    <w:link w:val="xx11Char"/>
    <w:qFormat/>
    <w:rsid w:val="00E95929"/>
    <w:pPr>
      <w:numPr>
        <w:numId w:val="14"/>
      </w:numPr>
      <w:spacing w:line="360" w:lineRule="auto"/>
      <w:ind w:firstLineChars="0" w:firstLine="0"/>
    </w:pPr>
    <w:rPr>
      <w:rFonts w:ascii="Times New Roman" w:eastAsia="宋体"/>
    </w:rPr>
  </w:style>
  <w:style w:type="character" w:customStyle="1" w:styleId="xx11Char">
    <w:name w:val="xx样式11 Char"/>
    <w:basedOn w:val="Char6"/>
    <w:link w:val="xx11"/>
    <w:rsid w:val="00E95929"/>
    <w:rPr>
      <w:rFonts w:ascii="Times New Roman" w:eastAsia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cao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5AFCF-B51E-419F-8579-817C648D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626</TotalTime>
  <Pages>9</Pages>
  <Words>522</Words>
  <Characters>2978</Characters>
  <Application>Microsoft Office Word</Application>
  <DocSecurity>0</DocSecurity>
  <Lines>24</Lines>
  <Paragraphs>6</Paragraphs>
  <ScaleCrop>false</ScaleCrop>
  <Company>CE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chencao</dc:creator>
  <cp:lastModifiedBy>CHIANG</cp:lastModifiedBy>
  <cp:revision>255</cp:revision>
  <dcterms:created xsi:type="dcterms:W3CDTF">2010-04-07T06:23:00Z</dcterms:created>
  <dcterms:modified xsi:type="dcterms:W3CDTF">2010-05-10T09:28:00Z</dcterms:modified>
</cp:coreProperties>
</file>